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7E9" w:rsidRPr="00556C1B" w:rsidRDefault="000E716B" w:rsidP="00D70D02">
      <w:pPr>
        <w:rPr>
          <w:rFonts w:ascii="Times New Roman" w:hAnsi="Times New Roman" w:cs="Times New Roman"/>
          <w:color w:val="auto"/>
        </w:rPr>
      </w:pPr>
      <w:bookmarkStart w:id="0" w:name="_GoBack"/>
      <w:bookmarkEnd w:id="0"/>
      <w:r>
        <w:rPr>
          <w:rFonts w:ascii="Times New Roman" w:hAnsi="Times New Roman" w:cs="Times New Roman"/>
          <w:noProof/>
          <w:color w:val="auto"/>
          <w:lang w:val="en-IN" w:eastAsia="en-IN"/>
        </w:rPr>
        <mc:AlternateContent>
          <mc:Choice Requires="wps">
            <w:drawing>
              <wp:anchor distT="0" distB="0" distL="114300" distR="114300" simplePos="0" relativeHeight="251662336" behindDoc="0" locked="0" layoutInCell="1" allowOverlap="1">
                <wp:simplePos x="0" y="0"/>
                <wp:positionH relativeFrom="column">
                  <wp:posOffset>2415540</wp:posOffset>
                </wp:positionH>
                <wp:positionV relativeFrom="paragraph">
                  <wp:posOffset>161925</wp:posOffset>
                </wp:positionV>
                <wp:extent cx="4181475" cy="2021840"/>
                <wp:effectExtent l="0" t="0" r="0" b="0"/>
                <wp:wrapNone/>
                <wp:docPr id="874790812" name="Text Box 8747908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81475" cy="2021840"/>
                        </a:xfrm>
                        <a:prstGeom prst="rect">
                          <a:avLst/>
                        </a:prstGeom>
                        <a:noFill/>
                        <a:ln w="6350">
                          <a:noFill/>
                        </a:ln>
                      </wps:spPr>
                      <wps:txbx>
                        <w:txbxContent>
                          <w:p w:rsidR="00FC7E9B" w:rsidRPr="00556C1B" w:rsidRDefault="00B33785" w:rsidP="00FC7E9B">
                            <w:pPr>
                              <w:shd w:val="clear" w:color="auto" w:fill="FFFFFF"/>
                              <w:spacing w:before="300" w:after="150" w:line="570" w:lineRule="atLeast"/>
                              <w:outlineLvl w:val="2"/>
                              <w:rPr>
                                <w:rFonts w:ascii="Times New Roman" w:eastAsia="Times New Roman" w:hAnsi="Times New Roman" w:cs="Times New Roman"/>
                                <w:bCs/>
                                <w:color w:val="auto"/>
                                <w:sz w:val="38"/>
                                <w:szCs w:val="38"/>
                                <w:lang w:val="en-IN" w:eastAsia="en-IN"/>
                              </w:rPr>
                            </w:pPr>
                            <w:r w:rsidRPr="00556C1B">
                              <w:rPr>
                                <w:rFonts w:ascii="Times New Roman" w:eastAsia="Times New Roman" w:hAnsi="Times New Roman" w:cs="Times New Roman"/>
                                <w:bCs/>
                                <w:color w:val="auto"/>
                                <w:sz w:val="38"/>
                                <w:szCs w:val="38"/>
                                <w:lang w:val="en-IN" w:eastAsia="en-IN"/>
                              </w:rPr>
                              <w:t xml:space="preserve">IMPLEMENTING CRM FOR RESULT TRACKING OF A CANDIDATE WITH INTERNAL MARKS </w:t>
                            </w:r>
                            <w:r w:rsidR="00FC7E9B" w:rsidRPr="00556C1B">
                              <w:rPr>
                                <w:rFonts w:ascii="Times New Roman" w:eastAsia="Times New Roman" w:hAnsi="Times New Roman" w:cs="Times New Roman"/>
                                <w:bCs/>
                                <w:color w:val="auto"/>
                                <w:sz w:val="38"/>
                                <w:szCs w:val="38"/>
                                <w:lang w:val="en-IN" w:eastAsia="en-IN"/>
                              </w:rPr>
                              <w:t>- (ADMIN)</w:t>
                            </w:r>
                          </w:p>
                          <w:p w:rsidR="00D077E9" w:rsidRPr="00D86945" w:rsidRDefault="00D077E9" w:rsidP="00D077E9">
                            <w:pPr>
                              <w:pStyle w:val="Title"/>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74790812" o:spid="_x0000_s1026" type="#_x0000_t202" style="position:absolute;margin-left:190.2pt;margin-top:12.75pt;width:329.25pt;height:159.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" filled="f" stroked="f" strokeweight=".5pt">
                <v:path arrowok="t"/>
                <v:textbox>
                  <w:txbxContent>
                    <w:p w:rsidR="00FC7E9B" w:rsidRPr="00556C1B" w:rsidRDefault="00B33785" w:rsidP="00FC7E9B">
                      <w:pPr>
                        <w:shd w:val="clear" w:color="auto" w:fill="FFFFFF"/>
                        <w:spacing w:before="300" w:after="150" w:line="570" w:lineRule="atLeast"/>
                        <w:outlineLvl w:val="2"/>
                        <w:rPr>
                          <w:rFonts w:ascii="Times New Roman" w:eastAsia="Times New Roman" w:hAnsi="Times New Roman" w:cs="Times New Roman"/>
                          <w:bCs/>
                          <w:color w:val="auto"/>
                          <w:sz w:val="38"/>
                          <w:szCs w:val="38"/>
                          <w:lang w:val="en-IN" w:eastAsia="en-IN"/>
                        </w:rPr>
                      </w:pPr>
                      <w:r w:rsidRPr="00556C1B">
                        <w:rPr>
                          <w:rFonts w:ascii="Times New Roman" w:eastAsia="Times New Roman" w:hAnsi="Times New Roman" w:cs="Times New Roman"/>
                          <w:bCs/>
                          <w:color w:val="auto"/>
                          <w:sz w:val="38"/>
                          <w:szCs w:val="38"/>
                          <w:lang w:val="en-IN" w:eastAsia="en-IN"/>
                        </w:rPr>
                        <w:t xml:space="preserve">IMPLEMENTING CRM FOR RESULT TRACKING OF A CANDIDATE WITH INTERNAL MARKS </w:t>
                      </w:r>
                      <w:r w:rsidR="00FC7E9B" w:rsidRPr="00556C1B">
                        <w:rPr>
                          <w:rFonts w:ascii="Times New Roman" w:eastAsia="Times New Roman" w:hAnsi="Times New Roman" w:cs="Times New Roman"/>
                          <w:bCs/>
                          <w:color w:val="auto"/>
                          <w:sz w:val="38"/>
                          <w:szCs w:val="38"/>
                          <w:lang w:val="en-IN" w:eastAsia="en-IN"/>
                        </w:rPr>
                        <w:t>- (ADMIN)</w:t>
                      </w:r>
                    </w:p>
                    <w:p w:rsidR="00D077E9" w:rsidRPr="00D86945" w:rsidRDefault="00D077E9" w:rsidP="00D077E9">
                      <w:pPr>
                        <w:pStyle w:val="Title"/>
                        <w:spacing w:after="0"/>
                      </w:pPr>
                    </w:p>
                  </w:txbxContent>
                </v:textbox>
              </v:shape>
            </w:pict>
          </mc:Fallback>
        </mc:AlternateContent>
      </w:r>
      <w:r>
        <w:rPr>
          <w:rFonts w:ascii="Times New Roman" w:eastAsia="Calibri" w:hAnsi="Times New Roman" w:cs="Times New Roman"/>
          <w:noProof/>
          <w:color w:val="auto"/>
          <w:sz w:val="22"/>
          <w:lang w:val="en-IN" w:eastAsia="en-IN"/>
        </w:rPr>
        <mc:AlternateContent>
          <mc:Choice Requires="wpg">
            <w:drawing>
              <wp:anchor distT="0" distB="0" distL="114300" distR="114300" simplePos="0" relativeHeight="251664384" behindDoc="0" locked="0" layoutInCell="1" allowOverlap="1">
                <wp:simplePos x="0" y="0"/>
                <wp:positionH relativeFrom="column">
                  <wp:posOffset>-256540</wp:posOffset>
                </wp:positionH>
                <wp:positionV relativeFrom="paragraph">
                  <wp:posOffset>-1033780</wp:posOffset>
                </wp:positionV>
                <wp:extent cx="2487295" cy="10149840"/>
                <wp:effectExtent l="635" t="4445" r="7620" b="0"/>
                <wp:wrapNone/>
                <wp:docPr id="2" name="Group 12448226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7295" cy="10149840"/>
                          <a:chOff x="0" y="0"/>
                          <a:chExt cx="24879" cy="101498"/>
                        </a:xfrm>
                      </wpg:grpSpPr>
                      <wps:wsp>
                        <wps:cNvPr id="3" name="Shape 8444"/>
                        <wps:cNvSpPr>
                          <a:spLocks/>
                        </wps:cNvSpPr>
                        <wps:spPr bwMode="auto">
                          <a:xfrm>
                            <a:off x="0" y="0"/>
                            <a:ext cx="2205" cy="101498"/>
                          </a:xfrm>
                          <a:custGeom>
                            <a:avLst/>
                            <a:gdLst>
                              <a:gd name="T0" fmla="*/ 0 w 220536"/>
                              <a:gd name="T1" fmla="*/ 0 h 10149840"/>
                              <a:gd name="T2" fmla="*/ 220536 w 220536"/>
                              <a:gd name="T3" fmla="*/ 0 h 10149840"/>
                              <a:gd name="T4" fmla="*/ 220536 w 220536"/>
                              <a:gd name="T5" fmla="*/ 10149840 h 10149840"/>
                              <a:gd name="T6" fmla="*/ 0 w 220536"/>
                              <a:gd name="T7" fmla="*/ 10149840 h 10149840"/>
                              <a:gd name="T8" fmla="*/ 0 w 220536"/>
                              <a:gd name="T9" fmla="*/ 0 h 10149840"/>
                              <a:gd name="T10" fmla="*/ 0 w 220536"/>
                              <a:gd name="T11" fmla="*/ 0 h 10149840"/>
                              <a:gd name="T12" fmla="*/ 220536 w 220536"/>
                              <a:gd name="T13" fmla="*/ 10149840 h 10149840"/>
                            </a:gdLst>
                            <a:ahLst/>
                            <a:cxnLst>
                              <a:cxn ang="0">
                                <a:pos x="T0" y="T1"/>
                              </a:cxn>
                              <a:cxn ang="0">
                                <a:pos x="T2" y="T3"/>
                              </a:cxn>
                              <a:cxn ang="0">
                                <a:pos x="T4" y="T5"/>
                              </a:cxn>
                              <a:cxn ang="0">
                                <a:pos x="T6" y="T7"/>
                              </a:cxn>
                              <a:cxn ang="0">
                                <a:pos x="T8" y="T9"/>
                              </a:cxn>
                            </a:cxnLst>
                            <a:rect l="T10" t="T11" r="T12" b="T13"/>
                            <a:pathLst>
                              <a:path w="220536" h="10149840">
                                <a:moveTo>
                                  <a:pt x="0" y="0"/>
                                </a:moveTo>
                                <a:lnTo>
                                  <a:pt x="220536" y="0"/>
                                </a:lnTo>
                                <a:lnTo>
                                  <a:pt x="220536" y="10149840"/>
                                </a:lnTo>
                                <a:lnTo>
                                  <a:pt x="0" y="10149840"/>
                                </a:lnTo>
                                <a:lnTo>
                                  <a:pt x="0" y="0"/>
                                </a:lnTo>
                              </a:path>
                            </a:pathLst>
                          </a:custGeom>
                          <a:solidFill>
                            <a:srgbClr val="44546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 name="Shape 7"/>
                        <wps:cNvSpPr>
                          <a:spLocks/>
                        </wps:cNvSpPr>
                        <wps:spPr bwMode="auto">
                          <a:xfrm>
                            <a:off x="0" y="16314"/>
                            <a:ext cx="24879" cy="6140"/>
                          </a:xfrm>
                          <a:custGeom>
                            <a:avLst/>
                            <a:gdLst>
                              <a:gd name="T0" fmla="*/ 0 w 2487905"/>
                              <a:gd name="T1" fmla="*/ 0 h 614045"/>
                              <a:gd name="T2" fmla="*/ 2180946 w 2487905"/>
                              <a:gd name="T3" fmla="*/ 0 h 614045"/>
                              <a:gd name="T4" fmla="*/ 2487905 w 2487905"/>
                              <a:gd name="T5" fmla="*/ 307086 h 614045"/>
                              <a:gd name="T6" fmla="*/ 2180946 w 2487905"/>
                              <a:gd name="T7" fmla="*/ 614045 h 614045"/>
                              <a:gd name="T8" fmla="*/ 0 w 2487905"/>
                              <a:gd name="T9" fmla="*/ 614045 h 614045"/>
                              <a:gd name="T10" fmla="*/ 0 w 2487905"/>
                              <a:gd name="T11" fmla="*/ 0 h 614045"/>
                              <a:gd name="T12" fmla="*/ 0 w 2487905"/>
                              <a:gd name="T13" fmla="*/ 0 h 614045"/>
                              <a:gd name="T14" fmla="*/ 2487905 w 2487905"/>
                              <a:gd name="T15" fmla="*/ 614045 h 614045"/>
                            </a:gdLst>
                            <a:ahLst/>
                            <a:cxnLst>
                              <a:cxn ang="0">
                                <a:pos x="T0" y="T1"/>
                              </a:cxn>
                              <a:cxn ang="0">
                                <a:pos x="T2" y="T3"/>
                              </a:cxn>
                              <a:cxn ang="0">
                                <a:pos x="T4" y="T5"/>
                              </a:cxn>
                              <a:cxn ang="0">
                                <a:pos x="T6" y="T7"/>
                              </a:cxn>
                              <a:cxn ang="0">
                                <a:pos x="T8" y="T9"/>
                              </a:cxn>
                              <a:cxn ang="0">
                                <a:pos x="T10" y="T11"/>
                              </a:cxn>
                            </a:cxnLst>
                            <a:rect l="T12" t="T13" r="T14" b="T15"/>
                            <a:pathLst>
                              <a:path w="2487905" h="614045">
                                <a:moveTo>
                                  <a:pt x="0" y="0"/>
                                </a:moveTo>
                                <a:lnTo>
                                  <a:pt x="2180946" y="0"/>
                                </a:lnTo>
                                <a:lnTo>
                                  <a:pt x="2487905" y="307086"/>
                                </a:lnTo>
                                <a:lnTo>
                                  <a:pt x="2180946" y="614045"/>
                                </a:lnTo>
                                <a:lnTo>
                                  <a:pt x="0" y="614045"/>
                                </a:lnTo>
                                <a:lnTo>
                                  <a:pt x="0" y="0"/>
                                </a:lnTo>
                                <a:close/>
                              </a:path>
                            </a:pathLst>
                          </a:custGeom>
                          <a:solidFill>
                            <a:srgbClr val="4472C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pic:pic xmlns:pic="http://schemas.openxmlformats.org/drawingml/2006/picture">
                        <pic:nvPicPr>
                          <pic:cNvPr id="5" name="Picture 21370951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4" y="16376"/>
                            <a:ext cx="23226" cy="6005"/>
                          </a:xfrm>
                          <a:prstGeom prst="rect">
                            <a:avLst/>
                          </a:prstGeom>
                          <a:noFill/>
                          <a:extLst>
                            <a:ext uri="{909E8E84-426E-40DD-AFC4-6F175D3DCCD1}">
                              <a14:hiddenFill xmlns:a14="http://schemas.microsoft.com/office/drawing/2010/main">
                                <a:solidFill>
                                  <a:srgbClr val="FFFFFF"/>
                                </a:solidFill>
                              </a14:hiddenFill>
                            </a:ext>
                          </a:extLst>
                        </pic:spPr>
                      </pic:pic>
                      <wps:wsp>
                        <wps:cNvPr id="6" name="Rectangle 1191384709"/>
                        <wps:cNvSpPr>
                          <a:spLocks noChangeArrowheads="1"/>
                        </wps:cNvSpPr>
                        <wps:spPr bwMode="auto">
                          <a:xfrm>
                            <a:off x="21460" y="18653"/>
                            <a:ext cx="2639" cy="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E9B" w:rsidRDefault="00FC7E9B" w:rsidP="00FC7E9B">
                              <w:pPr>
                                <w:spacing w:after="160" w:line="259" w:lineRule="auto"/>
                              </w:pPr>
                            </w:p>
                          </w:txbxContent>
                        </wps:txbx>
                        <wps:bodyPr rot="0" vert="horz" wrap="square" lIns="0" tIns="0" rIns="0" bIns="0" anchor="t" anchorCtr="0" upright="1">
                          <a:noAutofit/>
                        </wps:bodyPr>
                      </wps:wsp>
                      <wps:wsp>
                        <wps:cNvPr id="7" name="Shape 11"/>
                        <wps:cNvSpPr>
                          <a:spLocks/>
                        </wps:cNvSpPr>
                        <wps:spPr bwMode="auto">
                          <a:xfrm>
                            <a:off x="6024" y="81909"/>
                            <a:ext cx="3458" cy="12224"/>
                          </a:xfrm>
                          <a:custGeom>
                            <a:avLst/>
                            <a:gdLst>
                              <a:gd name="T0" fmla="*/ 0 w 345821"/>
                              <a:gd name="T1" fmla="*/ 0 h 1222324"/>
                              <a:gd name="T2" fmla="*/ 110541 w 345821"/>
                              <a:gd name="T3" fmla="*/ 422275 h 1222324"/>
                              <a:gd name="T4" fmla="*/ 238100 w 345821"/>
                              <a:gd name="T5" fmla="*/ 844550 h 1222324"/>
                              <a:gd name="T6" fmla="*/ 345821 w 345821"/>
                              <a:gd name="T7" fmla="*/ 1158430 h 1222324"/>
                              <a:gd name="T8" fmla="*/ 345821 w 345821"/>
                              <a:gd name="T9" fmla="*/ 1222324 h 1222324"/>
                              <a:gd name="T10" fmla="*/ 215430 w 345821"/>
                              <a:gd name="T11" fmla="*/ 850137 h 1222324"/>
                              <a:gd name="T12" fmla="*/ 110541 w 345821"/>
                              <a:gd name="T13" fmla="*/ 499999 h 1222324"/>
                              <a:gd name="T14" fmla="*/ 17005 w 345821"/>
                              <a:gd name="T15" fmla="*/ 147320 h 1222324"/>
                              <a:gd name="T16" fmla="*/ 0 w 345821"/>
                              <a:gd name="T17" fmla="*/ 0 h 1222324"/>
                              <a:gd name="T18" fmla="*/ 0 w 345821"/>
                              <a:gd name="T19" fmla="*/ 0 h 1222324"/>
                              <a:gd name="T20" fmla="*/ 345821 w 345821"/>
                              <a:gd name="T21" fmla="*/ 1222324 h 1222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345821" h="1222324">
                                <a:moveTo>
                                  <a:pt x="0" y="0"/>
                                </a:moveTo>
                                <a:lnTo>
                                  <a:pt x="110541" y="422275"/>
                                </a:lnTo>
                                <a:lnTo>
                                  <a:pt x="238100" y="844550"/>
                                </a:lnTo>
                                <a:lnTo>
                                  <a:pt x="345821" y="1158430"/>
                                </a:lnTo>
                                <a:lnTo>
                                  <a:pt x="345821" y="1222324"/>
                                </a:lnTo>
                                <a:lnTo>
                                  <a:pt x="215430" y="850137"/>
                                </a:lnTo>
                                <a:lnTo>
                                  <a:pt x="110541" y="499999"/>
                                </a:lnTo>
                                <a:lnTo>
                                  <a:pt x="17005" y="147320"/>
                                </a:lnTo>
                                <a:lnTo>
                                  <a:pt x="0" y="0"/>
                                </a:lnTo>
                                <a:close/>
                              </a:path>
                            </a:pathLst>
                          </a:custGeom>
                          <a:solidFill>
                            <a:srgbClr val="44546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 name="Shape 12"/>
                        <wps:cNvSpPr>
                          <a:spLocks/>
                        </wps:cNvSpPr>
                        <wps:spPr bwMode="auto">
                          <a:xfrm>
                            <a:off x="6024" y="81909"/>
                            <a:ext cx="3458" cy="12224"/>
                          </a:xfrm>
                          <a:custGeom>
                            <a:avLst/>
                            <a:gdLst>
                              <a:gd name="T0" fmla="*/ 0 w 345821"/>
                              <a:gd name="T1" fmla="*/ 0 h 1222324"/>
                              <a:gd name="T2" fmla="*/ 110541 w 345821"/>
                              <a:gd name="T3" fmla="*/ 422275 h 1222324"/>
                              <a:gd name="T4" fmla="*/ 238100 w 345821"/>
                              <a:gd name="T5" fmla="*/ 844550 h 1222324"/>
                              <a:gd name="T6" fmla="*/ 345821 w 345821"/>
                              <a:gd name="T7" fmla="*/ 1158430 h 1222324"/>
                              <a:gd name="T8" fmla="*/ 345821 w 345821"/>
                              <a:gd name="T9" fmla="*/ 1222324 h 1222324"/>
                              <a:gd name="T10" fmla="*/ 215430 w 345821"/>
                              <a:gd name="T11" fmla="*/ 850137 h 1222324"/>
                              <a:gd name="T12" fmla="*/ 110541 w 345821"/>
                              <a:gd name="T13" fmla="*/ 499999 h 1222324"/>
                              <a:gd name="T14" fmla="*/ 17005 w 345821"/>
                              <a:gd name="T15" fmla="*/ 147320 h 1222324"/>
                              <a:gd name="T16" fmla="*/ 0 w 345821"/>
                              <a:gd name="T17" fmla="*/ 0 h 1222324"/>
                              <a:gd name="T18" fmla="*/ 0 w 345821"/>
                              <a:gd name="T19" fmla="*/ 0 h 1222324"/>
                              <a:gd name="T20" fmla="*/ 345821 w 345821"/>
                              <a:gd name="T21" fmla="*/ 1222324 h 1222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345821" h="1222324">
                                <a:moveTo>
                                  <a:pt x="0" y="0"/>
                                </a:moveTo>
                                <a:lnTo>
                                  <a:pt x="110541" y="422275"/>
                                </a:lnTo>
                                <a:lnTo>
                                  <a:pt x="238100" y="844550"/>
                                </a:lnTo>
                                <a:lnTo>
                                  <a:pt x="345821" y="1158430"/>
                                </a:lnTo>
                                <a:lnTo>
                                  <a:pt x="345821" y="1222324"/>
                                </a:lnTo>
                                <a:lnTo>
                                  <a:pt x="215430" y="850137"/>
                                </a:lnTo>
                                <a:lnTo>
                                  <a:pt x="110541" y="499999"/>
                                </a:lnTo>
                                <a:lnTo>
                                  <a:pt x="17005" y="147320"/>
                                </a:lnTo>
                                <a:lnTo>
                                  <a:pt x="0" y="0"/>
                                </a:lnTo>
                                <a:close/>
                              </a:path>
                            </a:pathLst>
                          </a:custGeom>
                          <a:noFill/>
                          <a:ln w="3051">
                            <a:solidFill>
                              <a:srgbClr val="4454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Shape 13"/>
                        <wps:cNvSpPr>
                          <a:spLocks/>
                        </wps:cNvSpPr>
                        <wps:spPr bwMode="auto">
                          <a:xfrm>
                            <a:off x="9652" y="93966"/>
                            <a:ext cx="3289" cy="7473"/>
                          </a:xfrm>
                          <a:custGeom>
                            <a:avLst/>
                            <a:gdLst>
                              <a:gd name="T0" fmla="*/ 0 w 328828"/>
                              <a:gd name="T1" fmla="*/ 0 h 747268"/>
                              <a:gd name="T2" fmla="*/ 22631 w 328828"/>
                              <a:gd name="T3" fmla="*/ 52781 h 747268"/>
                              <a:gd name="T4" fmla="*/ 104927 w 328828"/>
                              <a:gd name="T5" fmla="*/ 258356 h 747268"/>
                              <a:gd name="T6" fmla="*/ 189890 w 328828"/>
                              <a:gd name="T7" fmla="*/ 463918 h 747268"/>
                              <a:gd name="T8" fmla="*/ 328828 w 328828"/>
                              <a:gd name="T9" fmla="*/ 747268 h 747268"/>
                              <a:gd name="T10" fmla="*/ 306095 w 328828"/>
                              <a:gd name="T11" fmla="*/ 747268 h 747268"/>
                              <a:gd name="T12" fmla="*/ 170078 w 328828"/>
                              <a:gd name="T13" fmla="*/ 469468 h 747268"/>
                              <a:gd name="T14" fmla="*/ 84988 w 328828"/>
                              <a:gd name="T15" fmla="*/ 272237 h 747268"/>
                              <a:gd name="T16" fmla="*/ 2819 w 328828"/>
                              <a:gd name="T17" fmla="*/ 69456 h 747268"/>
                              <a:gd name="T18" fmla="*/ 0 w 328828"/>
                              <a:gd name="T19" fmla="*/ 0 h 747268"/>
                              <a:gd name="T20" fmla="*/ 0 w 328828"/>
                              <a:gd name="T21" fmla="*/ 0 h 747268"/>
                              <a:gd name="T22" fmla="*/ 328828 w 328828"/>
                              <a:gd name="T23" fmla="*/ 747268 h 7472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328828" h="747268">
                                <a:moveTo>
                                  <a:pt x="0" y="0"/>
                                </a:moveTo>
                                <a:lnTo>
                                  <a:pt x="22631" y="52781"/>
                                </a:lnTo>
                                <a:lnTo>
                                  <a:pt x="104927" y="258356"/>
                                </a:lnTo>
                                <a:lnTo>
                                  <a:pt x="189890" y="463918"/>
                                </a:lnTo>
                                <a:lnTo>
                                  <a:pt x="328828" y="747268"/>
                                </a:lnTo>
                                <a:lnTo>
                                  <a:pt x="306095" y="747268"/>
                                </a:lnTo>
                                <a:lnTo>
                                  <a:pt x="170078" y="469468"/>
                                </a:lnTo>
                                <a:lnTo>
                                  <a:pt x="84988" y="272237"/>
                                </a:lnTo>
                                <a:lnTo>
                                  <a:pt x="2819" y="69456"/>
                                </a:lnTo>
                                <a:lnTo>
                                  <a:pt x="0" y="0"/>
                                </a:lnTo>
                                <a:close/>
                              </a:path>
                            </a:pathLst>
                          </a:custGeom>
                          <a:solidFill>
                            <a:srgbClr val="44546A"/>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0" name="Shape 14"/>
                        <wps:cNvSpPr>
                          <a:spLocks/>
                        </wps:cNvSpPr>
                        <wps:spPr bwMode="auto">
                          <a:xfrm>
                            <a:off x="9652" y="93966"/>
                            <a:ext cx="3289" cy="7473"/>
                          </a:xfrm>
                          <a:custGeom>
                            <a:avLst/>
                            <a:gdLst>
                              <a:gd name="T0" fmla="*/ 0 w 328828"/>
                              <a:gd name="T1" fmla="*/ 0 h 747268"/>
                              <a:gd name="T2" fmla="*/ 22631 w 328828"/>
                              <a:gd name="T3" fmla="*/ 52781 h 747268"/>
                              <a:gd name="T4" fmla="*/ 104927 w 328828"/>
                              <a:gd name="T5" fmla="*/ 258356 h 747268"/>
                              <a:gd name="T6" fmla="*/ 189890 w 328828"/>
                              <a:gd name="T7" fmla="*/ 463918 h 747268"/>
                              <a:gd name="T8" fmla="*/ 328828 w 328828"/>
                              <a:gd name="T9" fmla="*/ 747268 h 747268"/>
                              <a:gd name="T10" fmla="*/ 306095 w 328828"/>
                              <a:gd name="T11" fmla="*/ 747268 h 747268"/>
                              <a:gd name="T12" fmla="*/ 170078 w 328828"/>
                              <a:gd name="T13" fmla="*/ 469468 h 747268"/>
                              <a:gd name="T14" fmla="*/ 84988 w 328828"/>
                              <a:gd name="T15" fmla="*/ 272237 h 747268"/>
                              <a:gd name="T16" fmla="*/ 2819 w 328828"/>
                              <a:gd name="T17" fmla="*/ 69456 h 747268"/>
                              <a:gd name="T18" fmla="*/ 0 w 328828"/>
                              <a:gd name="T19" fmla="*/ 0 h 747268"/>
                              <a:gd name="T20" fmla="*/ 0 w 328828"/>
                              <a:gd name="T21" fmla="*/ 0 h 747268"/>
                              <a:gd name="T22" fmla="*/ 328828 w 328828"/>
                              <a:gd name="T23" fmla="*/ 747268 h 7472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328828" h="747268">
                                <a:moveTo>
                                  <a:pt x="0" y="0"/>
                                </a:moveTo>
                                <a:lnTo>
                                  <a:pt x="22631" y="52781"/>
                                </a:lnTo>
                                <a:lnTo>
                                  <a:pt x="104927" y="258356"/>
                                </a:lnTo>
                                <a:lnTo>
                                  <a:pt x="189890" y="463918"/>
                                </a:lnTo>
                                <a:lnTo>
                                  <a:pt x="328828" y="747268"/>
                                </a:lnTo>
                                <a:lnTo>
                                  <a:pt x="306095" y="747268"/>
                                </a:lnTo>
                                <a:lnTo>
                                  <a:pt x="170078" y="469468"/>
                                </a:lnTo>
                                <a:lnTo>
                                  <a:pt x="84988" y="272237"/>
                                </a:lnTo>
                                <a:lnTo>
                                  <a:pt x="2819" y="69456"/>
                                </a:lnTo>
                                <a:lnTo>
                                  <a:pt x="0" y="0"/>
                                </a:lnTo>
                                <a:close/>
                              </a:path>
                            </a:pathLst>
                          </a:custGeom>
                          <a:noFill/>
                          <a:ln w="3051">
                            <a:solidFill>
                              <a:srgbClr val="4454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Shape 15"/>
                        <wps:cNvSpPr>
                          <a:spLocks/>
                        </wps:cNvSpPr>
                        <wps:spPr bwMode="auto">
                          <a:xfrm>
                            <a:off x="1942" y="46824"/>
                            <a:ext cx="3969" cy="35336"/>
                          </a:xfrm>
                          <a:custGeom>
                            <a:avLst/>
                            <a:gdLst>
                              <a:gd name="T0" fmla="*/ 0 w 396837"/>
                              <a:gd name="T1" fmla="*/ 0 h 3533521"/>
                              <a:gd name="T2" fmla="*/ 2832 w 396837"/>
                              <a:gd name="T3" fmla="*/ 219456 h 3533521"/>
                              <a:gd name="T4" fmla="*/ 8496 w 396837"/>
                              <a:gd name="T5" fmla="*/ 441706 h 3533521"/>
                              <a:gd name="T6" fmla="*/ 34011 w 396837"/>
                              <a:gd name="T7" fmla="*/ 880618 h 3533521"/>
                              <a:gd name="T8" fmla="*/ 65189 w 396837"/>
                              <a:gd name="T9" fmla="*/ 1322324 h 3533521"/>
                              <a:gd name="T10" fmla="*/ 110541 w 396837"/>
                              <a:gd name="T11" fmla="*/ 1761236 h 3533521"/>
                              <a:gd name="T12" fmla="*/ 164402 w 396837"/>
                              <a:gd name="T13" fmla="*/ 2200148 h 3533521"/>
                              <a:gd name="T14" fmla="*/ 235267 w 396837"/>
                              <a:gd name="T15" fmla="*/ 2633472 h 3533521"/>
                              <a:gd name="T16" fmla="*/ 303289 w 396837"/>
                              <a:gd name="T17" fmla="*/ 3016885 h 3533521"/>
                              <a:gd name="T18" fmla="*/ 382664 w 396837"/>
                              <a:gd name="T19" fmla="*/ 3397378 h 3533521"/>
                              <a:gd name="T20" fmla="*/ 396837 w 396837"/>
                              <a:gd name="T21" fmla="*/ 3533521 h 3533521"/>
                              <a:gd name="T22" fmla="*/ 391160 w 396837"/>
                              <a:gd name="T23" fmla="*/ 3505708 h 3533521"/>
                              <a:gd name="T24" fmla="*/ 297624 w 396837"/>
                              <a:gd name="T25" fmla="*/ 3072384 h 3533521"/>
                              <a:gd name="T26" fmla="*/ 218262 w 396837"/>
                              <a:gd name="T27" fmla="*/ 2636266 h 3533521"/>
                              <a:gd name="T28" fmla="*/ 150228 w 396837"/>
                              <a:gd name="T29" fmla="*/ 2200148 h 3533521"/>
                              <a:gd name="T30" fmla="*/ 99200 w 396837"/>
                              <a:gd name="T31" fmla="*/ 1761236 h 3533521"/>
                              <a:gd name="T32" fmla="*/ 56680 w 396837"/>
                              <a:gd name="T33" fmla="*/ 1322324 h 3533521"/>
                              <a:gd name="T34" fmla="*/ 25502 w 396837"/>
                              <a:gd name="T35" fmla="*/ 880618 h 3533521"/>
                              <a:gd name="T36" fmla="*/ 5664 w 396837"/>
                              <a:gd name="T37" fmla="*/ 441706 h 3533521"/>
                              <a:gd name="T38" fmla="*/ 0 w 396837"/>
                              <a:gd name="T39" fmla="*/ 219456 h 3533521"/>
                              <a:gd name="T40" fmla="*/ 0 w 396837"/>
                              <a:gd name="T41" fmla="*/ 0 h 3533521"/>
                              <a:gd name="T42" fmla="*/ 0 w 396837"/>
                              <a:gd name="T43" fmla="*/ 0 h 3533521"/>
                              <a:gd name="T44" fmla="*/ 396837 w 396837"/>
                              <a:gd name="T45" fmla="*/ 3533521 h 35335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T42" t="T43" r="T44" b="T45"/>
                            <a:pathLst>
                              <a:path w="396837" h="3533521">
                                <a:moveTo>
                                  <a:pt x="0" y="0"/>
                                </a:moveTo>
                                <a:lnTo>
                                  <a:pt x="2832" y="219456"/>
                                </a:lnTo>
                                <a:lnTo>
                                  <a:pt x="8496" y="441706"/>
                                </a:lnTo>
                                <a:lnTo>
                                  <a:pt x="34011" y="880618"/>
                                </a:lnTo>
                                <a:lnTo>
                                  <a:pt x="65189" y="1322324"/>
                                </a:lnTo>
                                <a:lnTo>
                                  <a:pt x="110541" y="1761236"/>
                                </a:lnTo>
                                <a:lnTo>
                                  <a:pt x="164402" y="2200148"/>
                                </a:lnTo>
                                <a:lnTo>
                                  <a:pt x="235267" y="2633472"/>
                                </a:lnTo>
                                <a:lnTo>
                                  <a:pt x="303289" y="3016885"/>
                                </a:lnTo>
                                <a:lnTo>
                                  <a:pt x="382664" y="3397378"/>
                                </a:lnTo>
                                <a:lnTo>
                                  <a:pt x="396837" y="3533521"/>
                                </a:lnTo>
                                <a:lnTo>
                                  <a:pt x="391160" y="3505708"/>
                                </a:lnTo>
                                <a:lnTo>
                                  <a:pt x="297624" y="3072384"/>
                                </a:lnTo>
                                <a:lnTo>
                                  <a:pt x="218262" y="2636266"/>
                                </a:lnTo>
                                <a:lnTo>
                                  <a:pt x="150228" y="2200148"/>
                                </a:lnTo>
                                <a:lnTo>
                                  <a:pt x="99200" y="1761236"/>
                                </a:lnTo>
                                <a:lnTo>
                                  <a:pt x="56680" y="1322324"/>
                                </a:lnTo>
                                <a:lnTo>
                                  <a:pt x="25502" y="880618"/>
                                </a:lnTo>
                                <a:lnTo>
                                  <a:pt x="5664" y="441706"/>
                                </a:lnTo>
                                <a:lnTo>
                                  <a:pt x="0" y="219456"/>
                                </a:lnTo>
                                <a:lnTo>
                                  <a:pt x="0" y="0"/>
                                </a:lnTo>
                                <a:close/>
                              </a:path>
                            </a:pathLst>
                          </a:custGeom>
                          <a:solidFill>
                            <a:srgbClr val="44546A"/>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2" name="Shape 16"/>
                        <wps:cNvSpPr>
                          <a:spLocks/>
                        </wps:cNvSpPr>
                        <wps:spPr bwMode="auto">
                          <a:xfrm>
                            <a:off x="1942" y="46824"/>
                            <a:ext cx="3969" cy="35336"/>
                          </a:xfrm>
                          <a:custGeom>
                            <a:avLst/>
                            <a:gdLst>
                              <a:gd name="T0" fmla="*/ 0 w 396837"/>
                              <a:gd name="T1" fmla="*/ 0 h 3533521"/>
                              <a:gd name="T2" fmla="*/ 0 w 396837"/>
                              <a:gd name="T3" fmla="*/ 0 h 3533521"/>
                              <a:gd name="T4" fmla="*/ 2832 w 396837"/>
                              <a:gd name="T5" fmla="*/ 219456 h 3533521"/>
                              <a:gd name="T6" fmla="*/ 8496 w 396837"/>
                              <a:gd name="T7" fmla="*/ 441706 h 3533521"/>
                              <a:gd name="T8" fmla="*/ 34011 w 396837"/>
                              <a:gd name="T9" fmla="*/ 880618 h 3533521"/>
                              <a:gd name="T10" fmla="*/ 65189 w 396837"/>
                              <a:gd name="T11" fmla="*/ 1322324 h 3533521"/>
                              <a:gd name="T12" fmla="*/ 110541 w 396837"/>
                              <a:gd name="T13" fmla="*/ 1761236 h 3533521"/>
                              <a:gd name="T14" fmla="*/ 164402 w 396837"/>
                              <a:gd name="T15" fmla="*/ 2200148 h 3533521"/>
                              <a:gd name="T16" fmla="*/ 235267 w 396837"/>
                              <a:gd name="T17" fmla="*/ 2633472 h 3533521"/>
                              <a:gd name="T18" fmla="*/ 303289 w 396837"/>
                              <a:gd name="T19" fmla="*/ 3016885 h 3533521"/>
                              <a:gd name="T20" fmla="*/ 382664 w 396837"/>
                              <a:gd name="T21" fmla="*/ 3397378 h 3533521"/>
                              <a:gd name="T22" fmla="*/ 396837 w 396837"/>
                              <a:gd name="T23" fmla="*/ 3533521 h 3533521"/>
                              <a:gd name="T24" fmla="*/ 391160 w 396837"/>
                              <a:gd name="T25" fmla="*/ 3505708 h 3533521"/>
                              <a:gd name="T26" fmla="*/ 297624 w 396837"/>
                              <a:gd name="T27" fmla="*/ 3072384 h 3533521"/>
                              <a:gd name="T28" fmla="*/ 218262 w 396837"/>
                              <a:gd name="T29" fmla="*/ 2636266 h 3533521"/>
                              <a:gd name="T30" fmla="*/ 150228 w 396837"/>
                              <a:gd name="T31" fmla="*/ 2200148 h 3533521"/>
                              <a:gd name="T32" fmla="*/ 99200 w 396837"/>
                              <a:gd name="T33" fmla="*/ 1761236 h 3533521"/>
                              <a:gd name="T34" fmla="*/ 56680 w 396837"/>
                              <a:gd name="T35" fmla="*/ 1322324 h 3533521"/>
                              <a:gd name="T36" fmla="*/ 25502 w 396837"/>
                              <a:gd name="T37" fmla="*/ 880618 h 3533521"/>
                              <a:gd name="T38" fmla="*/ 5664 w 396837"/>
                              <a:gd name="T39" fmla="*/ 441706 h 3533521"/>
                              <a:gd name="T40" fmla="*/ 0 w 396837"/>
                              <a:gd name="T41" fmla="*/ 219456 h 3533521"/>
                              <a:gd name="T42" fmla="*/ 0 w 396837"/>
                              <a:gd name="T43" fmla="*/ 0 h 3533521"/>
                              <a:gd name="T44" fmla="*/ 0 w 396837"/>
                              <a:gd name="T45" fmla="*/ 0 h 3533521"/>
                              <a:gd name="T46" fmla="*/ 396837 w 396837"/>
                              <a:gd name="T47" fmla="*/ 3533521 h 35335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T44" t="T45" r="T46" b="T47"/>
                            <a:pathLst>
                              <a:path w="396837" h="3533521">
                                <a:moveTo>
                                  <a:pt x="0" y="0"/>
                                </a:moveTo>
                                <a:lnTo>
                                  <a:pt x="0" y="0"/>
                                </a:lnTo>
                                <a:lnTo>
                                  <a:pt x="2832" y="219456"/>
                                </a:lnTo>
                                <a:lnTo>
                                  <a:pt x="8496" y="441706"/>
                                </a:lnTo>
                                <a:lnTo>
                                  <a:pt x="34011" y="880618"/>
                                </a:lnTo>
                                <a:lnTo>
                                  <a:pt x="65189" y="1322324"/>
                                </a:lnTo>
                                <a:lnTo>
                                  <a:pt x="110541" y="1761236"/>
                                </a:lnTo>
                                <a:lnTo>
                                  <a:pt x="164402" y="2200148"/>
                                </a:lnTo>
                                <a:lnTo>
                                  <a:pt x="235267" y="2633472"/>
                                </a:lnTo>
                                <a:lnTo>
                                  <a:pt x="303289" y="3016885"/>
                                </a:lnTo>
                                <a:lnTo>
                                  <a:pt x="382664" y="3397378"/>
                                </a:lnTo>
                                <a:lnTo>
                                  <a:pt x="396837" y="3533521"/>
                                </a:lnTo>
                                <a:lnTo>
                                  <a:pt x="391160" y="3505708"/>
                                </a:lnTo>
                                <a:lnTo>
                                  <a:pt x="297624" y="3072384"/>
                                </a:lnTo>
                                <a:lnTo>
                                  <a:pt x="218262" y="2636266"/>
                                </a:lnTo>
                                <a:lnTo>
                                  <a:pt x="150228" y="2200148"/>
                                </a:lnTo>
                                <a:lnTo>
                                  <a:pt x="99200" y="1761236"/>
                                </a:lnTo>
                                <a:lnTo>
                                  <a:pt x="56680" y="1322324"/>
                                </a:lnTo>
                                <a:lnTo>
                                  <a:pt x="25502" y="880618"/>
                                </a:lnTo>
                                <a:lnTo>
                                  <a:pt x="5664" y="441706"/>
                                </a:lnTo>
                                <a:lnTo>
                                  <a:pt x="0" y="219456"/>
                                </a:lnTo>
                                <a:lnTo>
                                  <a:pt x="0" y="0"/>
                                </a:lnTo>
                                <a:close/>
                              </a:path>
                            </a:pathLst>
                          </a:custGeom>
                          <a:noFill/>
                          <a:ln w="3051">
                            <a:solidFill>
                              <a:srgbClr val="4454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Shape 17"/>
                        <wps:cNvSpPr>
                          <a:spLocks/>
                        </wps:cNvSpPr>
                        <wps:spPr bwMode="auto">
                          <a:xfrm>
                            <a:off x="6014" y="81788"/>
                            <a:ext cx="10" cy="121"/>
                          </a:xfrm>
                          <a:custGeom>
                            <a:avLst/>
                            <a:gdLst>
                              <a:gd name="T0" fmla="*/ 0 w 976"/>
                              <a:gd name="T1" fmla="*/ 0 h 12192"/>
                              <a:gd name="T2" fmla="*/ 976 w 976"/>
                              <a:gd name="T3" fmla="*/ 3937 h 12192"/>
                              <a:gd name="T4" fmla="*/ 976 w 976"/>
                              <a:gd name="T5" fmla="*/ 12192 h 12192"/>
                              <a:gd name="T6" fmla="*/ 0 w 976"/>
                              <a:gd name="T7" fmla="*/ 0 h 12192"/>
                              <a:gd name="T8" fmla="*/ 0 w 976"/>
                              <a:gd name="T9" fmla="*/ 0 h 12192"/>
                              <a:gd name="T10" fmla="*/ 976 w 976"/>
                              <a:gd name="T11" fmla="*/ 12192 h 12192"/>
                            </a:gdLst>
                            <a:ahLst/>
                            <a:cxnLst>
                              <a:cxn ang="0">
                                <a:pos x="T0" y="T1"/>
                              </a:cxn>
                              <a:cxn ang="0">
                                <a:pos x="T2" y="T3"/>
                              </a:cxn>
                              <a:cxn ang="0">
                                <a:pos x="T4" y="T5"/>
                              </a:cxn>
                              <a:cxn ang="0">
                                <a:pos x="T6" y="T7"/>
                              </a:cxn>
                            </a:cxnLst>
                            <a:rect l="T8" t="T9" r="T10" b="T11"/>
                            <a:pathLst>
                              <a:path w="976" h="12192">
                                <a:moveTo>
                                  <a:pt x="0" y="0"/>
                                </a:moveTo>
                                <a:lnTo>
                                  <a:pt x="976" y="3937"/>
                                </a:lnTo>
                                <a:lnTo>
                                  <a:pt x="976" y="12192"/>
                                </a:lnTo>
                                <a:lnTo>
                                  <a:pt x="0" y="0"/>
                                </a:lnTo>
                                <a:close/>
                              </a:path>
                            </a:pathLst>
                          </a:custGeom>
                          <a:solidFill>
                            <a:srgbClr val="44546A"/>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4" name="Shape 18"/>
                        <wps:cNvSpPr>
                          <a:spLocks/>
                        </wps:cNvSpPr>
                        <wps:spPr bwMode="auto">
                          <a:xfrm>
                            <a:off x="5514" y="58186"/>
                            <a:ext cx="1275" cy="23602"/>
                          </a:xfrm>
                          <a:custGeom>
                            <a:avLst/>
                            <a:gdLst>
                              <a:gd name="T0" fmla="*/ 127559 w 127559"/>
                              <a:gd name="T1" fmla="*/ 0 h 2360168"/>
                              <a:gd name="T2" fmla="*/ 99212 w 127559"/>
                              <a:gd name="T3" fmla="*/ 183388 h 2360168"/>
                              <a:gd name="T4" fmla="*/ 73698 w 127559"/>
                              <a:gd name="T5" fmla="*/ 369570 h 2360168"/>
                              <a:gd name="T6" fmla="*/ 39688 w 127559"/>
                              <a:gd name="T7" fmla="*/ 741807 h 2360168"/>
                              <a:gd name="T8" fmla="*/ 17005 w 127559"/>
                              <a:gd name="T9" fmla="*/ 1114044 h 2360168"/>
                              <a:gd name="T10" fmla="*/ 8509 w 127559"/>
                              <a:gd name="T11" fmla="*/ 1483487 h 2360168"/>
                              <a:gd name="T12" fmla="*/ 17005 w 127559"/>
                              <a:gd name="T13" fmla="*/ 1858518 h 2360168"/>
                              <a:gd name="T14" fmla="*/ 39688 w 127559"/>
                              <a:gd name="T15" fmla="*/ 2230755 h 2360168"/>
                              <a:gd name="T16" fmla="*/ 50052 w 127559"/>
                              <a:gd name="T17" fmla="*/ 2360168 h 2360168"/>
                              <a:gd name="T18" fmla="*/ 25514 w 127559"/>
                              <a:gd name="T19" fmla="*/ 2261235 h 2360168"/>
                              <a:gd name="T20" fmla="*/ 22682 w 127559"/>
                              <a:gd name="T21" fmla="*/ 2230755 h 2360168"/>
                              <a:gd name="T22" fmla="*/ 2832 w 127559"/>
                              <a:gd name="T23" fmla="*/ 1858518 h 2360168"/>
                              <a:gd name="T24" fmla="*/ 0 w 127559"/>
                              <a:gd name="T25" fmla="*/ 1483487 h 2360168"/>
                              <a:gd name="T26" fmla="*/ 8509 w 127559"/>
                              <a:gd name="T27" fmla="*/ 1114044 h 2360168"/>
                              <a:gd name="T28" fmla="*/ 34011 w 127559"/>
                              <a:gd name="T29" fmla="*/ 741807 h 2360168"/>
                              <a:gd name="T30" fmla="*/ 70866 w 127559"/>
                              <a:gd name="T31" fmla="*/ 366776 h 2360168"/>
                              <a:gd name="T32" fmla="*/ 96380 w 127559"/>
                              <a:gd name="T33" fmla="*/ 183388 h 2360168"/>
                              <a:gd name="T34" fmla="*/ 127559 w 127559"/>
                              <a:gd name="T35" fmla="*/ 0 h 2360168"/>
                              <a:gd name="T36" fmla="*/ 0 w 127559"/>
                              <a:gd name="T37" fmla="*/ 0 h 2360168"/>
                              <a:gd name="T38" fmla="*/ 127559 w 127559"/>
                              <a:gd name="T39" fmla="*/ 2360168 h 23601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T36" t="T37" r="T38" b="T39"/>
                            <a:pathLst>
                              <a:path w="127559" h="2360168">
                                <a:moveTo>
                                  <a:pt x="127559" y="0"/>
                                </a:moveTo>
                                <a:lnTo>
                                  <a:pt x="99212" y="183388"/>
                                </a:lnTo>
                                <a:lnTo>
                                  <a:pt x="73698" y="369570"/>
                                </a:lnTo>
                                <a:lnTo>
                                  <a:pt x="39688" y="741807"/>
                                </a:lnTo>
                                <a:lnTo>
                                  <a:pt x="17005" y="1114044"/>
                                </a:lnTo>
                                <a:lnTo>
                                  <a:pt x="8509" y="1483487"/>
                                </a:lnTo>
                                <a:lnTo>
                                  <a:pt x="17005" y="1858518"/>
                                </a:lnTo>
                                <a:lnTo>
                                  <a:pt x="39688" y="2230755"/>
                                </a:lnTo>
                                <a:lnTo>
                                  <a:pt x="50052" y="2360168"/>
                                </a:lnTo>
                                <a:lnTo>
                                  <a:pt x="25514" y="2261235"/>
                                </a:lnTo>
                                <a:lnTo>
                                  <a:pt x="22682" y="2230755"/>
                                </a:lnTo>
                                <a:lnTo>
                                  <a:pt x="2832" y="1858518"/>
                                </a:lnTo>
                                <a:lnTo>
                                  <a:pt x="0" y="1483487"/>
                                </a:lnTo>
                                <a:lnTo>
                                  <a:pt x="8509" y="1114044"/>
                                </a:lnTo>
                                <a:lnTo>
                                  <a:pt x="34011" y="741807"/>
                                </a:lnTo>
                                <a:lnTo>
                                  <a:pt x="70866" y="366776"/>
                                </a:lnTo>
                                <a:lnTo>
                                  <a:pt x="96380" y="183388"/>
                                </a:lnTo>
                                <a:lnTo>
                                  <a:pt x="127559" y="0"/>
                                </a:lnTo>
                                <a:close/>
                              </a:path>
                            </a:pathLst>
                          </a:custGeom>
                          <a:solidFill>
                            <a:srgbClr val="44546A"/>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5" name="Shape 19"/>
                        <wps:cNvSpPr>
                          <a:spLocks/>
                        </wps:cNvSpPr>
                        <wps:spPr bwMode="auto">
                          <a:xfrm>
                            <a:off x="5514" y="58186"/>
                            <a:ext cx="1275" cy="23723"/>
                          </a:xfrm>
                          <a:custGeom>
                            <a:avLst/>
                            <a:gdLst>
                              <a:gd name="T0" fmla="*/ 127559 w 127559"/>
                              <a:gd name="T1" fmla="*/ 0 h 2372360"/>
                              <a:gd name="T2" fmla="*/ 127559 w 127559"/>
                              <a:gd name="T3" fmla="*/ 0 h 2372360"/>
                              <a:gd name="T4" fmla="*/ 99212 w 127559"/>
                              <a:gd name="T5" fmla="*/ 183388 h 2372360"/>
                              <a:gd name="T6" fmla="*/ 73698 w 127559"/>
                              <a:gd name="T7" fmla="*/ 369570 h 2372360"/>
                              <a:gd name="T8" fmla="*/ 39688 w 127559"/>
                              <a:gd name="T9" fmla="*/ 741807 h 2372360"/>
                              <a:gd name="T10" fmla="*/ 17005 w 127559"/>
                              <a:gd name="T11" fmla="*/ 1114044 h 2372360"/>
                              <a:gd name="T12" fmla="*/ 8509 w 127559"/>
                              <a:gd name="T13" fmla="*/ 1483487 h 2372360"/>
                              <a:gd name="T14" fmla="*/ 17005 w 127559"/>
                              <a:gd name="T15" fmla="*/ 1858518 h 2372360"/>
                              <a:gd name="T16" fmla="*/ 39688 w 127559"/>
                              <a:gd name="T17" fmla="*/ 2230755 h 2372360"/>
                              <a:gd name="T18" fmla="*/ 51029 w 127559"/>
                              <a:gd name="T19" fmla="*/ 2372360 h 2372360"/>
                              <a:gd name="T20" fmla="*/ 51029 w 127559"/>
                              <a:gd name="T21" fmla="*/ 2364105 h 2372360"/>
                              <a:gd name="T22" fmla="*/ 25514 w 127559"/>
                              <a:gd name="T23" fmla="*/ 2261235 h 2372360"/>
                              <a:gd name="T24" fmla="*/ 22682 w 127559"/>
                              <a:gd name="T25" fmla="*/ 2230755 h 2372360"/>
                              <a:gd name="T26" fmla="*/ 2832 w 127559"/>
                              <a:gd name="T27" fmla="*/ 1858518 h 2372360"/>
                              <a:gd name="T28" fmla="*/ 0 w 127559"/>
                              <a:gd name="T29" fmla="*/ 1483487 h 2372360"/>
                              <a:gd name="T30" fmla="*/ 8509 w 127559"/>
                              <a:gd name="T31" fmla="*/ 1114044 h 2372360"/>
                              <a:gd name="T32" fmla="*/ 34011 w 127559"/>
                              <a:gd name="T33" fmla="*/ 741807 h 2372360"/>
                              <a:gd name="T34" fmla="*/ 70866 w 127559"/>
                              <a:gd name="T35" fmla="*/ 366776 h 2372360"/>
                              <a:gd name="T36" fmla="*/ 96380 w 127559"/>
                              <a:gd name="T37" fmla="*/ 183388 h 2372360"/>
                              <a:gd name="T38" fmla="*/ 127559 w 127559"/>
                              <a:gd name="T39" fmla="*/ 0 h 2372360"/>
                              <a:gd name="T40" fmla="*/ 0 w 127559"/>
                              <a:gd name="T41" fmla="*/ 0 h 2372360"/>
                              <a:gd name="T42" fmla="*/ 127559 w 127559"/>
                              <a:gd name="T43" fmla="*/ 2372360 h 23723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T40" t="T41" r="T42" b="T43"/>
                            <a:pathLst>
                              <a:path w="127559" h="2372360">
                                <a:moveTo>
                                  <a:pt x="127559" y="0"/>
                                </a:moveTo>
                                <a:lnTo>
                                  <a:pt x="127559" y="0"/>
                                </a:lnTo>
                                <a:lnTo>
                                  <a:pt x="99212" y="183388"/>
                                </a:lnTo>
                                <a:lnTo>
                                  <a:pt x="73698" y="369570"/>
                                </a:lnTo>
                                <a:lnTo>
                                  <a:pt x="39688" y="741807"/>
                                </a:lnTo>
                                <a:lnTo>
                                  <a:pt x="17005" y="1114044"/>
                                </a:lnTo>
                                <a:lnTo>
                                  <a:pt x="8509" y="1483487"/>
                                </a:lnTo>
                                <a:lnTo>
                                  <a:pt x="17005" y="1858518"/>
                                </a:lnTo>
                                <a:lnTo>
                                  <a:pt x="39688" y="2230755"/>
                                </a:lnTo>
                                <a:lnTo>
                                  <a:pt x="51029" y="2372360"/>
                                </a:lnTo>
                                <a:lnTo>
                                  <a:pt x="51029" y="2364105"/>
                                </a:lnTo>
                                <a:lnTo>
                                  <a:pt x="25514" y="2261235"/>
                                </a:lnTo>
                                <a:lnTo>
                                  <a:pt x="22682" y="2230755"/>
                                </a:lnTo>
                                <a:lnTo>
                                  <a:pt x="2832" y="1858518"/>
                                </a:lnTo>
                                <a:lnTo>
                                  <a:pt x="0" y="1483487"/>
                                </a:lnTo>
                                <a:lnTo>
                                  <a:pt x="8509" y="1114044"/>
                                </a:lnTo>
                                <a:lnTo>
                                  <a:pt x="34011" y="741807"/>
                                </a:lnTo>
                                <a:lnTo>
                                  <a:pt x="70866" y="366776"/>
                                </a:lnTo>
                                <a:lnTo>
                                  <a:pt x="96380" y="183388"/>
                                </a:lnTo>
                                <a:lnTo>
                                  <a:pt x="127559" y="0"/>
                                </a:lnTo>
                                <a:close/>
                              </a:path>
                            </a:pathLst>
                          </a:custGeom>
                          <a:noFill/>
                          <a:ln w="3051">
                            <a:solidFill>
                              <a:srgbClr val="4454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Shape 20"/>
                        <wps:cNvSpPr>
                          <a:spLocks/>
                        </wps:cNvSpPr>
                        <wps:spPr bwMode="auto">
                          <a:xfrm>
                            <a:off x="5911" y="82160"/>
                            <a:ext cx="4365" cy="17473"/>
                          </a:xfrm>
                          <a:custGeom>
                            <a:avLst/>
                            <a:gdLst>
                              <a:gd name="T0" fmla="*/ 0 w 436550"/>
                              <a:gd name="T1" fmla="*/ 0 h 1747330"/>
                              <a:gd name="T2" fmla="*/ 28346 w 436550"/>
                              <a:gd name="T3" fmla="*/ 122301 h 1747330"/>
                              <a:gd name="T4" fmla="*/ 59525 w 436550"/>
                              <a:gd name="T5" fmla="*/ 350012 h 1747330"/>
                              <a:gd name="T6" fmla="*/ 96380 w 436550"/>
                              <a:gd name="T7" fmla="*/ 575056 h 1747330"/>
                              <a:gd name="T8" fmla="*/ 150228 w 436550"/>
                              <a:gd name="T9" fmla="*/ 813943 h 1747330"/>
                              <a:gd name="T10" fmla="*/ 212598 w 436550"/>
                              <a:gd name="T11" fmla="*/ 1055624 h 1747330"/>
                              <a:gd name="T12" fmla="*/ 283451 w 436550"/>
                              <a:gd name="T13" fmla="*/ 1294524 h 1747330"/>
                              <a:gd name="T14" fmla="*/ 340144 w 436550"/>
                              <a:gd name="T15" fmla="*/ 1447317 h 1747330"/>
                              <a:gd name="T16" fmla="*/ 399720 w 436550"/>
                              <a:gd name="T17" fmla="*/ 1600099 h 1747330"/>
                              <a:gd name="T18" fmla="*/ 430835 w 436550"/>
                              <a:gd name="T19" fmla="*/ 1716774 h 1747330"/>
                              <a:gd name="T20" fmla="*/ 436550 w 436550"/>
                              <a:gd name="T21" fmla="*/ 1747330 h 1747330"/>
                              <a:gd name="T22" fmla="*/ 396799 w 436550"/>
                              <a:gd name="T23" fmla="*/ 1652880 h 1747330"/>
                              <a:gd name="T24" fmla="*/ 325971 w 436550"/>
                              <a:gd name="T25" fmla="*/ 1477873 h 1747330"/>
                              <a:gd name="T26" fmla="*/ 263614 w 436550"/>
                              <a:gd name="T27" fmla="*/ 1300087 h 1747330"/>
                              <a:gd name="T28" fmla="*/ 189916 w 436550"/>
                              <a:gd name="T29" fmla="*/ 1063955 h 1747330"/>
                              <a:gd name="T30" fmla="*/ 133223 w 436550"/>
                              <a:gd name="T31" fmla="*/ 819531 h 1747330"/>
                              <a:gd name="T32" fmla="*/ 79362 w 436550"/>
                              <a:gd name="T33" fmla="*/ 575056 h 1747330"/>
                              <a:gd name="T34" fmla="*/ 34011 w 436550"/>
                              <a:gd name="T35" fmla="*/ 288925 h 1747330"/>
                              <a:gd name="T36" fmla="*/ 0 w 436550"/>
                              <a:gd name="T37" fmla="*/ 0 h 1747330"/>
                              <a:gd name="T38" fmla="*/ 0 w 436550"/>
                              <a:gd name="T39" fmla="*/ 0 h 1747330"/>
                              <a:gd name="T40" fmla="*/ 436550 w 436550"/>
                              <a:gd name="T41" fmla="*/ 1747330 h 17473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436550" h="1747330">
                                <a:moveTo>
                                  <a:pt x="0" y="0"/>
                                </a:moveTo>
                                <a:lnTo>
                                  <a:pt x="28346" y="122301"/>
                                </a:lnTo>
                                <a:lnTo>
                                  <a:pt x="59525" y="350012"/>
                                </a:lnTo>
                                <a:lnTo>
                                  <a:pt x="96380" y="575056"/>
                                </a:lnTo>
                                <a:lnTo>
                                  <a:pt x="150228" y="813943"/>
                                </a:lnTo>
                                <a:lnTo>
                                  <a:pt x="212598" y="1055624"/>
                                </a:lnTo>
                                <a:lnTo>
                                  <a:pt x="283451" y="1294524"/>
                                </a:lnTo>
                                <a:lnTo>
                                  <a:pt x="340144" y="1447317"/>
                                </a:lnTo>
                                <a:lnTo>
                                  <a:pt x="399720" y="1600099"/>
                                </a:lnTo>
                                <a:lnTo>
                                  <a:pt x="430835" y="1716774"/>
                                </a:lnTo>
                                <a:lnTo>
                                  <a:pt x="436550" y="1747330"/>
                                </a:lnTo>
                                <a:lnTo>
                                  <a:pt x="396799" y="1652880"/>
                                </a:lnTo>
                                <a:lnTo>
                                  <a:pt x="325971" y="1477873"/>
                                </a:lnTo>
                                <a:lnTo>
                                  <a:pt x="263614" y="1300087"/>
                                </a:lnTo>
                                <a:lnTo>
                                  <a:pt x="189916" y="1063955"/>
                                </a:lnTo>
                                <a:lnTo>
                                  <a:pt x="133223" y="819531"/>
                                </a:lnTo>
                                <a:lnTo>
                                  <a:pt x="79362" y="575056"/>
                                </a:lnTo>
                                <a:lnTo>
                                  <a:pt x="34011" y="288925"/>
                                </a:lnTo>
                                <a:lnTo>
                                  <a:pt x="0" y="0"/>
                                </a:lnTo>
                                <a:close/>
                              </a:path>
                            </a:pathLst>
                          </a:custGeom>
                          <a:solidFill>
                            <a:srgbClr val="44546A"/>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7" name="Shape 21"/>
                        <wps:cNvSpPr>
                          <a:spLocks/>
                        </wps:cNvSpPr>
                        <wps:spPr bwMode="auto">
                          <a:xfrm>
                            <a:off x="5911" y="82160"/>
                            <a:ext cx="4365" cy="17473"/>
                          </a:xfrm>
                          <a:custGeom>
                            <a:avLst/>
                            <a:gdLst>
                              <a:gd name="T0" fmla="*/ 0 w 436550"/>
                              <a:gd name="T1" fmla="*/ 0 h 1747330"/>
                              <a:gd name="T2" fmla="*/ 28346 w 436550"/>
                              <a:gd name="T3" fmla="*/ 122301 h 1747330"/>
                              <a:gd name="T4" fmla="*/ 59525 w 436550"/>
                              <a:gd name="T5" fmla="*/ 350012 h 1747330"/>
                              <a:gd name="T6" fmla="*/ 96380 w 436550"/>
                              <a:gd name="T7" fmla="*/ 575056 h 1747330"/>
                              <a:gd name="T8" fmla="*/ 150228 w 436550"/>
                              <a:gd name="T9" fmla="*/ 813943 h 1747330"/>
                              <a:gd name="T10" fmla="*/ 212598 w 436550"/>
                              <a:gd name="T11" fmla="*/ 1055624 h 1747330"/>
                              <a:gd name="T12" fmla="*/ 283451 w 436550"/>
                              <a:gd name="T13" fmla="*/ 1294524 h 1747330"/>
                              <a:gd name="T14" fmla="*/ 340144 w 436550"/>
                              <a:gd name="T15" fmla="*/ 1447317 h 1747330"/>
                              <a:gd name="T16" fmla="*/ 399720 w 436550"/>
                              <a:gd name="T17" fmla="*/ 1600099 h 1747330"/>
                              <a:gd name="T18" fmla="*/ 430835 w 436550"/>
                              <a:gd name="T19" fmla="*/ 1716774 h 1747330"/>
                              <a:gd name="T20" fmla="*/ 436550 w 436550"/>
                              <a:gd name="T21" fmla="*/ 1747330 h 1747330"/>
                              <a:gd name="T22" fmla="*/ 396799 w 436550"/>
                              <a:gd name="T23" fmla="*/ 1652880 h 1747330"/>
                              <a:gd name="T24" fmla="*/ 325971 w 436550"/>
                              <a:gd name="T25" fmla="*/ 1477873 h 1747330"/>
                              <a:gd name="T26" fmla="*/ 263614 w 436550"/>
                              <a:gd name="T27" fmla="*/ 1300087 h 1747330"/>
                              <a:gd name="T28" fmla="*/ 189916 w 436550"/>
                              <a:gd name="T29" fmla="*/ 1063955 h 1747330"/>
                              <a:gd name="T30" fmla="*/ 133223 w 436550"/>
                              <a:gd name="T31" fmla="*/ 819531 h 1747330"/>
                              <a:gd name="T32" fmla="*/ 79362 w 436550"/>
                              <a:gd name="T33" fmla="*/ 575056 h 1747330"/>
                              <a:gd name="T34" fmla="*/ 34011 w 436550"/>
                              <a:gd name="T35" fmla="*/ 288925 h 1747330"/>
                              <a:gd name="T36" fmla="*/ 0 w 436550"/>
                              <a:gd name="T37" fmla="*/ 0 h 1747330"/>
                              <a:gd name="T38" fmla="*/ 0 w 436550"/>
                              <a:gd name="T39" fmla="*/ 0 h 1747330"/>
                              <a:gd name="T40" fmla="*/ 436550 w 436550"/>
                              <a:gd name="T41" fmla="*/ 1747330 h 17473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436550" h="1747330">
                                <a:moveTo>
                                  <a:pt x="0" y="0"/>
                                </a:moveTo>
                                <a:lnTo>
                                  <a:pt x="28346" y="122301"/>
                                </a:lnTo>
                                <a:lnTo>
                                  <a:pt x="59525" y="350012"/>
                                </a:lnTo>
                                <a:lnTo>
                                  <a:pt x="96380" y="575056"/>
                                </a:lnTo>
                                <a:lnTo>
                                  <a:pt x="150228" y="813943"/>
                                </a:lnTo>
                                <a:lnTo>
                                  <a:pt x="212598" y="1055624"/>
                                </a:lnTo>
                                <a:lnTo>
                                  <a:pt x="283451" y="1294524"/>
                                </a:lnTo>
                                <a:lnTo>
                                  <a:pt x="340144" y="1447317"/>
                                </a:lnTo>
                                <a:lnTo>
                                  <a:pt x="399720" y="1600099"/>
                                </a:lnTo>
                                <a:lnTo>
                                  <a:pt x="430835" y="1716774"/>
                                </a:lnTo>
                                <a:lnTo>
                                  <a:pt x="436550" y="1747330"/>
                                </a:lnTo>
                                <a:lnTo>
                                  <a:pt x="396799" y="1652880"/>
                                </a:lnTo>
                                <a:lnTo>
                                  <a:pt x="325971" y="1477873"/>
                                </a:lnTo>
                                <a:lnTo>
                                  <a:pt x="263614" y="1300087"/>
                                </a:lnTo>
                                <a:lnTo>
                                  <a:pt x="189916" y="1063955"/>
                                </a:lnTo>
                                <a:lnTo>
                                  <a:pt x="133223" y="819531"/>
                                </a:lnTo>
                                <a:lnTo>
                                  <a:pt x="79362" y="575056"/>
                                </a:lnTo>
                                <a:lnTo>
                                  <a:pt x="34011" y="288925"/>
                                </a:lnTo>
                                <a:lnTo>
                                  <a:pt x="0" y="0"/>
                                </a:lnTo>
                                <a:close/>
                              </a:path>
                            </a:pathLst>
                          </a:custGeom>
                          <a:noFill/>
                          <a:ln w="3051">
                            <a:solidFill>
                              <a:srgbClr val="4454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Shape 22"/>
                        <wps:cNvSpPr>
                          <a:spLocks/>
                        </wps:cNvSpPr>
                        <wps:spPr bwMode="auto">
                          <a:xfrm>
                            <a:off x="10502" y="99522"/>
                            <a:ext cx="936" cy="1917"/>
                          </a:xfrm>
                          <a:custGeom>
                            <a:avLst/>
                            <a:gdLst>
                              <a:gd name="T0" fmla="*/ 0 w 93599"/>
                              <a:gd name="T1" fmla="*/ 0 h 191681"/>
                              <a:gd name="T2" fmla="*/ 93599 w 93599"/>
                              <a:gd name="T3" fmla="*/ 191681 h 191681"/>
                              <a:gd name="T4" fmla="*/ 68072 w 93599"/>
                              <a:gd name="T5" fmla="*/ 191681 h 191681"/>
                              <a:gd name="T6" fmla="*/ 34036 w 93599"/>
                              <a:gd name="T7" fmla="*/ 97231 h 191681"/>
                              <a:gd name="T8" fmla="*/ 0 w 93599"/>
                              <a:gd name="T9" fmla="*/ 0 h 191681"/>
                              <a:gd name="T10" fmla="*/ 0 w 93599"/>
                              <a:gd name="T11" fmla="*/ 0 h 191681"/>
                              <a:gd name="T12" fmla="*/ 93599 w 93599"/>
                              <a:gd name="T13" fmla="*/ 191681 h 191681"/>
                            </a:gdLst>
                            <a:ahLst/>
                            <a:cxnLst>
                              <a:cxn ang="0">
                                <a:pos x="T0" y="T1"/>
                              </a:cxn>
                              <a:cxn ang="0">
                                <a:pos x="T2" y="T3"/>
                              </a:cxn>
                              <a:cxn ang="0">
                                <a:pos x="T4" y="T5"/>
                              </a:cxn>
                              <a:cxn ang="0">
                                <a:pos x="T6" y="T7"/>
                              </a:cxn>
                              <a:cxn ang="0">
                                <a:pos x="T8" y="T9"/>
                              </a:cxn>
                            </a:cxnLst>
                            <a:rect l="T10" t="T11" r="T12" b="T13"/>
                            <a:pathLst>
                              <a:path w="93599" h="191681">
                                <a:moveTo>
                                  <a:pt x="0" y="0"/>
                                </a:moveTo>
                                <a:lnTo>
                                  <a:pt x="93599" y="191681"/>
                                </a:lnTo>
                                <a:lnTo>
                                  <a:pt x="68072" y="191681"/>
                                </a:lnTo>
                                <a:lnTo>
                                  <a:pt x="34036" y="97231"/>
                                </a:lnTo>
                                <a:lnTo>
                                  <a:pt x="0" y="0"/>
                                </a:lnTo>
                                <a:close/>
                              </a:path>
                            </a:pathLst>
                          </a:custGeom>
                          <a:solidFill>
                            <a:srgbClr val="44546A"/>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9" name="Shape 23"/>
                        <wps:cNvSpPr>
                          <a:spLocks/>
                        </wps:cNvSpPr>
                        <wps:spPr bwMode="auto">
                          <a:xfrm>
                            <a:off x="10502" y="99522"/>
                            <a:ext cx="936" cy="1917"/>
                          </a:xfrm>
                          <a:custGeom>
                            <a:avLst/>
                            <a:gdLst>
                              <a:gd name="T0" fmla="*/ 0 w 93599"/>
                              <a:gd name="T1" fmla="*/ 0 h 191681"/>
                              <a:gd name="T2" fmla="*/ 93599 w 93599"/>
                              <a:gd name="T3" fmla="*/ 191681 h 191681"/>
                              <a:gd name="T4" fmla="*/ 68072 w 93599"/>
                              <a:gd name="T5" fmla="*/ 191681 h 191681"/>
                              <a:gd name="T6" fmla="*/ 34036 w 93599"/>
                              <a:gd name="T7" fmla="*/ 97231 h 191681"/>
                              <a:gd name="T8" fmla="*/ 0 w 93599"/>
                              <a:gd name="T9" fmla="*/ 0 h 191681"/>
                              <a:gd name="T10" fmla="*/ 0 w 93599"/>
                              <a:gd name="T11" fmla="*/ 0 h 191681"/>
                              <a:gd name="T12" fmla="*/ 93599 w 93599"/>
                              <a:gd name="T13" fmla="*/ 191681 h 191681"/>
                            </a:gdLst>
                            <a:ahLst/>
                            <a:cxnLst>
                              <a:cxn ang="0">
                                <a:pos x="T0" y="T1"/>
                              </a:cxn>
                              <a:cxn ang="0">
                                <a:pos x="T2" y="T3"/>
                              </a:cxn>
                              <a:cxn ang="0">
                                <a:pos x="T4" y="T5"/>
                              </a:cxn>
                              <a:cxn ang="0">
                                <a:pos x="T6" y="T7"/>
                              </a:cxn>
                              <a:cxn ang="0">
                                <a:pos x="T8" y="T9"/>
                              </a:cxn>
                            </a:cxnLst>
                            <a:rect l="T10" t="T11" r="T12" b="T13"/>
                            <a:pathLst>
                              <a:path w="93599" h="191681">
                                <a:moveTo>
                                  <a:pt x="0" y="0"/>
                                </a:moveTo>
                                <a:lnTo>
                                  <a:pt x="93599" y="191681"/>
                                </a:lnTo>
                                <a:lnTo>
                                  <a:pt x="68072" y="191681"/>
                                </a:lnTo>
                                <a:lnTo>
                                  <a:pt x="34036" y="97231"/>
                                </a:lnTo>
                                <a:lnTo>
                                  <a:pt x="0" y="0"/>
                                </a:lnTo>
                                <a:close/>
                              </a:path>
                            </a:pathLst>
                          </a:custGeom>
                          <a:noFill/>
                          <a:ln w="3051">
                            <a:solidFill>
                              <a:srgbClr val="4454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Shape 24"/>
                        <wps:cNvSpPr>
                          <a:spLocks/>
                        </wps:cNvSpPr>
                        <wps:spPr bwMode="auto">
                          <a:xfrm>
                            <a:off x="5769" y="80798"/>
                            <a:ext cx="425" cy="2585"/>
                          </a:xfrm>
                          <a:custGeom>
                            <a:avLst/>
                            <a:gdLst>
                              <a:gd name="T0" fmla="*/ 0 w 42520"/>
                              <a:gd name="T1" fmla="*/ 0 h 258445"/>
                              <a:gd name="T2" fmla="*/ 25514 w 42520"/>
                              <a:gd name="T3" fmla="*/ 102870 h 258445"/>
                              <a:gd name="T4" fmla="*/ 25514 w 42520"/>
                              <a:gd name="T5" fmla="*/ 111125 h 258445"/>
                              <a:gd name="T6" fmla="*/ 42520 w 42520"/>
                              <a:gd name="T7" fmla="*/ 258445 h 258445"/>
                              <a:gd name="T8" fmla="*/ 14173 w 42520"/>
                              <a:gd name="T9" fmla="*/ 136144 h 258445"/>
                              <a:gd name="T10" fmla="*/ 0 w 42520"/>
                              <a:gd name="T11" fmla="*/ 0 h 258445"/>
                              <a:gd name="T12" fmla="*/ 0 w 42520"/>
                              <a:gd name="T13" fmla="*/ 0 h 258445"/>
                              <a:gd name="T14" fmla="*/ 42520 w 42520"/>
                              <a:gd name="T15" fmla="*/ 258445 h 258445"/>
                            </a:gdLst>
                            <a:ahLst/>
                            <a:cxnLst>
                              <a:cxn ang="0">
                                <a:pos x="T0" y="T1"/>
                              </a:cxn>
                              <a:cxn ang="0">
                                <a:pos x="T2" y="T3"/>
                              </a:cxn>
                              <a:cxn ang="0">
                                <a:pos x="T4" y="T5"/>
                              </a:cxn>
                              <a:cxn ang="0">
                                <a:pos x="T6" y="T7"/>
                              </a:cxn>
                              <a:cxn ang="0">
                                <a:pos x="T8" y="T9"/>
                              </a:cxn>
                              <a:cxn ang="0">
                                <a:pos x="T10" y="T11"/>
                              </a:cxn>
                            </a:cxnLst>
                            <a:rect l="T12" t="T13" r="T14" b="T15"/>
                            <a:pathLst>
                              <a:path w="42520" h="258445">
                                <a:moveTo>
                                  <a:pt x="0" y="0"/>
                                </a:moveTo>
                                <a:lnTo>
                                  <a:pt x="25514" y="102870"/>
                                </a:lnTo>
                                <a:lnTo>
                                  <a:pt x="25514" y="111125"/>
                                </a:lnTo>
                                <a:lnTo>
                                  <a:pt x="42520" y="258445"/>
                                </a:lnTo>
                                <a:lnTo>
                                  <a:pt x="14173" y="136144"/>
                                </a:lnTo>
                                <a:lnTo>
                                  <a:pt x="0" y="0"/>
                                </a:lnTo>
                                <a:close/>
                              </a:path>
                            </a:pathLst>
                          </a:custGeom>
                          <a:solidFill>
                            <a:srgbClr val="44546A"/>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21" name="Shape 25"/>
                        <wps:cNvSpPr>
                          <a:spLocks/>
                        </wps:cNvSpPr>
                        <wps:spPr bwMode="auto">
                          <a:xfrm>
                            <a:off x="5769" y="80798"/>
                            <a:ext cx="425" cy="2585"/>
                          </a:xfrm>
                          <a:custGeom>
                            <a:avLst/>
                            <a:gdLst>
                              <a:gd name="T0" fmla="*/ 0 w 42520"/>
                              <a:gd name="T1" fmla="*/ 0 h 258445"/>
                              <a:gd name="T2" fmla="*/ 25514 w 42520"/>
                              <a:gd name="T3" fmla="*/ 102870 h 258445"/>
                              <a:gd name="T4" fmla="*/ 25514 w 42520"/>
                              <a:gd name="T5" fmla="*/ 111125 h 258445"/>
                              <a:gd name="T6" fmla="*/ 42520 w 42520"/>
                              <a:gd name="T7" fmla="*/ 258445 h 258445"/>
                              <a:gd name="T8" fmla="*/ 14173 w 42520"/>
                              <a:gd name="T9" fmla="*/ 136144 h 258445"/>
                              <a:gd name="T10" fmla="*/ 0 w 42520"/>
                              <a:gd name="T11" fmla="*/ 0 h 258445"/>
                              <a:gd name="T12" fmla="*/ 0 w 42520"/>
                              <a:gd name="T13" fmla="*/ 0 h 258445"/>
                              <a:gd name="T14" fmla="*/ 42520 w 42520"/>
                              <a:gd name="T15" fmla="*/ 258445 h 258445"/>
                            </a:gdLst>
                            <a:ahLst/>
                            <a:cxnLst>
                              <a:cxn ang="0">
                                <a:pos x="T0" y="T1"/>
                              </a:cxn>
                              <a:cxn ang="0">
                                <a:pos x="T2" y="T3"/>
                              </a:cxn>
                              <a:cxn ang="0">
                                <a:pos x="T4" y="T5"/>
                              </a:cxn>
                              <a:cxn ang="0">
                                <a:pos x="T6" y="T7"/>
                              </a:cxn>
                              <a:cxn ang="0">
                                <a:pos x="T8" y="T9"/>
                              </a:cxn>
                              <a:cxn ang="0">
                                <a:pos x="T10" y="T11"/>
                              </a:cxn>
                            </a:cxnLst>
                            <a:rect l="T12" t="T13" r="T14" b="T15"/>
                            <a:pathLst>
                              <a:path w="42520" h="258445">
                                <a:moveTo>
                                  <a:pt x="0" y="0"/>
                                </a:moveTo>
                                <a:lnTo>
                                  <a:pt x="25514" y="102870"/>
                                </a:lnTo>
                                <a:lnTo>
                                  <a:pt x="25514" y="111125"/>
                                </a:lnTo>
                                <a:lnTo>
                                  <a:pt x="42520" y="258445"/>
                                </a:lnTo>
                                <a:lnTo>
                                  <a:pt x="14173" y="136144"/>
                                </a:lnTo>
                                <a:lnTo>
                                  <a:pt x="0" y="0"/>
                                </a:lnTo>
                                <a:close/>
                              </a:path>
                            </a:pathLst>
                          </a:custGeom>
                          <a:noFill/>
                          <a:ln w="3051">
                            <a:solidFill>
                              <a:srgbClr val="4454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Shape 26"/>
                        <wps:cNvSpPr>
                          <a:spLocks/>
                        </wps:cNvSpPr>
                        <wps:spPr bwMode="auto">
                          <a:xfrm>
                            <a:off x="9482" y="72687"/>
                            <a:ext cx="11169" cy="21279"/>
                          </a:xfrm>
                          <a:custGeom>
                            <a:avLst/>
                            <a:gdLst>
                              <a:gd name="T0" fmla="*/ 1116863 w 1116863"/>
                              <a:gd name="T1" fmla="*/ 0 h 2127923"/>
                              <a:gd name="T2" fmla="*/ 1009168 w 1116863"/>
                              <a:gd name="T3" fmla="*/ 105663 h 2127923"/>
                              <a:gd name="T4" fmla="*/ 904265 w 1116863"/>
                              <a:gd name="T5" fmla="*/ 213995 h 2127923"/>
                              <a:gd name="T6" fmla="*/ 805078 w 1116863"/>
                              <a:gd name="T7" fmla="*/ 325120 h 2127923"/>
                              <a:gd name="T8" fmla="*/ 705765 w 1116863"/>
                              <a:gd name="T9" fmla="*/ 444500 h 2127923"/>
                              <a:gd name="T10" fmla="*/ 586765 w 1116863"/>
                              <a:gd name="T11" fmla="*/ 605662 h 2127923"/>
                              <a:gd name="T12" fmla="*/ 476275 w 1116863"/>
                              <a:gd name="T13" fmla="*/ 766699 h 2127923"/>
                              <a:gd name="T14" fmla="*/ 371373 w 1116863"/>
                              <a:gd name="T15" fmla="*/ 941705 h 2127923"/>
                              <a:gd name="T16" fmla="*/ 277774 w 1116863"/>
                              <a:gd name="T17" fmla="*/ 1116710 h 2127923"/>
                              <a:gd name="T18" fmla="*/ 195605 w 1116863"/>
                              <a:gd name="T19" fmla="*/ 1297305 h 2127923"/>
                              <a:gd name="T20" fmla="*/ 127533 w 1116863"/>
                              <a:gd name="T21" fmla="*/ 1486281 h 2127923"/>
                              <a:gd name="T22" fmla="*/ 73685 w 1116863"/>
                              <a:gd name="T23" fmla="*/ 1677924 h 2127923"/>
                              <a:gd name="T24" fmla="*/ 39649 w 1116863"/>
                              <a:gd name="T25" fmla="*/ 1869567 h 2127923"/>
                              <a:gd name="T26" fmla="*/ 19837 w 1116863"/>
                              <a:gd name="T27" fmla="*/ 2072373 h 2127923"/>
                              <a:gd name="T28" fmla="*/ 17018 w 1116863"/>
                              <a:gd name="T29" fmla="*/ 2127923 h 2127923"/>
                              <a:gd name="T30" fmla="*/ 0 w 1116863"/>
                              <a:gd name="T31" fmla="*/ 2080704 h 2127923"/>
                              <a:gd name="T32" fmla="*/ 2845 w 1116863"/>
                              <a:gd name="T33" fmla="*/ 2066810 h 2127923"/>
                              <a:gd name="T34" fmla="*/ 19837 w 1116863"/>
                              <a:gd name="T35" fmla="*/ 1869567 h 2127923"/>
                              <a:gd name="T36" fmla="*/ 59588 w 1116863"/>
                              <a:gd name="T37" fmla="*/ 1675130 h 2127923"/>
                              <a:gd name="T38" fmla="*/ 113436 w 1116863"/>
                              <a:gd name="T39" fmla="*/ 1480693 h 2127923"/>
                              <a:gd name="T40" fmla="*/ 184302 w 1116863"/>
                              <a:gd name="T41" fmla="*/ 1294510 h 2127923"/>
                              <a:gd name="T42" fmla="*/ 266471 w 1116863"/>
                              <a:gd name="T43" fmla="*/ 1111250 h 2127923"/>
                              <a:gd name="T44" fmla="*/ 359943 w 1116863"/>
                              <a:gd name="T45" fmla="*/ 933450 h 2127923"/>
                              <a:gd name="T46" fmla="*/ 464845 w 1116863"/>
                              <a:gd name="T47" fmla="*/ 764032 h 2127923"/>
                              <a:gd name="T48" fmla="*/ 578256 w 1116863"/>
                              <a:gd name="T49" fmla="*/ 597281 h 2127923"/>
                              <a:gd name="T50" fmla="*/ 702970 w 1116863"/>
                              <a:gd name="T51" fmla="*/ 438911 h 2127923"/>
                              <a:gd name="T52" fmla="*/ 799363 w 1116863"/>
                              <a:gd name="T53" fmla="*/ 322326 h 2127923"/>
                              <a:gd name="T54" fmla="*/ 901344 w 1116863"/>
                              <a:gd name="T55" fmla="*/ 211201 h 2127923"/>
                              <a:gd name="T56" fmla="*/ 1003453 w 1116863"/>
                              <a:gd name="T57" fmla="*/ 102870 h 2127923"/>
                              <a:gd name="T58" fmla="*/ 1116863 w 1116863"/>
                              <a:gd name="T59" fmla="*/ 0 h 2127923"/>
                              <a:gd name="T60" fmla="*/ 0 w 1116863"/>
                              <a:gd name="T61" fmla="*/ 0 h 2127923"/>
                              <a:gd name="T62" fmla="*/ 1116863 w 1116863"/>
                              <a:gd name="T63" fmla="*/ 2127923 h 21279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T60" t="T61" r="T62" b="T63"/>
                            <a:pathLst>
                              <a:path w="1116863" h="2127923">
                                <a:moveTo>
                                  <a:pt x="1116863" y="0"/>
                                </a:moveTo>
                                <a:lnTo>
                                  <a:pt x="1009168" y="105663"/>
                                </a:lnTo>
                                <a:lnTo>
                                  <a:pt x="904265" y="213995"/>
                                </a:lnTo>
                                <a:lnTo>
                                  <a:pt x="805078" y="325120"/>
                                </a:lnTo>
                                <a:lnTo>
                                  <a:pt x="705765" y="444500"/>
                                </a:lnTo>
                                <a:lnTo>
                                  <a:pt x="586765" y="605662"/>
                                </a:lnTo>
                                <a:lnTo>
                                  <a:pt x="476275" y="766699"/>
                                </a:lnTo>
                                <a:lnTo>
                                  <a:pt x="371373" y="941705"/>
                                </a:lnTo>
                                <a:lnTo>
                                  <a:pt x="277774" y="1116710"/>
                                </a:lnTo>
                                <a:lnTo>
                                  <a:pt x="195605" y="1297305"/>
                                </a:lnTo>
                                <a:lnTo>
                                  <a:pt x="127533" y="1486281"/>
                                </a:lnTo>
                                <a:lnTo>
                                  <a:pt x="73685" y="1677924"/>
                                </a:lnTo>
                                <a:lnTo>
                                  <a:pt x="39649" y="1869567"/>
                                </a:lnTo>
                                <a:lnTo>
                                  <a:pt x="19837" y="2072373"/>
                                </a:lnTo>
                                <a:lnTo>
                                  <a:pt x="17018" y="2127923"/>
                                </a:lnTo>
                                <a:lnTo>
                                  <a:pt x="0" y="2080704"/>
                                </a:lnTo>
                                <a:lnTo>
                                  <a:pt x="2845" y="2066810"/>
                                </a:lnTo>
                                <a:lnTo>
                                  <a:pt x="19837" y="1869567"/>
                                </a:lnTo>
                                <a:lnTo>
                                  <a:pt x="59588" y="1675130"/>
                                </a:lnTo>
                                <a:lnTo>
                                  <a:pt x="113436" y="1480693"/>
                                </a:lnTo>
                                <a:lnTo>
                                  <a:pt x="184302" y="1294510"/>
                                </a:lnTo>
                                <a:lnTo>
                                  <a:pt x="266471" y="1111250"/>
                                </a:lnTo>
                                <a:lnTo>
                                  <a:pt x="359943" y="933450"/>
                                </a:lnTo>
                                <a:lnTo>
                                  <a:pt x="464845" y="764032"/>
                                </a:lnTo>
                                <a:lnTo>
                                  <a:pt x="578256" y="597281"/>
                                </a:lnTo>
                                <a:lnTo>
                                  <a:pt x="702970" y="438911"/>
                                </a:lnTo>
                                <a:lnTo>
                                  <a:pt x="799363" y="322326"/>
                                </a:lnTo>
                                <a:lnTo>
                                  <a:pt x="901344" y="211201"/>
                                </a:lnTo>
                                <a:lnTo>
                                  <a:pt x="1003453" y="102870"/>
                                </a:lnTo>
                                <a:lnTo>
                                  <a:pt x="1116863" y="0"/>
                                </a:lnTo>
                                <a:close/>
                              </a:path>
                            </a:pathLst>
                          </a:custGeom>
                          <a:solidFill>
                            <a:srgbClr val="44546A"/>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23" name="Shape 27"/>
                        <wps:cNvSpPr>
                          <a:spLocks/>
                        </wps:cNvSpPr>
                        <wps:spPr bwMode="auto">
                          <a:xfrm>
                            <a:off x="9482" y="72687"/>
                            <a:ext cx="11169" cy="21279"/>
                          </a:xfrm>
                          <a:custGeom>
                            <a:avLst/>
                            <a:gdLst>
                              <a:gd name="T0" fmla="*/ 1116863 w 1116863"/>
                              <a:gd name="T1" fmla="*/ 0 h 2127923"/>
                              <a:gd name="T2" fmla="*/ 1116863 w 1116863"/>
                              <a:gd name="T3" fmla="*/ 0 h 2127923"/>
                              <a:gd name="T4" fmla="*/ 1009168 w 1116863"/>
                              <a:gd name="T5" fmla="*/ 105663 h 2127923"/>
                              <a:gd name="T6" fmla="*/ 904265 w 1116863"/>
                              <a:gd name="T7" fmla="*/ 213995 h 2127923"/>
                              <a:gd name="T8" fmla="*/ 805078 w 1116863"/>
                              <a:gd name="T9" fmla="*/ 325120 h 2127923"/>
                              <a:gd name="T10" fmla="*/ 705765 w 1116863"/>
                              <a:gd name="T11" fmla="*/ 444500 h 2127923"/>
                              <a:gd name="T12" fmla="*/ 586765 w 1116863"/>
                              <a:gd name="T13" fmla="*/ 605662 h 2127923"/>
                              <a:gd name="T14" fmla="*/ 476275 w 1116863"/>
                              <a:gd name="T15" fmla="*/ 766699 h 2127923"/>
                              <a:gd name="T16" fmla="*/ 371373 w 1116863"/>
                              <a:gd name="T17" fmla="*/ 941705 h 2127923"/>
                              <a:gd name="T18" fmla="*/ 277774 w 1116863"/>
                              <a:gd name="T19" fmla="*/ 1116710 h 2127923"/>
                              <a:gd name="T20" fmla="*/ 195605 w 1116863"/>
                              <a:gd name="T21" fmla="*/ 1297305 h 2127923"/>
                              <a:gd name="T22" fmla="*/ 127533 w 1116863"/>
                              <a:gd name="T23" fmla="*/ 1486281 h 2127923"/>
                              <a:gd name="T24" fmla="*/ 73685 w 1116863"/>
                              <a:gd name="T25" fmla="*/ 1677924 h 2127923"/>
                              <a:gd name="T26" fmla="*/ 39649 w 1116863"/>
                              <a:gd name="T27" fmla="*/ 1869567 h 2127923"/>
                              <a:gd name="T28" fmla="*/ 19837 w 1116863"/>
                              <a:gd name="T29" fmla="*/ 2072373 h 2127923"/>
                              <a:gd name="T30" fmla="*/ 17018 w 1116863"/>
                              <a:gd name="T31" fmla="*/ 2127923 h 2127923"/>
                              <a:gd name="T32" fmla="*/ 0 w 1116863"/>
                              <a:gd name="T33" fmla="*/ 2080704 h 2127923"/>
                              <a:gd name="T34" fmla="*/ 2845 w 1116863"/>
                              <a:gd name="T35" fmla="*/ 2066810 h 2127923"/>
                              <a:gd name="T36" fmla="*/ 19837 w 1116863"/>
                              <a:gd name="T37" fmla="*/ 1869567 h 2127923"/>
                              <a:gd name="T38" fmla="*/ 59588 w 1116863"/>
                              <a:gd name="T39" fmla="*/ 1675130 h 2127923"/>
                              <a:gd name="T40" fmla="*/ 113436 w 1116863"/>
                              <a:gd name="T41" fmla="*/ 1480693 h 2127923"/>
                              <a:gd name="T42" fmla="*/ 184302 w 1116863"/>
                              <a:gd name="T43" fmla="*/ 1294510 h 2127923"/>
                              <a:gd name="T44" fmla="*/ 266471 w 1116863"/>
                              <a:gd name="T45" fmla="*/ 1111250 h 2127923"/>
                              <a:gd name="T46" fmla="*/ 359943 w 1116863"/>
                              <a:gd name="T47" fmla="*/ 933450 h 2127923"/>
                              <a:gd name="T48" fmla="*/ 464845 w 1116863"/>
                              <a:gd name="T49" fmla="*/ 764032 h 2127923"/>
                              <a:gd name="T50" fmla="*/ 578256 w 1116863"/>
                              <a:gd name="T51" fmla="*/ 597281 h 2127923"/>
                              <a:gd name="T52" fmla="*/ 702970 w 1116863"/>
                              <a:gd name="T53" fmla="*/ 438911 h 2127923"/>
                              <a:gd name="T54" fmla="*/ 799363 w 1116863"/>
                              <a:gd name="T55" fmla="*/ 322326 h 2127923"/>
                              <a:gd name="T56" fmla="*/ 901344 w 1116863"/>
                              <a:gd name="T57" fmla="*/ 211201 h 2127923"/>
                              <a:gd name="T58" fmla="*/ 1003453 w 1116863"/>
                              <a:gd name="T59" fmla="*/ 102870 h 2127923"/>
                              <a:gd name="T60" fmla="*/ 1116863 w 1116863"/>
                              <a:gd name="T61" fmla="*/ 0 h 2127923"/>
                              <a:gd name="T62" fmla="*/ 0 w 1116863"/>
                              <a:gd name="T63" fmla="*/ 0 h 2127923"/>
                              <a:gd name="T64" fmla="*/ 1116863 w 1116863"/>
                              <a:gd name="T65" fmla="*/ 2127923 h 21279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T62" t="T63" r="T64" b="T65"/>
                            <a:pathLst>
                              <a:path w="1116863" h="2127923">
                                <a:moveTo>
                                  <a:pt x="1116863" y="0"/>
                                </a:moveTo>
                                <a:lnTo>
                                  <a:pt x="1116863" y="0"/>
                                </a:lnTo>
                                <a:lnTo>
                                  <a:pt x="1009168" y="105663"/>
                                </a:lnTo>
                                <a:lnTo>
                                  <a:pt x="904265" y="213995"/>
                                </a:lnTo>
                                <a:lnTo>
                                  <a:pt x="805078" y="325120"/>
                                </a:lnTo>
                                <a:lnTo>
                                  <a:pt x="705765" y="444500"/>
                                </a:lnTo>
                                <a:lnTo>
                                  <a:pt x="586765" y="605662"/>
                                </a:lnTo>
                                <a:lnTo>
                                  <a:pt x="476275" y="766699"/>
                                </a:lnTo>
                                <a:lnTo>
                                  <a:pt x="371373" y="941705"/>
                                </a:lnTo>
                                <a:lnTo>
                                  <a:pt x="277774" y="1116710"/>
                                </a:lnTo>
                                <a:lnTo>
                                  <a:pt x="195605" y="1297305"/>
                                </a:lnTo>
                                <a:lnTo>
                                  <a:pt x="127533" y="1486281"/>
                                </a:lnTo>
                                <a:lnTo>
                                  <a:pt x="73685" y="1677924"/>
                                </a:lnTo>
                                <a:lnTo>
                                  <a:pt x="39649" y="1869567"/>
                                </a:lnTo>
                                <a:lnTo>
                                  <a:pt x="19837" y="2072373"/>
                                </a:lnTo>
                                <a:lnTo>
                                  <a:pt x="17018" y="2127923"/>
                                </a:lnTo>
                                <a:lnTo>
                                  <a:pt x="0" y="2080704"/>
                                </a:lnTo>
                                <a:lnTo>
                                  <a:pt x="2845" y="2066810"/>
                                </a:lnTo>
                                <a:lnTo>
                                  <a:pt x="19837" y="1869567"/>
                                </a:lnTo>
                                <a:lnTo>
                                  <a:pt x="59588" y="1675130"/>
                                </a:lnTo>
                                <a:lnTo>
                                  <a:pt x="113436" y="1480693"/>
                                </a:lnTo>
                                <a:lnTo>
                                  <a:pt x="184302" y="1294510"/>
                                </a:lnTo>
                                <a:lnTo>
                                  <a:pt x="266471" y="1111250"/>
                                </a:lnTo>
                                <a:lnTo>
                                  <a:pt x="359943" y="933450"/>
                                </a:lnTo>
                                <a:lnTo>
                                  <a:pt x="464845" y="764032"/>
                                </a:lnTo>
                                <a:lnTo>
                                  <a:pt x="578256" y="597281"/>
                                </a:lnTo>
                                <a:lnTo>
                                  <a:pt x="702970" y="438911"/>
                                </a:lnTo>
                                <a:lnTo>
                                  <a:pt x="799363" y="322326"/>
                                </a:lnTo>
                                <a:lnTo>
                                  <a:pt x="901344" y="211201"/>
                                </a:lnTo>
                                <a:lnTo>
                                  <a:pt x="1003453" y="102870"/>
                                </a:lnTo>
                                <a:lnTo>
                                  <a:pt x="1116863" y="0"/>
                                </a:lnTo>
                                <a:close/>
                              </a:path>
                            </a:pathLst>
                          </a:custGeom>
                          <a:noFill/>
                          <a:ln w="3051">
                            <a:solidFill>
                              <a:srgbClr val="4454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Shape 28"/>
                        <wps:cNvSpPr>
                          <a:spLocks/>
                        </wps:cNvSpPr>
                        <wps:spPr bwMode="auto">
                          <a:xfrm>
                            <a:off x="9482" y="94133"/>
                            <a:ext cx="1020" cy="5389"/>
                          </a:xfrm>
                          <a:custGeom>
                            <a:avLst/>
                            <a:gdLst>
                              <a:gd name="T0" fmla="*/ 0 w 102006"/>
                              <a:gd name="T1" fmla="*/ 0 h 538912"/>
                              <a:gd name="T2" fmla="*/ 17018 w 102006"/>
                              <a:gd name="T3" fmla="*/ 44438 h 538912"/>
                              <a:gd name="T4" fmla="*/ 19837 w 102006"/>
                              <a:gd name="T5" fmla="*/ 52781 h 538912"/>
                              <a:gd name="T6" fmla="*/ 31140 w 102006"/>
                              <a:gd name="T7" fmla="*/ 222224 h 538912"/>
                              <a:gd name="T8" fmla="*/ 56667 w 102006"/>
                              <a:gd name="T9" fmla="*/ 366675 h 538912"/>
                              <a:gd name="T10" fmla="*/ 93497 w 102006"/>
                              <a:gd name="T11" fmla="*/ 513906 h 538912"/>
                              <a:gd name="T12" fmla="*/ 102006 w 102006"/>
                              <a:gd name="T13" fmla="*/ 538912 h 538912"/>
                              <a:gd name="T14" fmla="*/ 59588 w 102006"/>
                              <a:gd name="T15" fmla="*/ 447243 h 538912"/>
                              <a:gd name="T16" fmla="*/ 42570 w 102006"/>
                              <a:gd name="T17" fmla="*/ 402793 h 538912"/>
                              <a:gd name="T18" fmla="*/ 14173 w 102006"/>
                              <a:gd name="T19" fmla="*/ 225006 h 538912"/>
                              <a:gd name="T20" fmla="*/ 2845 w 102006"/>
                              <a:gd name="T21" fmla="*/ 113894 h 538912"/>
                              <a:gd name="T22" fmla="*/ 0 w 102006"/>
                              <a:gd name="T23" fmla="*/ 0 h 538912"/>
                              <a:gd name="T24" fmla="*/ 0 w 102006"/>
                              <a:gd name="T25" fmla="*/ 0 h 538912"/>
                              <a:gd name="T26" fmla="*/ 102006 w 102006"/>
                              <a:gd name="T27" fmla="*/ 538912 h 5389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102006" h="538912">
                                <a:moveTo>
                                  <a:pt x="0" y="0"/>
                                </a:moveTo>
                                <a:lnTo>
                                  <a:pt x="17018" y="44438"/>
                                </a:lnTo>
                                <a:lnTo>
                                  <a:pt x="19837" y="52781"/>
                                </a:lnTo>
                                <a:lnTo>
                                  <a:pt x="31140" y="222224"/>
                                </a:lnTo>
                                <a:lnTo>
                                  <a:pt x="56667" y="366675"/>
                                </a:lnTo>
                                <a:lnTo>
                                  <a:pt x="93497" y="513906"/>
                                </a:lnTo>
                                <a:lnTo>
                                  <a:pt x="102006" y="538912"/>
                                </a:lnTo>
                                <a:lnTo>
                                  <a:pt x="59588" y="447243"/>
                                </a:lnTo>
                                <a:lnTo>
                                  <a:pt x="42570" y="402793"/>
                                </a:lnTo>
                                <a:lnTo>
                                  <a:pt x="14173" y="225006"/>
                                </a:lnTo>
                                <a:lnTo>
                                  <a:pt x="2845" y="113894"/>
                                </a:lnTo>
                                <a:lnTo>
                                  <a:pt x="0" y="0"/>
                                </a:lnTo>
                                <a:close/>
                              </a:path>
                            </a:pathLst>
                          </a:custGeom>
                          <a:solidFill>
                            <a:srgbClr val="44546A"/>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25" name="Shape 29"/>
                        <wps:cNvSpPr>
                          <a:spLocks/>
                        </wps:cNvSpPr>
                        <wps:spPr bwMode="auto">
                          <a:xfrm>
                            <a:off x="9482" y="94133"/>
                            <a:ext cx="1020" cy="5389"/>
                          </a:xfrm>
                          <a:custGeom>
                            <a:avLst/>
                            <a:gdLst>
                              <a:gd name="T0" fmla="*/ 0 w 102006"/>
                              <a:gd name="T1" fmla="*/ 0 h 538912"/>
                              <a:gd name="T2" fmla="*/ 17018 w 102006"/>
                              <a:gd name="T3" fmla="*/ 44438 h 538912"/>
                              <a:gd name="T4" fmla="*/ 19837 w 102006"/>
                              <a:gd name="T5" fmla="*/ 52781 h 538912"/>
                              <a:gd name="T6" fmla="*/ 31140 w 102006"/>
                              <a:gd name="T7" fmla="*/ 222224 h 538912"/>
                              <a:gd name="T8" fmla="*/ 56667 w 102006"/>
                              <a:gd name="T9" fmla="*/ 366675 h 538912"/>
                              <a:gd name="T10" fmla="*/ 93497 w 102006"/>
                              <a:gd name="T11" fmla="*/ 513906 h 538912"/>
                              <a:gd name="T12" fmla="*/ 102006 w 102006"/>
                              <a:gd name="T13" fmla="*/ 538912 h 538912"/>
                              <a:gd name="T14" fmla="*/ 59588 w 102006"/>
                              <a:gd name="T15" fmla="*/ 447243 h 538912"/>
                              <a:gd name="T16" fmla="*/ 42570 w 102006"/>
                              <a:gd name="T17" fmla="*/ 402793 h 538912"/>
                              <a:gd name="T18" fmla="*/ 14173 w 102006"/>
                              <a:gd name="T19" fmla="*/ 225006 h 538912"/>
                              <a:gd name="T20" fmla="*/ 2845 w 102006"/>
                              <a:gd name="T21" fmla="*/ 113894 h 538912"/>
                              <a:gd name="T22" fmla="*/ 0 w 102006"/>
                              <a:gd name="T23" fmla="*/ 0 h 538912"/>
                              <a:gd name="T24" fmla="*/ 0 w 102006"/>
                              <a:gd name="T25" fmla="*/ 0 h 538912"/>
                              <a:gd name="T26" fmla="*/ 102006 w 102006"/>
                              <a:gd name="T27" fmla="*/ 538912 h 5389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102006" h="538912">
                                <a:moveTo>
                                  <a:pt x="0" y="0"/>
                                </a:moveTo>
                                <a:lnTo>
                                  <a:pt x="17018" y="44438"/>
                                </a:lnTo>
                                <a:lnTo>
                                  <a:pt x="19837" y="52781"/>
                                </a:lnTo>
                                <a:lnTo>
                                  <a:pt x="31140" y="222224"/>
                                </a:lnTo>
                                <a:lnTo>
                                  <a:pt x="56667" y="366675"/>
                                </a:lnTo>
                                <a:lnTo>
                                  <a:pt x="93497" y="513906"/>
                                </a:lnTo>
                                <a:lnTo>
                                  <a:pt x="102006" y="538912"/>
                                </a:lnTo>
                                <a:lnTo>
                                  <a:pt x="59588" y="447243"/>
                                </a:lnTo>
                                <a:lnTo>
                                  <a:pt x="42570" y="402793"/>
                                </a:lnTo>
                                <a:lnTo>
                                  <a:pt x="14173" y="225006"/>
                                </a:lnTo>
                                <a:lnTo>
                                  <a:pt x="2845" y="113894"/>
                                </a:lnTo>
                                <a:lnTo>
                                  <a:pt x="0" y="0"/>
                                </a:lnTo>
                                <a:close/>
                              </a:path>
                            </a:pathLst>
                          </a:custGeom>
                          <a:noFill/>
                          <a:ln w="3051">
                            <a:solidFill>
                              <a:srgbClr val="4454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Shape 30"/>
                        <wps:cNvSpPr>
                          <a:spLocks/>
                        </wps:cNvSpPr>
                        <wps:spPr bwMode="auto">
                          <a:xfrm>
                            <a:off x="10276" y="99633"/>
                            <a:ext cx="879" cy="1806"/>
                          </a:xfrm>
                          <a:custGeom>
                            <a:avLst/>
                            <a:gdLst>
                              <a:gd name="T0" fmla="*/ 0 w 87884"/>
                              <a:gd name="T1" fmla="*/ 0 h 180568"/>
                              <a:gd name="T2" fmla="*/ 87884 w 87884"/>
                              <a:gd name="T3" fmla="*/ 180568 h 180568"/>
                              <a:gd name="T4" fmla="*/ 65151 w 87884"/>
                              <a:gd name="T5" fmla="*/ 180568 h 180568"/>
                              <a:gd name="T6" fmla="*/ 0 w 87884"/>
                              <a:gd name="T7" fmla="*/ 0 h 180568"/>
                              <a:gd name="T8" fmla="*/ 0 w 87884"/>
                              <a:gd name="T9" fmla="*/ 0 h 180568"/>
                              <a:gd name="T10" fmla="*/ 87884 w 87884"/>
                              <a:gd name="T11" fmla="*/ 180568 h 180568"/>
                            </a:gdLst>
                            <a:ahLst/>
                            <a:cxnLst>
                              <a:cxn ang="0">
                                <a:pos x="T0" y="T1"/>
                              </a:cxn>
                              <a:cxn ang="0">
                                <a:pos x="T2" y="T3"/>
                              </a:cxn>
                              <a:cxn ang="0">
                                <a:pos x="T4" y="T5"/>
                              </a:cxn>
                              <a:cxn ang="0">
                                <a:pos x="T6" y="T7"/>
                              </a:cxn>
                            </a:cxnLst>
                            <a:rect l="T8" t="T9" r="T10" b="T11"/>
                            <a:pathLst>
                              <a:path w="87884" h="180568">
                                <a:moveTo>
                                  <a:pt x="0" y="0"/>
                                </a:moveTo>
                                <a:lnTo>
                                  <a:pt x="87884" y="180568"/>
                                </a:lnTo>
                                <a:lnTo>
                                  <a:pt x="65151" y="180568"/>
                                </a:lnTo>
                                <a:lnTo>
                                  <a:pt x="0" y="0"/>
                                </a:lnTo>
                                <a:close/>
                              </a:path>
                            </a:pathLst>
                          </a:custGeom>
                          <a:solidFill>
                            <a:srgbClr val="44546A"/>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27" name="Shape 31"/>
                        <wps:cNvSpPr>
                          <a:spLocks/>
                        </wps:cNvSpPr>
                        <wps:spPr bwMode="auto">
                          <a:xfrm>
                            <a:off x="10276" y="99633"/>
                            <a:ext cx="879" cy="1806"/>
                          </a:xfrm>
                          <a:custGeom>
                            <a:avLst/>
                            <a:gdLst>
                              <a:gd name="T0" fmla="*/ 0 w 87884"/>
                              <a:gd name="T1" fmla="*/ 0 h 180568"/>
                              <a:gd name="T2" fmla="*/ 87884 w 87884"/>
                              <a:gd name="T3" fmla="*/ 180568 h 180568"/>
                              <a:gd name="T4" fmla="*/ 65151 w 87884"/>
                              <a:gd name="T5" fmla="*/ 180568 h 180568"/>
                              <a:gd name="T6" fmla="*/ 0 w 87884"/>
                              <a:gd name="T7" fmla="*/ 0 h 180568"/>
                              <a:gd name="T8" fmla="*/ 0 w 87884"/>
                              <a:gd name="T9" fmla="*/ 0 h 180568"/>
                              <a:gd name="T10" fmla="*/ 87884 w 87884"/>
                              <a:gd name="T11" fmla="*/ 180568 h 180568"/>
                            </a:gdLst>
                            <a:ahLst/>
                            <a:cxnLst>
                              <a:cxn ang="0">
                                <a:pos x="T0" y="T1"/>
                              </a:cxn>
                              <a:cxn ang="0">
                                <a:pos x="T2" y="T3"/>
                              </a:cxn>
                              <a:cxn ang="0">
                                <a:pos x="T4" y="T5"/>
                              </a:cxn>
                              <a:cxn ang="0">
                                <a:pos x="T6" y="T7"/>
                              </a:cxn>
                            </a:cxnLst>
                            <a:rect l="T8" t="T9" r="T10" b="T11"/>
                            <a:pathLst>
                              <a:path w="87884" h="180568">
                                <a:moveTo>
                                  <a:pt x="0" y="0"/>
                                </a:moveTo>
                                <a:lnTo>
                                  <a:pt x="87884" y="180568"/>
                                </a:lnTo>
                                <a:lnTo>
                                  <a:pt x="65151" y="180568"/>
                                </a:lnTo>
                                <a:lnTo>
                                  <a:pt x="0" y="0"/>
                                </a:lnTo>
                                <a:close/>
                              </a:path>
                            </a:pathLst>
                          </a:custGeom>
                          <a:noFill/>
                          <a:ln w="3051">
                            <a:solidFill>
                              <a:srgbClr val="4454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Shape 32"/>
                        <wps:cNvSpPr>
                          <a:spLocks/>
                        </wps:cNvSpPr>
                        <wps:spPr bwMode="auto">
                          <a:xfrm>
                            <a:off x="9482" y="93494"/>
                            <a:ext cx="198" cy="1166"/>
                          </a:xfrm>
                          <a:custGeom>
                            <a:avLst/>
                            <a:gdLst>
                              <a:gd name="T0" fmla="*/ 0 w 19837"/>
                              <a:gd name="T1" fmla="*/ 0 h 116663"/>
                              <a:gd name="T2" fmla="*/ 17018 w 19837"/>
                              <a:gd name="T3" fmla="*/ 47219 h 116663"/>
                              <a:gd name="T4" fmla="*/ 19837 w 19837"/>
                              <a:gd name="T5" fmla="*/ 116663 h 116663"/>
                              <a:gd name="T6" fmla="*/ 17018 w 19837"/>
                              <a:gd name="T7" fmla="*/ 108331 h 116663"/>
                              <a:gd name="T8" fmla="*/ 0 w 19837"/>
                              <a:gd name="T9" fmla="*/ 63894 h 116663"/>
                              <a:gd name="T10" fmla="*/ 0 w 19837"/>
                              <a:gd name="T11" fmla="*/ 0 h 116663"/>
                              <a:gd name="T12" fmla="*/ 0 w 19837"/>
                              <a:gd name="T13" fmla="*/ 0 h 116663"/>
                              <a:gd name="T14" fmla="*/ 19837 w 19837"/>
                              <a:gd name="T15" fmla="*/ 116663 h 116663"/>
                            </a:gdLst>
                            <a:ahLst/>
                            <a:cxnLst>
                              <a:cxn ang="0">
                                <a:pos x="T0" y="T1"/>
                              </a:cxn>
                              <a:cxn ang="0">
                                <a:pos x="T2" y="T3"/>
                              </a:cxn>
                              <a:cxn ang="0">
                                <a:pos x="T4" y="T5"/>
                              </a:cxn>
                              <a:cxn ang="0">
                                <a:pos x="T6" y="T7"/>
                              </a:cxn>
                              <a:cxn ang="0">
                                <a:pos x="T8" y="T9"/>
                              </a:cxn>
                              <a:cxn ang="0">
                                <a:pos x="T10" y="T11"/>
                              </a:cxn>
                            </a:cxnLst>
                            <a:rect l="T12" t="T13" r="T14" b="T15"/>
                            <a:pathLst>
                              <a:path w="19837" h="116663">
                                <a:moveTo>
                                  <a:pt x="0" y="0"/>
                                </a:moveTo>
                                <a:lnTo>
                                  <a:pt x="17018" y="47219"/>
                                </a:lnTo>
                                <a:lnTo>
                                  <a:pt x="19837" y="116663"/>
                                </a:lnTo>
                                <a:lnTo>
                                  <a:pt x="17018" y="108331"/>
                                </a:lnTo>
                                <a:lnTo>
                                  <a:pt x="0" y="63894"/>
                                </a:lnTo>
                                <a:lnTo>
                                  <a:pt x="0" y="0"/>
                                </a:lnTo>
                                <a:close/>
                              </a:path>
                            </a:pathLst>
                          </a:custGeom>
                          <a:solidFill>
                            <a:srgbClr val="44546A"/>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29" name="Shape 33"/>
                        <wps:cNvSpPr>
                          <a:spLocks/>
                        </wps:cNvSpPr>
                        <wps:spPr bwMode="auto">
                          <a:xfrm>
                            <a:off x="9482" y="93494"/>
                            <a:ext cx="198" cy="1166"/>
                          </a:xfrm>
                          <a:custGeom>
                            <a:avLst/>
                            <a:gdLst>
                              <a:gd name="T0" fmla="*/ 0 w 19837"/>
                              <a:gd name="T1" fmla="*/ 0 h 116663"/>
                              <a:gd name="T2" fmla="*/ 17018 w 19837"/>
                              <a:gd name="T3" fmla="*/ 47219 h 116663"/>
                              <a:gd name="T4" fmla="*/ 19837 w 19837"/>
                              <a:gd name="T5" fmla="*/ 116663 h 116663"/>
                              <a:gd name="T6" fmla="*/ 17018 w 19837"/>
                              <a:gd name="T7" fmla="*/ 108331 h 116663"/>
                              <a:gd name="T8" fmla="*/ 0 w 19837"/>
                              <a:gd name="T9" fmla="*/ 63894 h 116663"/>
                              <a:gd name="T10" fmla="*/ 0 w 19837"/>
                              <a:gd name="T11" fmla="*/ 0 h 116663"/>
                              <a:gd name="T12" fmla="*/ 0 w 19837"/>
                              <a:gd name="T13" fmla="*/ 0 h 116663"/>
                              <a:gd name="T14" fmla="*/ 19837 w 19837"/>
                              <a:gd name="T15" fmla="*/ 116663 h 116663"/>
                            </a:gdLst>
                            <a:ahLst/>
                            <a:cxnLst>
                              <a:cxn ang="0">
                                <a:pos x="T0" y="T1"/>
                              </a:cxn>
                              <a:cxn ang="0">
                                <a:pos x="T2" y="T3"/>
                              </a:cxn>
                              <a:cxn ang="0">
                                <a:pos x="T4" y="T5"/>
                              </a:cxn>
                              <a:cxn ang="0">
                                <a:pos x="T6" y="T7"/>
                              </a:cxn>
                              <a:cxn ang="0">
                                <a:pos x="T8" y="T9"/>
                              </a:cxn>
                              <a:cxn ang="0">
                                <a:pos x="T10" y="T11"/>
                              </a:cxn>
                            </a:cxnLst>
                            <a:rect l="T12" t="T13" r="T14" b="T15"/>
                            <a:pathLst>
                              <a:path w="19837" h="116663">
                                <a:moveTo>
                                  <a:pt x="0" y="0"/>
                                </a:moveTo>
                                <a:lnTo>
                                  <a:pt x="17018" y="47219"/>
                                </a:lnTo>
                                <a:lnTo>
                                  <a:pt x="19837" y="116663"/>
                                </a:lnTo>
                                <a:lnTo>
                                  <a:pt x="17018" y="108331"/>
                                </a:lnTo>
                                <a:lnTo>
                                  <a:pt x="0" y="63894"/>
                                </a:lnTo>
                                <a:lnTo>
                                  <a:pt x="0" y="0"/>
                                </a:lnTo>
                                <a:close/>
                              </a:path>
                            </a:pathLst>
                          </a:custGeom>
                          <a:noFill/>
                          <a:ln w="3051">
                            <a:solidFill>
                              <a:srgbClr val="4454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Shape 34"/>
                        <wps:cNvSpPr>
                          <a:spLocks/>
                        </wps:cNvSpPr>
                        <wps:spPr bwMode="auto">
                          <a:xfrm>
                            <a:off x="9908" y="98161"/>
                            <a:ext cx="1275" cy="3277"/>
                          </a:xfrm>
                          <a:custGeom>
                            <a:avLst/>
                            <a:gdLst>
                              <a:gd name="T0" fmla="*/ 0 w 127508"/>
                              <a:gd name="T1" fmla="*/ 0 h 327787"/>
                              <a:gd name="T2" fmla="*/ 17018 w 127508"/>
                              <a:gd name="T3" fmla="*/ 44450 h 327787"/>
                              <a:gd name="T4" fmla="*/ 59436 w 127508"/>
                              <a:gd name="T5" fmla="*/ 136119 h 327787"/>
                              <a:gd name="T6" fmla="*/ 93472 w 127508"/>
                              <a:gd name="T7" fmla="*/ 233350 h 327787"/>
                              <a:gd name="T8" fmla="*/ 127508 w 127508"/>
                              <a:gd name="T9" fmla="*/ 327787 h 327787"/>
                              <a:gd name="T10" fmla="*/ 124714 w 127508"/>
                              <a:gd name="T11" fmla="*/ 327787 h 327787"/>
                              <a:gd name="T12" fmla="*/ 36830 w 127508"/>
                              <a:gd name="T13" fmla="*/ 147231 h 327787"/>
                              <a:gd name="T14" fmla="*/ 31115 w 127508"/>
                              <a:gd name="T15" fmla="*/ 116675 h 327787"/>
                              <a:gd name="T16" fmla="*/ 0 w 127508"/>
                              <a:gd name="T17" fmla="*/ 0 h 327787"/>
                              <a:gd name="T18" fmla="*/ 0 w 127508"/>
                              <a:gd name="T19" fmla="*/ 0 h 327787"/>
                              <a:gd name="T20" fmla="*/ 127508 w 127508"/>
                              <a:gd name="T21" fmla="*/ 327787 h 3277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27508" h="327787">
                                <a:moveTo>
                                  <a:pt x="0" y="0"/>
                                </a:moveTo>
                                <a:lnTo>
                                  <a:pt x="17018" y="44450"/>
                                </a:lnTo>
                                <a:lnTo>
                                  <a:pt x="59436" y="136119"/>
                                </a:lnTo>
                                <a:lnTo>
                                  <a:pt x="93472" y="233350"/>
                                </a:lnTo>
                                <a:lnTo>
                                  <a:pt x="127508" y="327787"/>
                                </a:lnTo>
                                <a:lnTo>
                                  <a:pt x="124714" y="327787"/>
                                </a:lnTo>
                                <a:lnTo>
                                  <a:pt x="36830" y="147231"/>
                                </a:lnTo>
                                <a:lnTo>
                                  <a:pt x="31115" y="116675"/>
                                </a:lnTo>
                                <a:lnTo>
                                  <a:pt x="0" y="0"/>
                                </a:lnTo>
                                <a:close/>
                              </a:path>
                            </a:pathLst>
                          </a:custGeom>
                          <a:solidFill>
                            <a:srgbClr val="44546A"/>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31" name="Shape 35"/>
                        <wps:cNvSpPr>
                          <a:spLocks/>
                        </wps:cNvSpPr>
                        <wps:spPr bwMode="auto">
                          <a:xfrm>
                            <a:off x="9908" y="98161"/>
                            <a:ext cx="1275" cy="3277"/>
                          </a:xfrm>
                          <a:custGeom>
                            <a:avLst/>
                            <a:gdLst>
                              <a:gd name="T0" fmla="*/ 0 w 127508"/>
                              <a:gd name="T1" fmla="*/ 0 h 327787"/>
                              <a:gd name="T2" fmla="*/ 17018 w 127508"/>
                              <a:gd name="T3" fmla="*/ 44450 h 327787"/>
                              <a:gd name="T4" fmla="*/ 59436 w 127508"/>
                              <a:gd name="T5" fmla="*/ 136119 h 327787"/>
                              <a:gd name="T6" fmla="*/ 93472 w 127508"/>
                              <a:gd name="T7" fmla="*/ 233350 h 327787"/>
                              <a:gd name="T8" fmla="*/ 127508 w 127508"/>
                              <a:gd name="T9" fmla="*/ 327787 h 327787"/>
                              <a:gd name="T10" fmla="*/ 124714 w 127508"/>
                              <a:gd name="T11" fmla="*/ 327787 h 327787"/>
                              <a:gd name="T12" fmla="*/ 36830 w 127508"/>
                              <a:gd name="T13" fmla="*/ 147231 h 327787"/>
                              <a:gd name="T14" fmla="*/ 31115 w 127508"/>
                              <a:gd name="T15" fmla="*/ 116675 h 327787"/>
                              <a:gd name="T16" fmla="*/ 0 w 127508"/>
                              <a:gd name="T17" fmla="*/ 0 h 327787"/>
                              <a:gd name="T18" fmla="*/ 0 w 127508"/>
                              <a:gd name="T19" fmla="*/ 0 h 327787"/>
                              <a:gd name="T20" fmla="*/ 127508 w 127508"/>
                              <a:gd name="T21" fmla="*/ 327787 h 3277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27508" h="327787">
                                <a:moveTo>
                                  <a:pt x="0" y="0"/>
                                </a:moveTo>
                                <a:lnTo>
                                  <a:pt x="17018" y="44450"/>
                                </a:lnTo>
                                <a:lnTo>
                                  <a:pt x="59436" y="136119"/>
                                </a:lnTo>
                                <a:lnTo>
                                  <a:pt x="93472" y="233350"/>
                                </a:lnTo>
                                <a:lnTo>
                                  <a:pt x="127508" y="327787"/>
                                </a:lnTo>
                                <a:lnTo>
                                  <a:pt x="124714" y="327787"/>
                                </a:lnTo>
                                <a:lnTo>
                                  <a:pt x="36830" y="147231"/>
                                </a:lnTo>
                                <a:lnTo>
                                  <a:pt x="31115" y="116675"/>
                                </a:lnTo>
                                <a:lnTo>
                                  <a:pt x="0" y="0"/>
                                </a:lnTo>
                                <a:close/>
                              </a:path>
                            </a:pathLst>
                          </a:custGeom>
                          <a:noFill/>
                          <a:ln w="3051">
                            <a:solidFill>
                              <a:srgbClr val="4454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4790784" name="Shape 36"/>
                        <wps:cNvSpPr>
                          <a:spLocks/>
                        </wps:cNvSpPr>
                        <wps:spPr bwMode="auto">
                          <a:xfrm>
                            <a:off x="1879" y="71694"/>
                            <a:ext cx="5292" cy="18669"/>
                          </a:xfrm>
                          <a:custGeom>
                            <a:avLst/>
                            <a:gdLst>
                              <a:gd name="T0" fmla="*/ 0 w 529133"/>
                              <a:gd name="T1" fmla="*/ 0 h 1866901"/>
                              <a:gd name="T2" fmla="*/ 173558 w 529133"/>
                              <a:gd name="T3" fmla="*/ 643001 h 1866901"/>
                              <a:gd name="T4" fmla="*/ 364046 w 529133"/>
                              <a:gd name="T5" fmla="*/ 1281939 h 1866901"/>
                              <a:gd name="T6" fmla="*/ 529133 w 529133"/>
                              <a:gd name="T7" fmla="*/ 1763141 h 1866901"/>
                              <a:gd name="T8" fmla="*/ 529133 w 529133"/>
                              <a:gd name="T9" fmla="*/ 1866901 h 1866901"/>
                              <a:gd name="T10" fmla="*/ 334416 w 529133"/>
                              <a:gd name="T11" fmla="*/ 1290193 h 1866901"/>
                              <a:gd name="T12" fmla="*/ 173558 w 529133"/>
                              <a:gd name="T13" fmla="*/ 759206 h 1866901"/>
                              <a:gd name="T14" fmla="*/ 29629 w 529133"/>
                              <a:gd name="T15" fmla="*/ 224028 h 1866901"/>
                              <a:gd name="T16" fmla="*/ 0 w 529133"/>
                              <a:gd name="T17" fmla="*/ 0 h 1866901"/>
                              <a:gd name="T18" fmla="*/ 0 w 529133"/>
                              <a:gd name="T19" fmla="*/ 0 h 1866901"/>
                              <a:gd name="T20" fmla="*/ 529133 w 529133"/>
                              <a:gd name="T21" fmla="*/ 1866901 h 18669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529133" h="1866901">
                                <a:moveTo>
                                  <a:pt x="0" y="0"/>
                                </a:moveTo>
                                <a:lnTo>
                                  <a:pt x="173558" y="643001"/>
                                </a:lnTo>
                                <a:lnTo>
                                  <a:pt x="364046" y="1281939"/>
                                </a:lnTo>
                                <a:lnTo>
                                  <a:pt x="529133" y="1763141"/>
                                </a:lnTo>
                                <a:lnTo>
                                  <a:pt x="529133" y="1866901"/>
                                </a:lnTo>
                                <a:lnTo>
                                  <a:pt x="334416" y="1290193"/>
                                </a:lnTo>
                                <a:lnTo>
                                  <a:pt x="173558" y="759206"/>
                                </a:lnTo>
                                <a:lnTo>
                                  <a:pt x="29629" y="224028"/>
                                </a:lnTo>
                                <a:lnTo>
                                  <a:pt x="0" y="0"/>
                                </a:lnTo>
                                <a:close/>
                              </a:path>
                            </a:pathLst>
                          </a:custGeom>
                          <a:solidFill>
                            <a:srgbClr val="44546A">
                              <a:alpha val="20000"/>
                            </a:srgbClr>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874790785" name="Shape 37"/>
                        <wps:cNvSpPr>
                          <a:spLocks/>
                        </wps:cNvSpPr>
                        <wps:spPr bwMode="auto">
                          <a:xfrm>
                            <a:off x="1879" y="71694"/>
                            <a:ext cx="5292" cy="18669"/>
                          </a:xfrm>
                          <a:custGeom>
                            <a:avLst/>
                            <a:gdLst>
                              <a:gd name="T0" fmla="*/ 0 w 529133"/>
                              <a:gd name="T1" fmla="*/ 0 h 1866901"/>
                              <a:gd name="T2" fmla="*/ 173558 w 529133"/>
                              <a:gd name="T3" fmla="*/ 643001 h 1866901"/>
                              <a:gd name="T4" fmla="*/ 364046 w 529133"/>
                              <a:gd name="T5" fmla="*/ 1281939 h 1866901"/>
                              <a:gd name="T6" fmla="*/ 529133 w 529133"/>
                              <a:gd name="T7" fmla="*/ 1763141 h 1866901"/>
                              <a:gd name="T8" fmla="*/ 529133 w 529133"/>
                              <a:gd name="T9" fmla="*/ 1866901 h 1866901"/>
                              <a:gd name="T10" fmla="*/ 334416 w 529133"/>
                              <a:gd name="T11" fmla="*/ 1290193 h 1866901"/>
                              <a:gd name="T12" fmla="*/ 173558 w 529133"/>
                              <a:gd name="T13" fmla="*/ 759206 h 1866901"/>
                              <a:gd name="T14" fmla="*/ 29629 w 529133"/>
                              <a:gd name="T15" fmla="*/ 224028 h 1866901"/>
                              <a:gd name="T16" fmla="*/ 0 w 529133"/>
                              <a:gd name="T17" fmla="*/ 0 h 1866901"/>
                              <a:gd name="T18" fmla="*/ 0 w 529133"/>
                              <a:gd name="T19" fmla="*/ 0 h 1866901"/>
                              <a:gd name="T20" fmla="*/ 529133 w 529133"/>
                              <a:gd name="T21" fmla="*/ 1866901 h 18669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529133" h="1866901">
                                <a:moveTo>
                                  <a:pt x="0" y="0"/>
                                </a:moveTo>
                                <a:lnTo>
                                  <a:pt x="173558" y="643001"/>
                                </a:lnTo>
                                <a:lnTo>
                                  <a:pt x="364046" y="1281939"/>
                                </a:lnTo>
                                <a:lnTo>
                                  <a:pt x="529133" y="1763141"/>
                                </a:lnTo>
                                <a:lnTo>
                                  <a:pt x="529133" y="1866901"/>
                                </a:lnTo>
                                <a:lnTo>
                                  <a:pt x="334416" y="1290193"/>
                                </a:lnTo>
                                <a:lnTo>
                                  <a:pt x="173558" y="759206"/>
                                </a:lnTo>
                                <a:lnTo>
                                  <a:pt x="29629" y="224028"/>
                                </a:lnTo>
                                <a:lnTo>
                                  <a:pt x="0" y="0"/>
                                </a:lnTo>
                                <a:close/>
                              </a:path>
                            </a:pathLst>
                          </a:custGeom>
                          <a:noFill/>
                          <a:ln w="3051">
                            <a:solidFill>
                              <a:srgbClr val="44546A">
                                <a:alpha val="20000"/>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4790786" name="Shape 38"/>
                        <wps:cNvSpPr>
                          <a:spLocks/>
                        </wps:cNvSpPr>
                        <wps:spPr bwMode="auto">
                          <a:xfrm>
                            <a:off x="7467" y="90030"/>
                            <a:ext cx="4995" cy="11408"/>
                          </a:xfrm>
                          <a:custGeom>
                            <a:avLst/>
                            <a:gdLst>
                              <a:gd name="T0" fmla="*/ 0 w 499478"/>
                              <a:gd name="T1" fmla="*/ 0 h 1140867"/>
                              <a:gd name="T2" fmla="*/ 33871 w 499478"/>
                              <a:gd name="T3" fmla="*/ 83059 h 1140867"/>
                              <a:gd name="T4" fmla="*/ 156629 w 499478"/>
                              <a:gd name="T5" fmla="*/ 398298 h 1140867"/>
                              <a:gd name="T6" fmla="*/ 292087 w 499478"/>
                              <a:gd name="T7" fmla="*/ 705283 h 1140867"/>
                              <a:gd name="T8" fmla="*/ 499478 w 499478"/>
                              <a:gd name="T9" fmla="*/ 1140867 h 1140867"/>
                              <a:gd name="T10" fmla="*/ 461378 w 499478"/>
                              <a:gd name="T11" fmla="*/ 1140867 h 1140867"/>
                              <a:gd name="T12" fmla="*/ 258178 w 499478"/>
                              <a:gd name="T13" fmla="*/ 721881 h 1140867"/>
                              <a:gd name="T14" fmla="*/ 127000 w 499478"/>
                              <a:gd name="T15" fmla="*/ 414884 h 1140867"/>
                              <a:gd name="T16" fmla="*/ 0 w 499478"/>
                              <a:gd name="T17" fmla="*/ 107950 h 1140867"/>
                              <a:gd name="T18" fmla="*/ 0 w 499478"/>
                              <a:gd name="T19" fmla="*/ 0 h 1140867"/>
                              <a:gd name="T20" fmla="*/ 0 w 499478"/>
                              <a:gd name="T21" fmla="*/ 0 h 1140867"/>
                              <a:gd name="T22" fmla="*/ 499478 w 499478"/>
                              <a:gd name="T23" fmla="*/ 1140867 h 11408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499478" h="1140867">
                                <a:moveTo>
                                  <a:pt x="0" y="0"/>
                                </a:moveTo>
                                <a:lnTo>
                                  <a:pt x="33871" y="83059"/>
                                </a:lnTo>
                                <a:lnTo>
                                  <a:pt x="156629" y="398298"/>
                                </a:lnTo>
                                <a:lnTo>
                                  <a:pt x="292087" y="705283"/>
                                </a:lnTo>
                                <a:lnTo>
                                  <a:pt x="499478" y="1140867"/>
                                </a:lnTo>
                                <a:lnTo>
                                  <a:pt x="461378" y="1140867"/>
                                </a:lnTo>
                                <a:lnTo>
                                  <a:pt x="258178" y="721881"/>
                                </a:lnTo>
                                <a:lnTo>
                                  <a:pt x="127000" y="414884"/>
                                </a:lnTo>
                                <a:lnTo>
                                  <a:pt x="0" y="107950"/>
                                </a:lnTo>
                                <a:lnTo>
                                  <a:pt x="0" y="0"/>
                                </a:lnTo>
                                <a:close/>
                              </a:path>
                            </a:pathLst>
                          </a:custGeom>
                          <a:solidFill>
                            <a:srgbClr val="44546A">
                              <a:alpha val="20000"/>
                            </a:srgbClr>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874790787" name="Shape 39"/>
                        <wps:cNvSpPr>
                          <a:spLocks/>
                        </wps:cNvSpPr>
                        <wps:spPr bwMode="auto">
                          <a:xfrm>
                            <a:off x="7467" y="90030"/>
                            <a:ext cx="4995" cy="11408"/>
                          </a:xfrm>
                          <a:custGeom>
                            <a:avLst/>
                            <a:gdLst>
                              <a:gd name="T0" fmla="*/ 0 w 499478"/>
                              <a:gd name="T1" fmla="*/ 0 h 1140867"/>
                              <a:gd name="T2" fmla="*/ 33871 w 499478"/>
                              <a:gd name="T3" fmla="*/ 83059 h 1140867"/>
                              <a:gd name="T4" fmla="*/ 156629 w 499478"/>
                              <a:gd name="T5" fmla="*/ 398298 h 1140867"/>
                              <a:gd name="T6" fmla="*/ 292087 w 499478"/>
                              <a:gd name="T7" fmla="*/ 705283 h 1140867"/>
                              <a:gd name="T8" fmla="*/ 499478 w 499478"/>
                              <a:gd name="T9" fmla="*/ 1140867 h 1140867"/>
                              <a:gd name="T10" fmla="*/ 461378 w 499478"/>
                              <a:gd name="T11" fmla="*/ 1140867 h 1140867"/>
                              <a:gd name="T12" fmla="*/ 258178 w 499478"/>
                              <a:gd name="T13" fmla="*/ 721881 h 1140867"/>
                              <a:gd name="T14" fmla="*/ 127000 w 499478"/>
                              <a:gd name="T15" fmla="*/ 414884 h 1140867"/>
                              <a:gd name="T16" fmla="*/ 0 w 499478"/>
                              <a:gd name="T17" fmla="*/ 107950 h 1140867"/>
                              <a:gd name="T18" fmla="*/ 0 w 499478"/>
                              <a:gd name="T19" fmla="*/ 0 h 1140867"/>
                              <a:gd name="T20" fmla="*/ 0 w 499478"/>
                              <a:gd name="T21" fmla="*/ 0 h 1140867"/>
                              <a:gd name="T22" fmla="*/ 499478 w 499478"/>
                              <a:gd name="T23" fmla="*/ 1140867 h 11408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499478" h="1140867">
                                <a:moveTo>
                                  <a:pt x="0" y="0"/>
                                </a:moveTo>
                                <a:lnTo>
                                  <a:pt x="33871" y="83059"/>
                                </a:lnTo>
                                <a:lnTo>
                                  <a:pt x="156629" y="398298"/>
                                </a:lnTo>
                                <a:lnTo>
                                  <a:pt x="292087" y="705283"/>
                                </a:lnTo>
                                <a:lnTo>
                                  <a:pt x="499478" y="1140867"/>
                                </a:lnTo>
                                <a:lnTo>
                                  <a:pt x="461378" y="1140867"/>
                                </a:lnTo>
                                <a:lnTo>
                                  <a:pt x="258178" y="721881"/>
                                </a:lnTo>
                                <a:lnTo>
                                  <a:pt x="127000" y="414884"/>
                                </a:lnTo>
                                <a:lnTo>
                                  <a:pt x="0" y="107950"/>
                                </a:lnTo>
                                <a:lnTo>
                                  <a:pt x="0" y="0"/>
                                </a:lnTo>
                                <a:close/>
                              </a:path>
                            </a:pathLst>
                          </a:custGeom>
                          <a:noFill/>
                          <a:ln w="3051">
                            <a:solidFill>
                              <a:srgbClr val="44546A">
                                <a:alpha val="20000"/>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4790788" name="Shape 40"/>
                        <wps:cNvSpPr>
                          <a:spLocks/>
                        </wps:cNvSpPr>
                        <wps:spPr bwMode="auto">
                          <a:xfrm>
                            <a:off x="863" y="67006"/>
                            <a:ext cx="847" cy="5020"/>
                          </a:xfrm>
                          <a:custGeom>
                            <a:avLst/>
                            <a:gdLst>
                              <a:gd name="T0" fmla="*/ 0 w 84658"/>
                              <a:gd name="T1" fmla="*/ 0 h 502031"/>
                              <a:gd name="T2" fmla="*/ 67729 w 84658"/>
                              <a:gd name="T3" fmla="*/ 298704 h 502031"/>
                              <a:gd name="T4" fmla="*/ 84658 w 84658"/>
                              <a:gd name="T5" fmla="*/ 502031 h 502031"/>
                              <a:gd name="T6" fmla="*/ 76200 w 84658"/>
                              <a:gd name="T7" fmla="*/ 464693 h 502031"/>
                              <a:gd name="T8" fmla="*/ 0 w 84658"/>
                              <a:gd name="T9" fmla="*/ 128651 h 502031"/>
                              <a:gd name="T10" fmla="*/ 0 w 84658"/>
                              <a:gd name="T11" fmla="*/ 0 h 502031"/>
                              <a:gd name="T12" fmla="*/ 0 w 84658"/>
                              <a:gd name="T13" fmla="*/ 0 h 502031"/>
                              <a:gd name="T14" fmla="*/ 84658 w 84658"/>
                              <a:gd name="T15" fmla="*/ 502031 h 502031"/>
                            </a:gdLst>
                            <a:ahLst/>
                            <a:cxnLst>
                              <a:cxn ang="0">
                                <a:pos x="T0" y="T1"/>
                              </a:cxn>
                              <a:cxn ang="0">
                                <a:pos x="T2" y="T3"/>
                              </a:cxn>
                              <a:cxn ang="0">
                                <a:pos x="T4" y="T5"/>
                              </a:cxn>
                              <a:cxn ang="0">
                                <a:pos x="T6" y="T7"/>
                              </a:cxn>
                              <a:cxn ang="0">
                                <a:pos x="T8" y="T9"/>
                              </a:cxn>
                              <a:cxn ang="0">
                                <a:pos x="T10" y="T11"/>
                              </a:cxn>
                            </a:cxnLst>
                            <a:rect l="T12" t="T13" r="T14" b="T15"/>
                            <a:pathLst>
                              <a:path w="84658" h="502031">
                                <a:moveTo>
                                  <a:pt x="0" y="0"/>
                                </a:moveTo>
                                <a:lnTo>
                                  <a:pt x="67729" y="298704"/>
                                </a:lnTo>
                                <a:lnTo>
                                  <a:pt x="84658" y="502031"/>
                                </a:lnTo>
                                <a:lnTo>
                                  <a:pt x="76200" y="464693"/>
                                </a:lnTo>
                                <a:lnTo>
                                  <a:pt x="0" y="128651"/>
                                </a:lnTo>
                                <a:lnTo>
                                  <a:pt x="0" y="0"/>
                                </a:lnTo>
                                <a:close/>
                              </a:path>
                            </a:pathLst>
                          </a:custGeom>
                          <a:solidFill>
                            <a:srgbClr val="44546A">
                              <a:alpha val="20000"/>
                            </a:srgbClr>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874790789" name="Shape 41"/>
                        <wps:cNvSpPr>
                          <a:spLocks/>
                        </wps:cNvSpPr>
                        <wps:spPr bwMode="auto">
                          <a:xfrm>
                            <a:off x="863" y="67006"/>
                            <a:ext cx="847" cy="5020"/>
                          </a:xfrm>
                          <a:custGeom>
                            <a:avLst/>
                            <a:gdLst>
                              <a:gd name="T0" fmla="*/ 0 w 84658"/>
                              <a:gd name="T1" fmla="*/ 0 h 502031"/>
                              <a:gd name="T2" fmla="*/ 67729 w 84658"/>
                              <a:gd name="T3" fmla="*/ 298704 h 502031"/>
                              <a:gd name="T4" fmla="*/ 84658 w 84658"/>
                              <a:gd name="T5" fmla="*/ 502031 h 502031"/>
                              <a:gd name="T6" fmla="*/ 76200 w 84658"/>
                              <a:gd name="T7" fmla="*/ 464693 h 502031"/>
                              <a:gd name="T8" fmla="*/ 0 w 84658"/>
                              <a:gd name="T9" fmla="*/ 128651 h 502031"/>
                              <a:gd name="T10" fmla="*/ 0 w 84658"/>
                              <a:gd name="T11" fmla="*/ 0 h 502031"/>
                              <a:gd name="T12" fmla="*/ 0 w 84658"/>
                              <a:gd name="T13" fmla="*/ 0 h 502031"/>
                              <a:gd name="T14" fmla="*/ 84658 w 84658"/>
                              <a:gd name="T15" fmla="*/ 502031 h 502031"/>
                            </a:gdLst>
                            <a:ahLst/>
                            <a:cxnLst>
                              <a:cxn ang="0">
                                <a:pos x="T0" y="T1"/>
                              </a:cxn>
                              <a:cxn ang="0">
                                <a:pos x="T2" y="T3"/>
                              </a:cxn>
                              <a:cxn ang="0">
                                <a:pos x="T4" y="T5"/>
                              </a:cxn>
                              <a:cxn ang="0">
                                <a:pos x="T6" y="T7"/>
                              </a:cxn>
                              <a:cxn ang="0">
                                <a:pos x="T8" y="T9"/>
                              </a:cxn>
                              <a:cxn ang="0">
                                <a:pos x="T10" y="T11"/>
                              </a:cxn>
                            </a:cxnLst>
                            <a:rect l="T12" t="T13" r="T14" b="T15"/>
                            <a:pathLst>
                              <a:path w="84658" h="502031">
                                <a:moveTo>
                                  <a:pt x="0" y="0"/>
                                </a:moveTo>
                                <a:lnTo>
                                  <a:pt x="67729" y="298704"/>
                                </a:lnTo>
                                <a:lnTo>
                                  <a:pt x="84658" y="502031"/>
                                </a:lnTo>
                                <a:lnTo>
                                  <a:pt x="76200" y="464693"/>
                                </a:lnTo>
                                <a:lnTo>
                                  <a:pt x="0" y="128651"/>
                                </a:lnTo>
                                <a:lnTo>
                                  <a:pt x="0" y="0"/>
                                </a:lnTo>
                                <a:close/>
                              </a:path>
                            </a:pathLst>
                          </a:custGeom>
                          <a:noFill/>
                          <a:ln w="3051">
                            <a:solidFill>
                              <a:srgbClr val="44546A">
                                <a:alpha val="20000"/>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4790790" name="Shape 42"/>
                        <wps:cNvSpPr>
                          <a:spLocks/>
                        </wps:cNvSpPr>
                        <wps:spPr bwMode="auto">
                          <a:xfrm>
                            <a:off x="1710" y="72026"/>
                            <a:ext cx="6688" cy="26674"/>
                          </a:xfrm>
                          <a:custGeom>
                            <a:avLst/>
                            <a:gdLst>
                              <a:gd name="T0" fmla="*/ 0 w 668833"/>
                              <a:gd name="T1" fmla="*/ 0 h 2667419"/>
                              <a:gd name="T2" fmla="*/ 46571 w 668833"/>
                              <a:gd name="T3" fmla="*/ 190753 h 2667419"/>
                              <a:gd name="T4" fmla="*/ 93129 w 668833"/>
                              <a:gd name="T5" fmla="*/ 535050 h 2667419"/>
                              <a:gd name="T6" fmla="*/ 152400 w 668833"/>
                              <a:gd name="T7" fmla="*/ 875284 h 2667419"/>
                              <a:gd name="T8" fmla="*/ 232829 w 668833"/>
                              <a:gd name="T9" fmla="*/ 1248664 h 2667419"/>
                              <a:gd name="T10" fmla="*/ 321716 w 668833"/>
                              <a:gd name="T11" fmla="*/ 1613662 h 2667419"/>
                              <a:gd name="T12" fmla="*/ 436016 w 668833"/>
                              <a:gd name="T13" fmla="*/ 1974634 h 2667419"/>
                              <a:gd name="T14" fmla="*/ 520675 w 668833"/>
                              <a:gd name="T15" fmla="*/ 2211095 h 2667419"/>
                              <a:gd name="T16" fmla="*/ 609575 w 668833"/>
                              <a:gd name="T17" fmla="*/ 2439264 h 2667419"/>
                              <a:gd name="T18" fmla="*/ 656133 w 668833"/>
                              <a:gd name="T19" fmla="*/ 2621788 h 2667419"/>
                              <a:gd name="T20" fmla="*/ 668833 w 668833"/>
                              <a:gd name="T21" fmla="*/ 2667419 h 2667419"/>
                              <a:gd name="T22" fmla="*/ 601104 w 668833"/>
                              <a:gd name="T23" fmla="*/ 2522232 h 2667419"/>
                              <a:gd name="T24" fmla="*/ 499516 w 668833"/>
                              <a:gd name="T25" fmla="*/ 2256727 h 2667419"/>
                              <a:gd name="T26" fmla="*/ 402146 w 668833"/>
                              <a:gd name="T27" fmla="*/ 1982927 h 2667419"/>
                              <a:gd name="T28" fmla="*/ 292087 w 668833"/>
                              <a:gd name="T29" fmla="*/ 1622044 h 2667419"/>
                              <a:gd name="T30" fmla="*/ 198958 w 668833"/>
                              <a:gd name="T31" fmla="*/ 1252855 h 2667419"/>
                              <a:gd name="T32" fmla="*/ 122771 w 668833"/>
                              <a:gd name="T33" fmla="*/ 879475 h 2667419"/>
                              <a:gd name="T34" fmla="*/ 55042 w 668833"/>
                              <a:gd name="T35" fmla="*/ 443865 h 2667419"/>
                              <a:gd name="T36" fmla="*/ 0 w 668833"/>
                              <a:gd name="T37" fmla="*/ 0 h 2667419"/>
                              <a:gd name="T38" fmla="*/ 0 w 668833"/>
                              <a:gd name="T39" fmla="*/ 0 h 2667419"/>
                              <a:gd name="T40" fmla="*/ 668833 w 668833"/>
                              <a:gd name="T41" fmla="*/ 2667419 h 26674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668833" h="2667419">
                                <a:moveTo>
                                  <a:pt x="0" y="0"/>
                                </a:moveTo>
                                <a:lnTo>
                                  <a:pt x="46571" y="190753"/>
                                </a:lnTo>
                                <a:lnTo>
                                  <a:pt x="93129" y="535050"/>
                                </a:lnTo>
                                <a:lnTo>
                                  <a:pt x="152400" y="875284"/>
                                </a:lnTo>
                                <a:lnTo>
                                  <a:pt x="232829" y="1248664"/>
                                </a:lnTo>
                                <a:lnTo>
                                  <a:pt x="321716" y="1613662"/>
                                </a:lnTo>
                                <a:lnTo>
                                  <a:pt x="436016" y="1974634"/>
                                </a:lnTo>
                                <a:lnTo>
                                  <a:pt x="520675" y="2211095"/>
                                </a:lnTo>
                                <a:lnTo>
                                  <a:pt x="609575" y="2439264"/>
                                </a:lnTo>
                                <a:lnTo>
                                  <a:pt x="656133" y="2621788"/>
                                </a:lnTo>
                                <a:lnTo>
                                  <a:pt x="668833" y="2667419"/>
                                </a:lnTo>
                                <a:lnTo>
                                  <a:pt x="601104" y="2522232"/>
                                </a:lnTo>
                                <a:lnTo>
                                  <a:pt x="499516" y="2256727"/>
                                </a:lnTo>
                                <a:lnTo>
                                  <a:pt x="402146" y="1982927"/>
                                </a:lnTo>
                                <a:lnTo>
                                  <a:pt x="292087" y="1622044"/>
                                </a:lnTo>
                                <a:lnTo>
                                  <a:pt x="198958" y="1252855"/>
                                </a:lnTo>
                                <a:lnTo>
                                  <a:pt x="122771" y="879475"/>
                                </a:lnTo>
                                <a:lnTo>
                                  <a:pt x="55042" y="443865"/>
                                </a:lnTo>
                                <a:lnTo>
                                  <a:pt x="0" y="0"/>
                                </a:lnTo>
                                <a:close/>
                              </a:path>
                            </a:pathLst>
                          </a:custGeom>
                          <a:solidFill>
                            <a:srgbClr val="44546A">
                              <a:alpha val="20000"/>
                            </a:srgbClr>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874790791" name="Shape 43"/>
                        <wps:cNvSpPr>
                          <a:spLocks/>
                        </wps:cNvSpPr>
                        <wps:spPr bwMode="auto">
                          <a:xfrm>
                            <a:off x="1710" y="72026"/>
                            <a:ext cx="6688" cy="26674"/>
                          </a:xfrm>
                          <a:custGeom>
                            <a:avLst/>
                            <a:gdLst>
                              <a:gd name="T0" fmla="*/ 0 w 668833"/>
                              <a:gd name="T1" fmla="*/ 0 h 2667419"/>
                              <a:gd name="T2" fmla="*/ 46571 w 668833"/>
                              <a:gd name="T3" fmla="*/ 190753 h 2667419"/>
                              <a:gd name="T4" fmla="*/ 93129 w 668833"/>
                              <a:gd name="T5" fmla="*/ 535050 h 2667419"/>
                              <a:gd name="T6" fmla="*/ 152400 w 668833"/>
                              <a:gd name="T7" fmla="*/ 875284 h 2667419"/>
                              <a:gd name="T8" fmla="*/ 232829 w 668833"/>
                              <a:gd name="T9" fmla="*/ 1248664 h 2667419"/>
                              <a:gd name="T10" fmla="*/ 321716 w 668833"/>
                              <a:gd name="T11" fmla="*/ 1613662 h 2667419"/>
                              <a:gd name="T12" fmla="*/ 436016 w 668833"/>
                              <a:gd name="T13" fmla="*/ 1974634 h 2667419"/>
                              <a:gd name="T14" fmla="*/ 520675 w 668833"/>
                              <a:gd name="T15" fmla="*/ 2211095 h 2667419"/>
                              <a:gd name="T16" fmla="*/ 609575 w 668833"/>
                              <a:gd name="T17" fmla="*/ 2439264 h 2667419"/>
                              <a:gd name="T18" fmla="*/ 656133 w 668833"/>
                              <a:gd name="T19" fmla="*/ 2621788 h 2667419"/>
                              <a:gd name="T20" fmla="*/ 668833 w 668833"/>
                              <a:gd name="T21" fmla="*/ 2667419 h 2667419"/>
                              <a:gd name="T22" fmla="*/ 601104 w 668833"/>
                              <a:gd name="T23" fmla="*/ 2522232 h 2667419"/>
                              <a:gd name="T24" fmla="*/ 499516 w 668833"/>
                              <a:gd name="T25" fmla="*/ 2256727 h 2667419"/>
                              <a:gd name="T26" fmla="*/ 402146 w 668833"/>
                              <a:gd name="T27" fmla="*/ 1982927 h 2667419"/>
                              <a:gd name="T28" fmla="*/ 292087 w 668833"/>
                              <a:gd name="T29" fmla="*/ 1622044 h 2667419"/>
                              <a:gd name="T30" fmla="*/ 198958 w 668833"/>
                              <a:gd name="T31" fmla="*/ 1252855 h 2667419"/>
                              <a:gd name="T32" fmla="*/ 122771 w 668833"/>
                              <a:gd name="T33" fmla="*/ 879475 h 2667419"/>
                              <a:gd name="T34" fmla="*/ 55042 w 668833"/>
                              <a:gd name="T35" fmla="*/ 443865 h 2667419"/>
                              <a:gd name="T36" fmla="*/ 0 w 668833"/>
                              <a:gd name="T37" fmla="*/ 0 h 2667419"/>
                              <a:gd name="T38" fmla="*/ 0 w 668833"/>
                              <a:gd name="T39" fmla="*/ 0 h 2667419"/>
                              <a:gd name="T40" fmla="*/ 668833 w 668833"/>
                              <a:gd name="T41" fmla="*/ 2667419 h 26674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668833" h="2667419">
                                <a:moveTo>
                                  <a:pt x="0" y="0"/>
                                </a:moveTo>
                                <a:lnTo>
                                  <a:pt x="46571" y="190753"/>
                                </a:lnTo>
                                <a:lnTo>
                                  <a:pt x="93129" y="535050"/>
                                </a:lnTo>
                                <a:lnTo>
                                  <a:pt x="152400" y="875284"/>
                                </a:lnTo>
                                <a:lnTo>
                                  <a:pt x="232829" y="1248664"/>
                                </a:lnTo>
                                <a:lnTo>
                                  <a:pt x="321716" y="1613662"/>
                                </a:lnTo>
                                <a:lnTo>
                                  <a:pt x="436016" y="1974634"/>
                                </a:lnTo>
                                <a:lnTo>
                                  <a:pt x="520675" y="2211095"/>
                                </a:lnTo>
                                <a:lnTo>
                                  <a:pt x="609575" y="2439264"/>
                                </a:lnTo>
                                <a:lnTo>
                                  <a:pt x="656133" y="2621788"/>
                                </a:lnTo>
                                <a:lnTo>
                                  <a:pt x="668833" y="2667419"/>
                                </a:lnTo>
                                <a:lnTo>
                                  <a:pt x="601104" y="2522232"/>
                                </a:lnTo>
                                <a:lnTo>
                                  <a:pt x="499516" y="2256727"/>
                                </a:lnTo>
                                <a:lnTo>
                                  <a:pt x="402146" y="1982927"/>
                                </a:lnTo>
                                <a:lnTo>
                                  <a:pt x="292087" y="1622044"/>
                                </a:lnTo>
                                <a:lnTo>
                                  <a:pt x="198958" y="1252855"/>
                                </a:lnTo>
                                <a:lnTo>
                                  <a:pt x="122771" y="879475"/>
                                </a:lnTo>
                                <a:lnTo>
                                  <a:pt x="55042" y="443865"/>
                                </a:lnTo>
                                <a:lnTo>
                                  <a:pt x="0" y="0"/>
                                </a:lnTo>
                                <a:close/>
                              </a:path>
                            </a:pathLst>
                          </a:custGeom>
                          <a:noFill/>
                          <a:ln w="3051">
                            <a:solidFill>
                              <a:srgbClr val="44546A">
                                <a:alpha val="20000"/>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4790792" name="Shape 44"/>
                        <wps:cNvSpPr>
                          <a:spLocks/>
                        </wps:cNvSpPr>
                        <wps:spPr bwMode="auto">
                          <a:xfrm>
                            <a:off x="8737" y="98493"/>
                            <a:ext cx="1397" cy="2945"/>
                          </a:xfrm>
                          <a:custGeom>
                            <a:avLst/>
                            <a:gdLst>
                              <a:gd name="T0" fmla="*/ 0 w 139687"/>
                              <a:gd name="T1" fmla="*/ 0 h 294539"/>
                              <a:gd name="T2" fmla="*/ 139687 w 139687"/>
                              <a:gd name="T3" fmla="*/ 294539 h 294539"/>
                              <a:gd name="T4" fmla="*/ 101587 w 139687"/>
                              <a:gd name="T5" fmla="*/ 294539 h 294539"/>
                              <a:gd name="T6" fmla="*/ 46558 w 139687"/>
                              <a:gd name="T7" fmla="*/ 149352 h 294539"/>
                              <a:gd name="T8" fmla="*/ 0 w 139687"/>
                              <a:gd name="T9" fmla="*/ 0 h 294539"/>
                              <a:gd name="T10" fmla="*/ 0 w 139687"/>
                              <a:gd name="T11" fmla="*/ 0 h 294539"/>
                              <a:gd name="T12" fmla="*/ 139687 w 139687"/>
                              <a:gd name="T13" fmla="*/ 294539 h 294539"/>
                            </a:gdLst>
                            <a:ahLst/>
                            <a:cxnLst>
                              <a:cxn ang="0">
                                <a:pos x="T0" y="T1"/>
                              </a:cxn>
                              <a:cxn ang="0">
                                <a:pos x="T2" y="T3"/>
                              </a:cxn>
                              <a:cxn ang="0">
                                <a:pos x="T4" y="T5"/>
                              </a:cxn>
                              <a:cxn ang="0">
                                <a:pos x="T6" y="T7"/>
                              </a:cxn>
                              <a:cxn ang="0">
                                <a:pos x="T8" y="T9"/>
                              </a:cxn>
                            </a:cxnLst>
                            <a:rect l="T10" t="T11" r="T12" b="T13"/>
                            <a:pathLst>
                              <a:path w="139687" h="294539">
                                <a:moveTo>
                                  <a:pt x="0" y="0"/>
                                </a:moveTo>
                                <a:lnTo>
                                  <a:pt x="139687" y="294539"/>
                                </a:lnTo>
                                <a:lnTo>
                                  <a:pt x="101587" y="294539"/>
                                </a:lnTo>
                                <a:lnTo>
                                  <a:pt x="46558" y="149352"/>
                                </a:lnTo>
                                <a:lnTo>
                                  <a:pt x="0" y="0"/>
                                </a:lnTo>
                                <a:close/>
                              </a:path>
                            </a:pathLst>
                          </a:custGeom>
                          <a:solidFill>
                            <a:srgbClr val="44546A">
                              <a:alpha val="20000"/>
                            </a:srgbClr>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874790793" name="Shape 45"/>
                        <wps:cNvSpPr>
                          <a:spLocks/>
                        </wps:cNvSpPr>
                        <wps:spPr bwMode="auto">
                          <a:xfrm>
                            <a:off x="8737" y="98493"/>
                            <a:ext cx="1397" cy="2945"/>
                          </a:xfrm>
                          <a:custGeom>
                            <a:avLst/>
                            <a:gdLst>
                              <a:gd name="T0" fmla="*/ 0 w 139687"/>
                              <a:gd name="T1" fmla="*/ 0 h 294539"/>
                              <a:gd name="T2" fmla="*/ 139687 w 139687"/>
                              <a:gd name="T3" fmla="*/ 294539 h 294539"/>
                              <a:gd name="T4" fmla="*/ 101587 w 139687"/>
                              <a:gd name="T5" fmla="*/ 294539 h 294539"/>
                              <a:gd name="T6" fmla="*/ 46558 w 139687"/>
                              <a:gd name="T7" fmla="*/ 149352 h 294539"/>
                              <a:gd name="T8" fmla="*/ 0 w 139687"/>
                              <a:gd name="T9" fmla="*/ 0 h 294539"/>
                              <a:gd name="T10" fmla="*/ 0 w 139687"/>
                              <a:gd name="T11" fmla="*/ 0 h 294539"/>
                              <a:gd name="T12" fmla="*/ 139687 w 139687"/>
                              <a:gd name="T13" fmla="*/ 294539 h 294539"/>
                            </a:gdLst>
                            <a:ahLst/>
                            <a:cxnLst>
                              <a:cxn ang="0">
                                <a:pos x="T0" y="T1"/>
                              </a:cxn>
                              <a:cxn ang="0">
                                <a:pos x="T2" y="T3"/>
                              </a:cxn>
                              <a:cxn ang="0">
                                <a:pos x="T4" y="T5"/>
                              </a:cxn>
                              <a:cxn ang="0">
                                <a:pos x="T6" y="T7"/>
                              </a:cxn>
                              <a:cxn ang="0">
                                <a:pos x="T8" y="T9"/>
                              </a:cxn>
                            </a:cxnLst>
                            <a:rect l="T10" t="T11" r="T12" b="T13"/>
                            <a:pathLst>
                              <a:path w="139687" h="294539">
                                <a:moveTo>
                                  <a:pt x="0" y="0"/>
                                </a:moveTo>
                                <a:lnTo>
                                  <a:pt x="139687" y="294539"/>
                                </a:lnTo>
                                <a:lnTo>
                                  <a:pt x="101587" y="294539"/>
                                </a:lnTo>
                                <a:lnTo>
                                  <a:pt x="46558" y="149352"/>
                                </a:lnTo>
                                <a:lnTo>
                                  <a:pt x="0" y="0"/>
                                </a:lnTo>
                                <a:close/>
                              </a:path>
                            </a:pathLst>
                          </a:custGeom>
                          <a:noFill/>
                          <a:ln w="3051">
                            <a:solidFill>
                              <a:srgbClr val="44546A">
                                <a:alpha val="20000"/>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4790794" name="Shape 46"/>
                        <wps:cNvSpPr>
                          <a:spLocks/>
                        </wps:cNvSpPr>
                        <wps:spPr bwMode="auto">
                          <a:xfrm>
                            <a:off x="1541" y="69993"/>
                            <a:ext cx="635" cy="3941"/>
                          </a:xfrm>
                          <a:custGeom>
                            <a:avLst/>
                            <a:gdLst>
                              <a:gd name="T0" fmla="*/ 0 w 63500"/>
                              <a:gd name="T1" fmla="*/ 0 h 394081"/>
                              <a:gd name="T2" fmla="*/ 33871 w 63500"/>
                              <a:gd name="T3" fmla="*/ 153543 h 394081"/>
                              <a:gd name="T4" fmla="*/ 33871 w 63500"/>
                              <a:gd name="T5" fmla="*/ 170052 h 394081"/>
                              <a:gd name="T6" fmla="*/ 63500 w 63500"/>
                              <a:gd name="T7" fmla="*/ 394081 h 394081"/>
                              <a:gd name="T8" fmla="*/ 16929 w 63500"/>
                              <a:gd name="T9" fmla="*/ 203327 h 394081"/>
                              <a:gd name="T10" fmla="*/ 0 w 63500"/>
                              <a:gd name="T11" fmla="*/ 0 h 394081"/>
                              <a:gd name="T12" fmla="*/ 0 w 63500"/>
                              <a:gd name="T13" fmla="*/ 0 h 394081"/>
                              <a:gd name="T14" fmla="*/ 63500 w 63500"/>
                              <a:gd name="T15" fmla="*/ 394081 h 394081"/>
                            </a:gdLst>
                            <a:ahLst/>
                            <a:cxnLst>
                              <a:cxn ang="0">
                                <a:pos x="T0" y="T1"/>
                              </a:cxn>
                              <a:cxn ang="0">
                                <a:pos x="T2" y="T3"/>
                              </a:cxn>
                              <a:cxn ang="0">
                                <a:pos x="T4" y="T5"/>
                              </a:cxn>
                              <a:cxn ang="0">
                                <a:pos x="T6" y="T7"/>
                              </a:cxn>
                              <a:cxn ang="0">
                                <a:pos x="T8" y="T9"/>
                              </a:cxn>
                              <a:cxn ang="0">
                                <a:pos x="T10" y="T11"/>
                              </a:cxn>
                            </a:cxnLst>
                            <a:rect l="T12" t="T13" r="T14" b="T15"/>
                            <a:pathLst>
                              <a:path w="63500" h="394081">
                                <a:moveTo>
                                  <a:pt x="0" y="0"/>
                                </a:moveTo>
                                <a:lnTo>
                                  <a:pt x="33871" y="153543"/>
                                </a:lnTo>
                                <a:lnTo>
                                  <a:pt x="33871" y="170052"/>
                                </a:lnTo>
                                <a:lnTo>
                                  <a:pt x="63500" y="394081"/>
                                </a:lnTo>
                                <a:lnTo>
                                  <a:pt x="16929" y="203327"/>
                                </a:lnTo>
                                <a:lnTo>
                                  <a:pt x="0" y="0"/>
                                </a:lnTo>
                                <a:close/>
                              </a:path>
                            </a:pathLst>
                          </a:custGeom>
                          <a:solidFill>
                            <a:srgbClr val="44546A">
                              <a:alpha val="20000"/>
                            </a:srgbClr>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874790795" name="Shape 47"/>
                        <wps:cNvSpPr>
                          <a:spLocks/>
                        </wps:cNvSpPr>
                        <wps:spPr bwMode="auto">
                          <a:xfrm>
                            <a:off x="1541" y="69993"/>
                            <a:ext cx="635" cy="3941"/>
                          </a:xfrm>
                          <a:custGeom>
                            <a:avLst/>
                            <a:gdLst>
                              <a:gd name="T0" fmla="*/ 0 w 63500"/>
                              <a:gd name="T1" fmla="*/ 0 h 394081"/>
                              <a:gd name="T2" fmla="*/ 33871 w 63500"/>
                              <a:gd name="T3" fmla="*/ 153543 h 394081"/>
                              <a:gd name="T4" fmla="*/ 33871 w 63500"/>
                              <a:gd name="T5" fmla="*/ 170052 h 394081"/>
                              <a:gd name="T6" fmla="*/ 63500 w 63500"/>
                              <a:gd name="T7" fmla="*/ 394081 h 394081"/>
                              <a:gd name="T8" fmla="*/ 16929 w 63500"/>
                              <a:gd name="T9" fmla="*/ 203327 h 394081"/>
                              <a:gd name="T10" fmla="*/ 0 w 63500"/>
                              <a:gd name="T11" fmla="*/ 0 h 394081"/>
                              <a:gd name="T12" fmla="*/ 0 w 63500"/>
                              <a:gd name="T13" fmla="*/ 0 h 394081"/>
                              <a:gd name="T14" fmla="*/ 63500 w 63500"/>
                              <a:gd name="T15" fmla="*/ 394081 h 394081"/>
                            </a:gdLst>
                            <a:ahLst/>
                            <a:cxnLst>
                              <a:cxn ang="0">
                                <a:pos x="T0" y="T1"/>
                              </a:cxn>
                              <a:cxn ang="0">
                                <a:pos x="T2" y="T3"/>
                              </a:cxn>
                              <a:cxn ang="0">
                                <a:pos x="T4" y="T5"/>
                              </a:cxn>
                              <a:cxn ang="0">
                                <a:pos x="T6" y="T7"/>
                              </a:cxn>
                              <a:cxn ang="0">
                                <a:pos x="T8" y="T9"/>
                              </a:cxn>
                              <a:cxn ang="0">
                                <a:pos x="T10" y="T11"/>
                              </a:cxn>
                            </a:cxnLst>
                            <a:rect l="T12" t="T13" r="T14" b="T15"/>
                            <a:pathLst>
                              <a:path w="63500" h="394081">
                                <a:moveTo>
                                  <a:pt x="0" y="0"/>
                                </a:moveTo>
                                <a:lnTo>
                                  <a:pt x="33871" y="153543"/>
                                </a:lnTo>
                                <a:lnTo>
                                  <a:pt x="33871" y="170052"/>
                                </a:lnTo>
                                <a:lnTo>
                                  <a:pt x="63500" y="394081"/>
                                </a:lnTo>
                                <a:lnTo>
                                  <a:pt x="16929" y="203327"/>
                                </a:lnTo>
                                <a:lnTo>
                                  <a:pt x="0" y="0"/>
                                </a:lnTo>
                                <a:close/>
                              </a:path>
                            </a:pathLst>
                          </a:custGeom>
                          <a:noFill/>
                          <a:ln w="3051">
                            <a:solidFill>
                              <a:srgbClr val="44546A">
                                <a:alpha val="20000"/>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4790796" name="Shape 48"/>
                        <wps:cNvSpPr>
                          <a:spLocks/>
                        </wps:cNvSpPr>
                        <wps:spPr bwMode="auto">
                          <a:xfrm>
                            <a:off x="7171" y="57589"/>
                            <a:ext cx="17017" cy="32441"/>
                          </a:xfrm>
                          <a:custGeom>
                            <a:avLst/>
                            <a:gdLst>
                              <a:gd name="T0" fmla="*/ 1701699 w 1701699"/>
                              <a:gd name="T1" fmla="*/ 0 h 3244088"/>
                              <a:gd name="T2" fmla="*/ 1701699 w 1701699"/>
                              <a:gd name="T3" fmla="*/ 4191 h 3244088"/>
                              <a:gd name="T4" fmla="*/ 1536599 w 1701699"/>
                              <a:gd name="T5" fmla="*/ 161798 h 3244088"/>
                              <a:gd name="T6" fmla="*/ 1375816 w 1701699"/>
                              <a:gd name="T7" fmla="*/ 327787 h 3244088"/>
                              <a:gd name="T8" fmla="*/ 1227607 w 1701699"/>
                              <a:gd name="T9" fmla="*/ 502031 h 3244088"/>
                              <a:gd name="T10" fmla="*/ 1079399 w 1701699"/>
                              <a:gd name="T11" fmla="*/ 680339 h 3244088"/>
                              <a:gd name="T12" fmla="*/ 893216 w 1701699"/>
                              <a:gd name="T13" fmla="*/ 921004 h 3244088"/>
                              <a:gd name="T14" fmla="*/ 723798 w 1701699"/>
                              <a:gd name="T15" fmla="*/ 1178179 h 3244088"/>
                              <a:gd name="T16" fmla="*/ 563016 w 1701699"/>
                              <a:gd name="T17" fmla="*/ 1435354 h 3244088"/>
                              <a:gd name="T18" fmla="*/ 423316 w 1701699"/>
                              <a:gd name="T19" fmla="*/ 1705103 h 3244088"/>
                              <a:gd name="T20" fmla="*/ 300507 w 1701699"/>
                              <a:gd name="T21" fmla="*/ 1982978 h 3244088"/>
                              <a:gd name="T22" fmla="*/ 190487 w 1701699"/>
                              <a:gd name="T23" fmla="*/ 2265045 h 3244088"/>
                              <a:gd name="T24" fmla="*/ 114287 w 1701699"/>
                              <a:gd name="T25" fmla="*/ 2559685 h 3244088"/>
                              <a:gd name="T26" fmla="*/ 55029 w 1701699"/>
                              <a:gd name="T27" fmla="*/ 2858262 h 3244088"/>
                              <a:gd name="T28" fmla="*/ 29629 w 1701699"/>
                              <a:gd name="T29" fmla="*/ 3156966 h 3244088"/>
                              <a:gd name="T30" fmla="*/ 29629 w 1701699"/>
                              <a:gd name="T31" fmla="*/ 3244088 h 3244088"/>
                              <a:gd name="T32" fmla="*/ 0 w 1701699"/>
                              <a:gd name="T33" fmla="*/ 3173603 h 3244088"/>
                              <a:gd name="T34" fmla="*/ 4229 w 1701699"/>
                              <a:gd name="T35" fmla="*/ 3156966 h 3244088"/>
                              <a:gd name="T36" fmla="*/ 29629 w 1701699"/>
                              <a:gd name="T37" fmla="*/ 2854198 h 3244088"/>
                              <a:gd name="T38" fmla="*/ 88887 w 1701699"/>
                              <a:gd name="T39" fmla="*/ 2555494 h 3244088"/>
                              <a:gd name="T40" fmla="*/ 169316 w 1701699"/>
                              <a:gd name="T41" fmla="*/ 2260981 h 3244088"/>
                              <a:gd name="T42" fmla="*/ 279425 w 1701699"/>
                              <a:gd name="T43" fmla="*/ 1970532 h 3244088"/>
                              <a:gd name="T44" fmla="*/ 402107 w 1701699"/>
                              <a:gd name="T45" fmla="*/ 1696720 h 3244088"/>
                              <a:gd name="T46" fmla="*/ 550316 w 1701699"/>
                              <a:gd name="T47" fmla="*/ 1422908 h 3244088"/>
                              <a:gd name="T48" fmla="*/ 706907 w 1701699"/>
                              <a:gd name="T49" fmla="*/ 1165733 h 3244088"/>
                              <a:gd name="T50" fmla="*/ 884707 w 1701699"/>
                              <a:gd name="T51" fmla="*/ 912749 h 3244088"/>
                              <a:gd name="T52" fmla="*/ 1071016 w 1701699"/>
                              <a:gd name="T53" fmla="*/ 676275 h 3244088"/>
                              <a:gd name="T54" fmla="*/ 1214907 w 1701699"/>
                              <a:gd name="T55" fmla="*/ 497840 h 3244088"/>
                              <a:gd name="T56" fmla="*/ 1371499 w 1701699"/>
                              <a:gd name="T57" fmla="*/ 323596 h 3244088"/>
                              <a:gd name="T58" fmla="*/ 1532407 w 1701699"/>
                              <a:gd name="T59" fmla="*/ 157607 h 3244088"/>
                              <a:gd name="T60" fmla="*/ 1701699 w 1701699"/>
                              <a:gd name="T61" fmla="*/ 0 h 3244088"/>
                              <a:gd name="T62" fmla="*/ 0 w 1701699"/>
                              <a:gd name="T63" fmla="*/ 0 h 3244088"/>
                              <a:gd name="T64" fmla="*/ 1701699 w 1701699"/>
                              <a:gd name="T65" fmla="*/ 3244088 h 32440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T62" t="T63" r="T64" b="T65"/>
                            <a:pathLst>
                              <a:path w="1701699" h="3244088">
                                <a:moveTo>
                                  <a:pt x="1701699" y="0"/>
                                </a:moveTo>
                                <a:lnTo>
                                  <a:pt x="1701699" y="4191"/>
                                </a:lnTo>
                                <a:lnTo>
                                  <a:pt x="1536599" y="161798"/>
                                </a:lnTo>
                                <a:lnTo>
                                  <a:pt x="1375816" y="327787"/>
                                </a:lnTo>
                                <a:lnTo>
                                  <a:pt x="1227607" y="502031"/>
                                </a:lnTo>
                                <a:lnTo>
                                  <a:pt x="1079399" y="680339"/>
                                </a:lnTo>
                                <a:lnTo>
                                  <a:pt x="893216" y="921004"/>
                                </a:lnTo>
                                <a:lnTo>
                                  <a:pt x="723798" y="1178179"/>
                                </a:lnTo>
                                <a:lnTo>
                                  <a:pt x="563016" y="1435354"/>
                                </a:lnTo>
                                <a:lnTo>
                                  <a:pt x="423316" y="1705103"/>
                                </a:lnTo>
                                <a:lnTo>
                                  <a:pt x="300507" y="1982978"/>
                                </a:lnTo>
                                <a:lnTo>
                                  <a:pt x="190487" y="2265045"/>
                                </a:lnTo>
                                <a:lnTo>
                                  <a:pt x="114287" y="2559685"/>
                                </a:lnTo>
                                <a:lnTo>
                                  <a:pt x="55029" y="2858262"/>
                                </a:lnTo>
                                <a:lnTo>
                                  <a:pt x="29629" y="3156966"/>
                                </a:lnTo>
                                <a:lnTo>
                                  <a:pt x="29629" y="3244088"/>
                                </a:lnTo>
                                <a:lnTo>
                                  <a:pt x="0" y="3173603"/>
                                </a:lnTo>
                                <a:lnTo>
                                  <a:pt x="4229" y="3156966"/>
                                </a:lnTo>
                                <a:lnTo>
                                  <a:pt x="29629" y="2854198"/>
                                </a:lnTo>
                                <a:lnTo>
                                  <a:pt x="88887" y="2555494"/>
                                </a:lnTo>
                                <a:lnTo>
                                  <a:pt x="169316" y="2260981"/>
                                </a:lnTo>
                                <a:lnTo>
                                  <a:pt x="279425" y="1970532"/>
                                </a:lnTo>
                                <a:lnTo>
                                  <a:pt x="402107" y="1696720"/>
                                </a:lnTo>
                                <a:lnTo>
                                  <a:pt x="550316" y="1422908"/>
                                </a:lnTo>
                                <a:lnTo>
                                  <a:pt x="706907" y="1165733"/>
                                </a:lnTo>
                                <a:lnTo>
                                  <a:pt x="884707" y="912749"/>
                                </a:lnTo>
                                <a:lnTo>
                                  <a:pt x="1071016" y="676275"/>
                                </a:lnTo>
                                <a:lnTo>
                                  <a:pt x="1214907" y="497840"/>
                                </a:lnTo>
                                <a:lnTo>
                                  <a:pt x="1371499" y="323596"/>
                                </a:lnTo>
                                <a:lnTo>
                                  <a:pt x="1532407" y="157607"/>
                                </a:lnTo>
                                <a:lnTo>
                                  <a:pt x="1701699" y="0"/>
                                </a:lnTo>
                                <a:close/>
                              </a:path>
                            </a:pathLst>
                          </a:custGeom>
                          <a:solidFill>
                            <a:srgbClr val="44546A">
                              <a:alpha val="20000"/>
                            </a:srgbClr>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874790798" name="Shape 49"/>
                        <wps:cNvSpPr>
                          <a:spLocks/>
                        </wps:cNvSpPr>
                        <wps:spPr bwMode="auto">
                          <a:xfrm>
                            <a:off x="7171" y="57589"/>
                            <a:ext cx="17017" cy="32441"/>
                          </a:xfrm>
                          <a:custGeom>
                            <a:avLst/>
                            <a:gdLst>
                              <a:gd name="T0" fmla="*/ 1701699 w 1701699"/>
                              <a:gd name="T1" fmla="*/ 0 h 3244088"/>
                              <a:gd name="T2" fmla="*/ 1701699 w 1701699"/>
                              <a:gd name="T3" fmla="*/ 4191 h 3244088"/>
                              <a:gd name="T4" fmla="*/ 1536599 w 1701699"/>
                              <a:gd name="T5" fmla="*/ 161798 h 3244088"/>
                              <a:gd name="T6" fmla="*/ 1375816 w 1701699"/>
                              <a:gd name="T7" fmla="*/ 327787 h 3244088"/>
                              <a:gd name="T8" fmla="*/ 1227607 w 1701699"/>
                              <a:gd name="T9" fmla="*/ 502031 h 3244088"/>
                              <a:gd name="T10" fmla="*/ 1079399 w 1701699"/>
                              <a:gd name="T11" fmla="*/ 680339 h 3244088"/>
                              <a:gd name="T12" fmla="*/ 893216 w 1701699"/>
                              <a:gd name="T13" fmla="*/ 921004 h 3244088"/>
                              <a:gd name="T14" fmla="*/ 723798 w 1701699"/>
                              <a:gd name="T15" fmla="*/ 1178179 h 3244088"/>
                              <a:gd name="T16" fmla="*/ 563016 w 1701699"/>
                              <a:gd name="T17" fmla="*/ 1435354 h 3244088"/>
                              <a:gd name="T18" fmla="*/ 423316 w 1701699"/>
                              <a:gd name="T19" fmla="*/ 1705103 h 3244088"/>
                              <a:gd name="T20" fmla="*/ 300507 w 1701699"/>
                              <a:gd name="T21" fmla="*/ 1982978 h 3244088"/>
                              <a:gd name="T22" fmla="*/ 190487 w 1701699"/>
                              <a:gd name="T23" fmla="*/ 2265045 h 3244088"/>
                              <a:gd name="T24" fmla="*/ 114287 w 1701699"/>
                              <a:gd name="T25" fmla="*/ 2559685 h 3244088"/>
                              <a:gd name="T26" fmla="*/ 55029 w 1701699"/>
                              <a:gd name="T27" fmla="*/ 2858262 h 3244088"/>
                              <a:gd name="T28" fmla="*/ 29629 w 1701699"/>
                              <a:gd name="T29" fmla="*/ 3156966 h 3244088"/>
                              <a:gd name="T30" fmla="*/ 29629 w 1701699"/>
                              <a:gd name="T31" fmla="*/ 3244088 h 3244088"/>
                              <a:gd name="T32" fmla="*/ 0 w 1701699"/>
                              <a:gd name="T33" fmla="*/ 3173603 h 3244088"/>
                              <a:gd name="T34" fmla="*/ 4229 w 1701699"/>
                              <a:gd name="T35" fmla="*/ 3156966 h 3244088"/>
                              <a:gd name="T36" fmla="*/ 29629 w 1701699"/>
                              <a:gd name="T37" fmla="*/ 2854198 h 3244088"/>
                              <a:gd name="T38" fmla="*/ 88887 w 1701699"/>
                              <a:gd name="T39" fmla="*/ 2555494 h 3244088"/>
                              <a:gd name="T40" fmla="*/ 169316 w 1701699"/>
                              <a:gd name="T41" fmla="*/ 2260981 h 3244088"/>
                              <a:gd name="T42" fmla="*/ 279425 w 1701699"/>
                              <a:gd name="T43" fmla="*/ 1970532 h 3244088"/>
                              <a:gd name="T44" fmla="*/ 402107 w 1701699"/>
                              <a:gd name="T45" fmla="*/ 1696720 h 3244088"/>
                              <a:gd name="T46" fmla="*/ 550316 w 1701699"/>
                              <a:gd name="T47" fmla="*/ 1422908 h 3244088"/>
                              <a:gd name="T48" fmla="*/ 706907 w 1701699"/>
                              <a:gd name="T49" fmla="*/ 1165733 h 3244088"/>
                              <a:gd name="T50" fmla="*/ 884707 w 1701699"/>
                              <a:gd name="T51" fmla="*/ 912749 h 3244088"/>
                              <a:gd name="T52" fmla="*/ 1071016 w 1701699"/>
                              <a:gd name="T53" fmla="*/ 676275 h 3244088"/>
                              <a:gd name="T54" fmla="*/ 1214907 w 1701699"/>
                              <a:gd name="T55" fmla="*/ 497840 h 3244088"/>
                              <a:gd name="T56" fmla="*/ 1371499 w 1701699"/>
                              <a:gd name="T57" fmla="*/ 323596 h 3244088"/>
                              <a:gd name="T58" fmla="*/ 1532407 w 1701699"/>
                              <a:gd name="T59" fmla="*/ 157607 h 3244088"/>
                              <a:gd name="T60" fmla="*/ 1701699 w 1701699"/>
                              <a:gd name="T61" fmla="*/ 0 h 3244088"/>
                              <a:gd name="T62" fmla="*/ 0 w 1701699"/>
                              <a:gd name="T63" fmla="*/ 0 h 3244088"/>
                              <a:gd name="T64" fmla="*/ 1701699 w 1701699"/>
                              <a:gd name="T65" fmla="*/ 3244088 h 32440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T62" t="T63" r="T64" b="T65"/>
                            <a:pathLst>
                              <a:path w="1701699" h="3244088">
                                <a:moveTo>
                                  <a:pt x="1701699" y="0"/>
                                </a:moveTo>
                                <a:lnTo>
                                  <a:pt x="1701699" y="4191"/>
                                </a:lnTo>
                                <a:lnTo>
                                  <a:pt x="1536599" y="161798"/>
                                </a:lnTo>
                                <a:lnTo>
                                  <a:pt x="1375816" y="327787"/>
                                </a:lnTo>
                                <a:lnTo>
                                  <a:pt x="1227607" y="502031"/>
                                </a:lnTo>
                                <a:lnTo>
                                  <a:pt x="1079399" y="680339"/>
                                </a:lnTo>
                                <a:lnTo>
                                  <a:pt x="893216" y="921004"/>
                                </a:lnTo>
                                <a:lnTo>
                                  <a:pt x="723798" y="1178179"/>
                                </a:lnTo>
                                <a:lnTo>
                                  <a:pt x="563016" y="1435354"/>
                                </a:lnTo>
                                <a:lnTo>
                                  <a:pt x="423316" y="1705103"/>
                                </a:lnTo>
                                <a:lnTo>
                                  <a:pt x="300507" y="1982978"/>
                                </a:lnTo>
                                <a:lnTo>
                                  <a:pt x="190487" y="2265045"/>
                                </a:lnTo>
                                <a:lnTo>
                                  <a:pt x="114287" y="2559685"/>
                                </a:lnTo>
                                <a:lnTo>
                                  <a:pt x="55029" y="2858262"/>
                                </a:lnTo>
                                <a:lnTo>
                                  <a:pt x="29629" y="3156966"/>
                                </a:lnTo>
                                <a:lnTo>
                                  <a:pt x="29629" y="3244088"/>
                                </a:lnTo>
                                <a:lnTo>
                                  <a:pt x="0" y="3173603"/>
                                </a:lnTo>
                                <a:lnTo>
                                  <a:pt x="4229" y="3156966"/>
                                </a:lnTo>
                                <a:lnTo>
                                  <a:pt x="29629" y="2854198"/>
                                </a:lnTo>
                                <a:lnTo>
                                  <a:pt x="88887" y="2555494"/>
                                </a:lnTo>
                                <a:lnTo>
                                  <a:pt x="169316" y="2260981"/>
                                </a:lnTo>
                                <a:lnTo>
                                  <a:pt x="279425" y="1970532"/>
                                </a:lnTo>
                                <a:lnTo>
                                  <a:pt x="402107" y="1696720"/>
                                </a:lnTo>
                                <a:lnTo>
                                  <a:pt x="550316" y="1422908"/>
                                </a:lnTo>
                                <a:lnTo>
                                  <a:pt x="706907" y="1165733"/>
                                </a:lnTo>
                                <a:lnTo>
                                  <a:pt x="884707" y="912749"/>
                                </a:lnTo>
                                <a:lnTo>
                                  <a:pt x="1071016" y="676275"/>
                                </a:lnTo>
                                <a:lnTo>
                                  <a:pt x="1214907" y="497840"/>
                                </a:lnTo>
                                <a:lnTo>
                                  <a:pt x="1371499" y="323596"/>
                                </a:lnTo>
                                <a:lnTo>
                                  <a:pt x="1532407" y="157607"/>
                                </a:lnTo>
                                <a:lnTo>
                                  <a:pt x="1701699" y="0"/>
                                </a:lnTo>
                                <a:close/>
                              </a:path>
                            </a:pathLst>
                          </a:custGeom>
                          <a:noFill/>
                          <a:ln w="3051">
                            <a:solidFill>
                              <a:srgbClr val="44546A">
                                <a:alpha val="20000"/>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4790799" name="Shape 50"/>
                        <wps:cNvSpPr>
                          <a:spLocks/>
                        </wps:cNvSpPr>
                        <wps:spPr bwMode="auto">
                          <a:xfrm>
                            <a:off x="8547" y="98072"/>
                            <a:ext cx="190" cy="421"/>
                          </a:xfrm>
                          <a:custGeom>
                            <a:avLst/>
                            <a:gdLst>
                              <a:gd name="T0" fmla="*/ 0 w 18972"/>
                              <a:gd name="T1" fmla="*/ 0 h 42141"/>
                              <a:gd name="T2" fmla="*/ 18972 w 18972"/>
                              <a:gd name="T3" fmla="*/ 42141 h 42141"/>
                              <a:gd name="T4" fmla="*/ 2030 w 18972"/>
                              <a:gd name="T5" fmla="*/ 8956 h 42141"/>
                              <a:gd name="T6" fmla="*/ 0 w 18972"/>
                              <a:gd name="T7" fmla="*/ 0 h 42141"/>
                              <a:gd name="T8" fmla="*/ 0 w 18972"/>
                              <a:gd name="T9" fmla="*/ 0 h 42141"/>
                              <a:gd name="T10" fmla="*/ 18972 w 18972"/>
                              <a:gd name="T11" fmla="*/ 42141 h 42141"/>
                            </a:gdLst>
                            <a:ahLst/>
                            <a:cxnLst>
                              <a:cxn ang="0">
                                <a:pos x="T0" y="T1"/>
                              </a:cxn>
                              <a:cxn ang="0">
                                <a:pos x="T2" y="T3"/>
                              </a:cxn>
                              <a:cxn ang="0">
                                <a:pos x="T4" y="T5"/>
                              </a:cxn>
                              <a:cxn ang="0">
                                <a:pos x="T6" y="T7"/>
                              </a:cxn>
                            </a:cxnLst>
                            <a:rect l="T8" t="T9" r="T10" b="T11"/>
                            <a:pathLst>
                              <a:path w="18972" h="42141">
                                <a:moveTo>
                                  <a:pt x="0" y="0"/>
                                </a:moveTo>
                                <a:lnTo>
                                  <a:pt x="18972" y="42141"/>
                                </a:lnTo>
                                <a:lnTo>
                                  <a:pt x="2030" y="8956"/>
                                </a:lnTo>
                                <a:lnTo>
                                  <a:pt x="0" y="0"/>
                                </a:lnTo>
                                <a:close/>
                              </a:path>
                            </a:pathLst>
                          </a:custGeom>
                          <a:solidFill>
                            <a:srgbClr val="44546A">
                              <a:alpha val="20000"/>
                            </a:srgbClr>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874790800" name="Shape 51"/>
                        <wps:cNvSpPr>
                          <a:spLocks/>
                        </wps:cNvSpPr>
                        <wps:spPr bwMode="auto">
                          <a:xfrm>
                            <a:off x="7171" y="90363"/>
                            <a:ext cx="1376" cy="7709"/>
                          </a:xfrm>
                          <a:custGeom>
                            <a:avLst/>
                            <a:gdLst>
                              <a:gd name="T0" fmla="*/ 0 w 137657"/>
                              <a:gd name="T1" fmla="*/ 0 h 770913"/>
                              <a:gd name="T2" fmla="*/ 25400 w 137657"/>
                              <a:gd name="T3" fmla="*/ 62230 h 770913"/>
                              <a:gd name="T4" fmla="*/ 29629 w 137657"/>
                              <a:gd name="T5" fmla="*/ 74675 h 770913"/>
                              <a:gd name="T6" fmla="*/ 50800 w 137657"/>
                              <a:gd name="T7" fmla="*/ 331838 h 770913"/>
                              <a:gd name="T8" fmla="*/ 88900 w 137657"/>
                              <a:gd name="T9" fmla="*/ 555854 h 770913"/>
                              <a:gd name="T10" fmla="*/ 137657 w 137657"/>
                              <a:gd name="T11" fmla="*/ 770913 h 770913"/>
                              <a:gd name="T12" fmla="*/ 93129 w 137657"/>
                              <a:gd name="T13" fmla="*/ 672008 h 770913"/>
                              <a:gd name="T14" fmla="*/ 63500 w 137657"/>
                              <a:gd name="T15" fmla="*/ 605624 h 770913"/>
                              <a:gd name="T16" fmla="*/ 21158 w 137657"/>
                              <a:gd name="T17" fmla="*/ 335978 h 770913"/>
                              <a:gd name="T18" fmla="*/ 4229 w 137657"/>
                              <a:gd name="T19" fmla="*/ 165900 h 770913"/>
                              <a:gd name="T20" fmla="*/ 0 w 137657"/>
                              <a:gd name="T21" fmla="*/ 0 h 770913"/>
                              <a:gd name="T22" fmla="*/ 0 w 137657"/>
                              <a:gd name="T23" fmla="*/ 0 h 770913"/>
                              <a:gd name="T24" fmla="*/ 137657 w 137657"/>
                              <a:gd name="T25" fmla="*/ 770913 h 7709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137657" h="770913">
                                <a:moveTo>
                                  <a:pt x="0" y="0"/>
                                </a:moveTo>
                                <a:lnTo>
                                  <a:pt x="25400" y="62230"/>
                                </a:lnTo>
                                <a:lnTo>
                                  <a:pt x="29629" y="74675"/>
                                </a:lnTo>
                                <a:lnTo>
                                  <a:pt x="50800" y="331838"/>
                                </a:lnTo>
                                <a:lnTo>
                                  <a:pt x="88900" y="555854"/>
                                </a:lnTo>
                                <a:lnTo>
                                  <a:pt x="137657" y="770913"/>
                                </a:lnTo>
                                <a:lnTo>
                                  <a:pt x="93129" y="672008"/>
                                </a:lnTo>
                                <a:lnTo>
                                  <a:pt x="63500" y="605624"/>
                                </a:lnTo>
                                <a:lnTo>
                                  <a:pt x="21158" y="335978"/>
                                </a:lnTo>
                                <a:lnTo>
                                  <a:pt x="4229" y="165900"/>
                                </a:lnTo>
                                <a:lnTo>
                                  <a:pt x="0" y="0"/>
                                </a:lnTo>
                                <a:close/>
                              </a:path>
                            </a:pathLst>
                          </a:custGeom>
                          <a:solidFill>
                            <a:srgbClr val="44546A">
                              <a:alpha val="20000"/>
                            </a:srgbClr>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874790801" name="Shape 52"/>
                        <wps:cNvSpPr>
                          <a:spLocks/>
                        </wps:cNvSpPr>
                        <wps:spPr bwMode="auto">
                          <a:xfrm>
                            <a:off x="7171" y="90363"/>
                            <a:ext cx="1566" cy="8130"/>
                          </a:xfrm>
                          <a:custGeom>
                            <a:avLst/>
                            <a:gdLst>
                              <a:gd name="T0" fmla="*/ 0 w 156629"/>
                              <a:gd name="T1" fmla="*/ 0 h 813054"/>
                              <a:gd name="T2" fmla="*/ 25400 w 156629"/>
                              <a:gd name="T3" fmla="*/ 62230 h 813054"/>
                              <a:gd name="T4" fmla="*/ 29629 w 156629"/>
                              <a:gd name="T5" fmla="*/ 74675 h 813054"/>
                              <a:gd name="T6" fmla="*/ 50800 w 156629"/>
                              <a:gd name="T7" fmla="*/ 331838 h 813054"/>
                              <a:gd name="T8" fmla="*/ 88900 w 156629"/>
                              <a:gd name="T9" fmla="*/ 555854 h 813054"/>
                              <a:gd name="T10" fmla="*/ 139687 w 156629"/>
                              <a:gd name="T11" fmla="*/ 779869 h 813054"/>
                              <a:gd name="T12" fmla="*/ 156629 w 156629"/>
                              <a:gd name="T13" fmla="*/ 813054 h 813054"/>
                              <a:gd name="T14" fmla="*/ 93129 w 156629"/>
                              <a:gd name="T15" fmla="*/ 672008 h 813054"/>
                              <a:gd name="T16" fmla="*/ 63500 w 156629"/>
                              <a:gd name="T17" fmla="*/ 605624 h 813054"/>
                              <a:gd name="T18" fmla="*/ 21158 w 156629"/>
                              <a:gd name="T19" fmla="*/ 335978 h 813054"/>
                              <a:gd name="T20" fmla="*/ 4229 w 156629"/>
                              <a:gd name="T21" fmla="*/ 165900 h 813054"/>
                              <a:gd name="T22" fmla="*/ 0 w 156629"/>
                              <a:gd name="T23" fmla="*/ 0 h 813054"/>
                              <a:gd name="T24" fmla="*/ 0 w 156629"/>
                              <a:gd name="T25" fmla="*/ 0 h 813054"/>
                              <a:gd name="T26" fmla="*/ 156629 w 156629"/>
                              <a:gd name="T27" fmla="*/ 813054 h 8130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156629" h="813054">
                                <a:moveTo>
                                  <a:pt x="0" y="0"/>
                                </a:moveTo>
                                <a:lnTo>
                                  <a:pt x="25400" y="62230"/>
                                </a:lnTo>
                                <a:lnTo>
                                  <a:pt x="29629" y="74675"/>
                                </a:lnTo>
                                <a:lnTo>
                                  <a:pt x="50800" y="331838"/>
                                </a:lnTo>
                                <a:lnTo>
                                  <a:pt x="88900" y="555854"/>
                                </a:lnTo>
                                <a:lnTo>
                                  <a:pt x="139687" y="779869"/>
                                </a:lnTo>
                                <a:lnTo>
                                  <a:pt x="156629" y="813054"/>
                                </a:lnTo>
                                <a:lnTo>
                                  <a:pt x="93129" y="672008"/>
                                </a:lnTo>
                                <a:lnTo>
                                  <a:pt x="63500" y="605624"/>
                                </a:lnTo>
                                <a:lnTo>
                                  <a:pt x="21158" y="335978"/>
                                </a:lnTo>
                                <a:lnTo>
                                  <a:pt x="4229" y="165900"/>
                                </a:lnTo>
                                <a:lnTo>
                                  <a:pt x="0" y="0"/>
                                </a:lnTo>
                                <a:close/>
                              </a:path>
                            </a:pathLst>
                          </a:custGeom>
                          <a:noFill/>
                          <a:ln w="3051">
                            <a:solidFill>
                              <a:srgbClr val="44546A">
                                <a:alpha val="20000"/>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4790802" name="Shape 53"/>
                        <wps:cNvSpPr>
                          <a:spLocks/>
                        </wps:cNvSpPr>
                        <wps:spPr bwMode="auto">
                          <a:xfrm>
                            <a:off x="8398" y="98700"/>
                            <a:ext cx="1313" cy="2738"/>
                          </a:xfrm>
                          <a:custGeom>
                            <a:avLst/>
                            <a:gdLst>
                              <a:gd name="T0" fmla="*/ 0 w 131267"/>
                              <a:gd name="T1" fmla="*/ 0 h 273800"/>
                              <a:gd name="T2" fmla="*/ 131267 w 131267"/>
                              <a:gd name="T3" fmla="*/ 273800 h 273800"/>
                              <a:gd name="T4" fmla="*/ 101600 w 131267"/>
                              <a:gd name="T5" fmla="*/ 273800 h 273800"/>
                              <a:gd name="T6" fmla="*/ 0 w 131267"/>
                              <a:gd name="T7" fmla="*/ 0 h 273800"/>
                              <a:gd name="T8" fmla="*/ 0 w 131267"/>
                              <a:gd name="T9" fmla="*/ 0 h 273800"/>
                              <a:gd name="T10" fmla="*/ 131267 w 131267"/>
                              <a:gd name="T11" fmla="*/ 273800 h 273800"/>
                            </a:gdLst>
                            <a:ahLst/>
                            <a:cxnLst>
                              <a:cxn ang="0">
                                <a:pos x="T0" y="T1"/>
                              </a:cxn>
                              <a:cxn ang="0">
                                <a:pos x="T2" y="T3"/>
                              </a:cxn>
                              <a:cxn ang="0">
                                <a:pos x="T4" y="T5"/>
                              </a:cxn>
                              <a:cxn ang="0">
                                <a:pos x="T6" y="T7"/>
                              </a:cxn>
                            </a:cxnLst>
                            <a:rect l="T8" t="T9" r="T10" b="T11"/>
                            <a:pathLst>
                              <a:path w="131267" h="273800">
                                <a:moveTo>
                                  <a:pt x="0" y="0"/>
                                </a:moveTo>
                                <a:lnTo>
                                  <a:pt x="131267" y="273800"/>
                                </a:lnTo>
                                <a:lnTo>
                                  <a:pt x="101600" y="273800"/>
                                </a:lnTo>
                                <a:lnTo>
                                  <a:pt x="0" y="0"/>
                                </a:lnTo>
                                <a:close/>
                              </a:path>
                            </a:pathLst>
                          </a:custGeom>
                          <a:solidFill>
                            <a:srgbClr val="44546A">
                              <a:alpha val="20000"/>
                            </a:srgbClr>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874790803" name="Shape 54"/>
                        <wps:cNvSpPr>
                          <a:spLocks/>
                        </wps:cNvSpPr>
                        <wps:spPr bwMode="auto">
                          <a:xfrm>
                            <a:off x="8398" y="98700"/>
                            <a:ext cx="1313" cy="2738"/>
                          </a:xfrm>
                          <a:custGeom>
                            <a:avLst/>
                            <a:gdLst>
                              <a:gd name="T0" fmla="*/ 0 w 131267"/>
                              <a:gd name="T1" fmla="*/ 0 h 273800"/>
                              <a:gd name="T2" fmla="*/ 131267 w 131267"/>
                              <a:gd name="T3" fmla="*/ 273800 h 273800"/>
                              <a:gd name="T4" fmla="*/ 101600 w 131267"/>
                              <a:gd name="T5" fmla="*/ 273800 h 273800"/>
                              <a:gd name="T6" fmla="*/ 0 w 131267"/>
                              <a:gd name="T7" fmla="*/ 0 h 273800"/>
                              <a:gd name="T8" fmla="*/ 0 w 131267"/>
                              <a:gd name="T9" fmla="*/ 0 h 273800"/>
                              <a:gd name="T10" fmla="*/ 131267 w 131267"/>
                              <a:gd name="T11" fmla="*/ 273800 h 273800"/>
                            </a:gdLst>
                            <a:ahLst/>
                            <a:cxnLst>
                              <a:cxn ang="0">
                                <a:pos x="T0" y="T1"/>
                              </a:cxn>
                              <a:cxn ang="0">
                                <a:pos x="T2" y="T3"/>
                              </a:cxn>
                              <a:cxn ang="0">
                                <a:pos x="T4" y="T5"/>
                              </a:cxn>
                              <a:cxn ang="0">
                                <a:pos x="T6" y="T7"/>
                              </a:cxn>
                            </a:cxnLst>
                            <a:rect l="T8" t="T9" r="T10" b="T11"/>
                            <a:pathLst>
                              <a:path w="131267" h="273800">
                                <a:moveTo>
                                  <a:pt x="0" y="0"/>
                                </a:moveTo>
                                <a:lnTo>
                                  <a:pt x="131267" y="273800"/>
                                </a:lnTo>
                                <a:lnTo>
                                  <a:pt x="101600" y="273800"/>
                                </a:lnTo>
                                <a:lnTo>
                                  <a:pt x="0" y="0"/>
                                </a:lnTo>
                                <a:close/>
                              </a:path>
                            </a:pathLst>
                          </a:custGeom>
                          <a:noFill/>
                          <a:ln w="3051">
                            <a:solidFill>
                              <a:srgbClr val="44546A">
                                <a:alpha val="20000"/>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4790804" name="Shape 55"/>
                        <wps:cNvSpPr>
                          <a:spLocks/>
                        </wps:cNvSpPr>
                        <wps:spPr bwMode="auto">
                          <a:xfrm>
                            <a:off x="7171" y="89325"/>
                            <a:ext cx="296" cy="1784"/>
                          </a:xfrm>
                          <a:custGeom>
                            <a:avLst/>
                            <a:gdLst>
                              <a:gd name="T0" fmla="*/ 0 w 29629"/>
                              <a:gd name="T1" fmla="*/ 0 h 178435"/>
                              <a:gd name="T2" fmla="*/ 29629 w 29629"/>
                              <a:gd name="T3" fmla="*/ 70485 h 178435"/>
                              <a:gd name="T4" fmla="*/ 29629 w 29629"/>
                              <a:gd name="T5" fmla="*/ 178435 h 178435"/>
                              <a:gd name="T6" fmla="*/ 25400 w 29629"/>
                              <a:gd name="T7" fmla="*/ 165989 h 178435"/>
                              <a:gd name="T8" fmla="*/ 0 w 29629"/>
                              <a:gd name="T9" fmla="*/ 103760 h 178435"/>
                              <a:gd name="T10" fmla="*/ 0 w 29629"/>
                              <a:gd name="T11" fmla="*/ 0 h 178435"/>
                              <a:gd name="T12" fmla="*/ 0 w 29629"/>
                              <a:gd name="T13" fmla="*/ 0 h 178435"/>
                              <a:gd name="T14" fmla="*/ 29629 w 29629"/>
                              <a:gd name="T15" fmla="*/ 178435 h 178435"/>
                            </a:gdLst>
                            <a:ahLst/>
                            <a:cxnLst>
                              <a:cxn ang="0">
                                <a:pos x="T0" y="T1"/>
                              </a:cxn>
                              <a:cxn ang="0">
                                <a:pos x="T2" y="T3"/>
                              </a:cxn>
                              <a:cxn ang="0">
                                <a:pos x="T4" y="T5"/>
                              </a:cxn>
                              <a:cxn ang="0">
                                <a:pos x="T6" y="T7"/>
                              </a:cxn>
                              <a:cxn ang="0">
                                <a:pos x="T8" y="T9"/>
                              </a:cxn>
                              <a:cxn ang="0">
                                <a:pos x="T10" y="T11"/>
                              </a:cxn>
                            </a:cxnLst>
                            <a:rect l="T12" t="T13" r="T14" b="T15"/>
                            <a:pathLst>
                              <a:path w="29629" h="178435">
                                <a:moveTo>
                                  <a:pt x="0" y="0"/>
                                </a:moveTo>
                                <a:lnTo>
                                  <a:pt x="29629" y="70485"/>
                                </a:lnTo>
                                <a:lnTo>
                                  <a:pt x="29629" y="178435"/>
                                </a:lnTo>
                                <a:lnTo>
                                  <a:pt x="25400" y="165989"/>
                                </a:lnTo>
                                <a:lnTo>
                                  <a:pt x="0" y="103760"/>
                                </a:lnTo>
                                <a:lnTo>
                                  <a:pt x="0" y="0"/>
                                </a:lnTo>
                                <a:close/>
                              </a:path>
                            </a:pathLst>
                          </a:custGeom>
                          <a:solidFill>
                            <a:srgbClr val="44546A">
                              <a:alpha val="20000"/>
                            </a:srgbClr>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874790805" name="Shape 56"/>
                        <wps:cNvSpPr>
                          <a:spLocks/>
                        </wps:cNvSpPr>
                        <wps:spPr bwMode="auto">
                          <a:xfrm>
                            <a:off x="7171" y="89325"/>
                            <a:ext cx="296" cy="1784"/>
                          </a:xfrm>
                          <a:custGeom>
                            <a:avLst/>
                            <a:gdLst>
                              <a:gd name="T0" fmla="*/ 0 w 29629"/>
                              <a:gd name="T1" fmla="*/ 0 h 178435"/>
                              <a:gd name="T2" fmla="*/ 29629 w 29629"/>
                              <a:gd name="T3" fmla="*/ 70485 h 178435"/>
                              <a:gd name="T4" fmla="*/ 29629 w 29629"/>
                              <a:gd name="T5" fmla="*/ 178435 h 178435"/>
                              <a:gd name="T6" fmla="*/ 25400 w 29629"/>
                              <a:gd name="T7" fmla="*/ 165989 h 178435"/>
                              <a:gd name="T8" fmla="*/ 0 w 29629"/>
                              <a:gd name="T9" fmla="*/ 103760 h 178435"/>
                              <a:gd name="T10" fmla="*/ 0 w 29629"/>
                              <a:gd name="T11" fmla="*/ 0 h 178435"/>
                              <a:gd name="T12" fmla="*/ 0 w 29629"/>
                              <a:gd name="T13" fmla="*/ 0 h 178435"/>
                              <a:gd name="T14" fmla="*/ 29629 w 29629"/>
                              <a:gd name="T15" fmla="*/ 178435 h 178435"/>
                            </a:gdLst>
                            <a:ahLst/>
                            <a:cxnLst>
                              <a:cxn ang="0">
                                <a:pos x="T0" y="T1"/>
                              </a:cxn>
                              <a:cxn ang="0">
                                <a:pos x="T2" y="T3"/>
                              </a:cxn>
                              <a:cxn ang="0">
                                <a:pos x="T4" y="T5"/>
                              </a:cxn>
                              <a:cxn ang="0">
                                <a:pos x="T6" y="T7"/>
                              </a:cxn>
                              <a:cxn ang="0">
                                <a:pos x="T8" y="T9"/>
                              </a:cxn>
                              <a:cxn ang="0">
                                <a:pos x="T10" y="T11"/>
                              </a:cxn>
                            </a:cxnLst>
                            <a:rect l="T12" t="T13" r="T14" b="T15"/>
                            <a:pathLst>
                              <a:path w="29629" h="178435">
                                <a:moveTo>
                                  <a:pt x="0" y="0"/>
                                </a:moveTo>
                                <a:lnTo>
                                  <a:pt x="29629" y="70485"/>
                                </a:lnTo>
                                <a:lnTo>
                                  <a:pt x="29629" y="178435"/>
                                </a:lnTo>
                                <a:lnTo>
                                  <a:pt x="25400" y="165989"/>
                                </a:lnTo>
                                <a:lnTo>
                                  <a:pt x="0" y="103760"/>
                                </a:lnTo>
                                <a:lnTo>
                                  <a:pt x="0" y="0"/>
                                </a:lnTo>
                                <a:close/>
                              </a:path>
                            </a:pathLst>
                          </a:custGeom>
                          <a:noFill/>
                          <a:ln w="3051">
                            <a:solidFill>
                              <a:srgbClr val="44546A">
                                <a:alpha val="20000"/>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4790806" name="Shape 57"/>
                        <wps:cNvSpPr>
                          <a:spLocks/>
                        </wps:cNvSpPr>
                        <wps:spPr bwMode="auto">
                          <a:xfrm>
                            <a:off x="7806" y="96419"/>
                            <a:ext cx="1947" cy="5019"/>
                          </a:xfrm>
                          <a:custGeom>
                            <a:avLst/>
                            <a:gdLst>
                              <a:gd name="T0" fmla="*/ 0 w 194716"/>
                              <a:gd name="T1" fmla="*/ 0 h 501968"/>
                              <a:gd name="T2" fmla="*/ 29629 w 194716"/>
                              <a:gd name="T3" fmla="*/ 66384 h 501968"/>
                              <a:gd name="T4" fmla="*/ 93129 w 194716"/>
                              <a:gd name="T5" fmla="*/ 207429 h 501968"/>
                              <a:gd name="T6" fmla="*/ 139687 w 194716"/>
                              <a:gd name="T7" fmla="*/ 356769 h 501968"/>
                              <a:gd name="T8" fmla="*/ 194716 w 194716"/>
                              <a:gd name="T9" fmla="*/ 501968 h 501968"/>
                              <a:gd name="T10" fmla="*/ 190525 w 194716"/>
                              <a:gd name="T11" fmla="*/ 501968 h 501968"/>
                              <a:gd name="T12" fmla="*/ 59258 w 194716"/>
                              <a:gd name="T13" fmla="*/ 228168 h 501968"/>
                              <a:gd name="T14" fmla="*/ 46558 w 194716"/>
                              <a:gd name="T15" fmla="*/ 182538 h 501968"/>
                              <a:gd name="T16" fmla="*/ 0 w 194716"/>
                              <a:gd name="T17" fmla="*/ 0 h 501968"/>
                              <a:gd name="T18" fmla="*/ 0 w 194716"/>
                              <a:gd name="T19" fmla="*/ 0 h 501968"/>
                              <a:gd name="T20" fmla="*/ 194716 w 194716"/>
                              <a:gd name="T21" fmla="*/ 501968 h 5019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94716" h="501968">
                                <a:moveTo>
                                  <a:pt x="0" y="0"/>
                                </a:moveTo>
                                <a:lnTo>
                                  <a:pt x="29629" y="66384"/>
                                </a:lnTo>
                                <a:lnTo>
                                  <a:pt x="93129" y="207429"/>
                                </a:lnTo>
                                <a:lnTo>
                                  <a:pt x="139687" y="356769"/>
                                </a:lnTo>
                                <a:lnTo>
                                  <a:pt x="194716" y="501968"/>
                                </a:lnTo>
                                <a:lnTo>
                                  <a:pt x="190525" y="501968"/>
                                </a:lnTo>
                                <a:lnTo>
                                  <a:pt x="59258" y="228168"/>
                                </a:lnTo>
                                <a:lnTo>
                                  <a:pt x="46558" y="182538"/>
                                </a:lnTo>
                                <a:lnTo>
                                  <a:pt x="0" y="0"/>
                                </a:lnTo>
                                <a:close/>
                              </a:path>
                            </a:pathLst>
                          </a:custGeom>
                          <a:solidFill>
                            <a:srgbClr val="44546A">
                              <a:alpha val="20000"/>
                            </a:srgbClr>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874790807" name="Shape 58"/>
                        <wps:cNvSpPr>
                          <a:spLocks/>
                        </wps:cNvSpPr>
                        <wps:spPr bwMode="auto">
                          <a:xfrm>
                            <a:off x="7806" y="96419"/>
                            <a:ext cx="1947" cy="5019"/>
                          </a:xfrm>
                          <a:custGeom>
                            <a:avLst/>
                            <a:gdLst>
                              <a:gd name="T0" fmla="*/ 0 w 194716"/>
                              <a:gd name="T1" fmla="*/ 0 h 501968"/>
                              <a:gd name="T2" fmla="*/ 29629 w 194716"/>
                              <a:gd name="T3" fmla="*/ 66384 h 501968"/>
                              <a:gd name="T4" fmla="*/ 93129 w 194716"/>
                              <a:gd name="T5" fmla="*/ 207429 h 501968"/>
                              <a:gd name="T6" fmla="*/ 139687 w 194716"/>
                              <a:gd name="T7" fmla="*/ 356769 h 501968"/>
                              <a:gd name="T8" fmla="*/ 194716 w 194716"/>
                              <a:gd name="T9" fmla="*/ 501968 h 501968"/>
                              <a:gd name="T10" fmla="*/ 190525 w 194716"/>
                              <a:gd name="T11" fmla="*/ 501968 h 501968"/>
                              <a:gd name="T12" fmla="*/ 59258 w 194716"/>
                              <a:gd name="T13" fmla="*/ 228168 h 501968"/>
                              <a:gd name="T14" fmla="*/ 46558 w 194716"/>
                              <a:gd name="T15" fmla="*/ 182538 h 501968"/>
                              <a:gd name="T16" fmla="*/ 0 w 194716"/>
                              <a:gd name="T17" fmla="*/ 0 h 501968"/>
                              <a:gd name="T18" fmla="*/ 0 w 194716"/>
                              <a:gd name="T19" fmla="*/ 0 h 501968"/>
                              <a:gd name="T20" fmla="*/ 194716 w 194716"/>
                              <a:gd name="T21" fmla="*/ 501968 h 5019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94716" h="501968">
                                <a:moveTo>
                                  <a:pt x="0" y="0"/>
                                </a:moveTo>
                                <a:lnTo>
                                  <a:pt x="29629" y="66384"/>
                                </a:lnTo>
                                <a:lnTo>
                                  <a:pt x="93129" y="207429"/>
                                </a:lnTo>
                                <a:lnTo>
                                  <a:pt x="139687" y="356769"/>
                                </a:lnTo>
                                <a:lnTo>
                                  <a:pt x="194716" y="501968"/>
                                </a:lnTo>
                                <a:lnTo>
                                  <a:pt x="190525" y="501968"/>
                                </a:lnTo>
                                <a:lnTo>
                                  <a:pt x="59258" y="228168"/>
                                </a:lnTo>
                                <a:lnTo>
                                  <a:pt x="46558" y="182538"/>
                                </a:lnTo>
                                <a:lnTo>
                                  <a:pt x="0" y="0"/>
                                </a:lnTo>
                                <a:close/>
                              </a:path>
                            </a:pathLst>
                          </a:custGeom>
                          <a:noFill/>
                          <a:ln w="3051">
                            <a:solidFill>
                              <a:srgbClr val="44546A">
                                <a:alpha val="20000"/>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4790808" name="Rectangle 335382269"/>
                        <wps:cNvSpPr>
                          <a:spLocks noChangeArrowheads="1"/>
                        </wps:cNvSpPr>
                        <wps:spPr bwMode="auto">
                          <a:xfrm>
                            <a:off x="6122" y="6762"/>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E9B" w:rsidRDefault="00FC7E9B" w:rsidP="00FC7E9B">
                              <w:pPr>
                                <w:spacing w:after="160" w:line="259" w:lineRule="auto"/>
                              </w:pPr>
                            </w:p>
                          </w:txbxContent>
                        </wps:txbx>
                        <wps:bodyPr rot="0" vert="horz" wrap="square" lIns="0" tIns="0" rIns="0" bIns="0" anchor="t" anchorCtr="0" upright="1">
                          <a:noAutofit/>
                        </wps:bodyPr>
                      </wps:wsp>
                      <wps:wsp>
                        <wps:cNvPr id="874790809" name="Rectangle 919140197"/>
                        <wps:cNvSpPr>
                          <a:spLocks noChangeArrowheads="1"/>
                        </wps:cNvSpPr>
                        <wps:spPr bwMode="auto">
                          <a:xfrm>
                            <a:off x="6122" y="8500"/>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E9B" w:rsidRDefault="00FC7E9B" w:rsidP="00FC7E9B">
                              <w:pPr>
                                <w:spacing w:after="160" w:line="259" w:lineRule="auto"/>
                              </w:pPr>
                            </w:p>
                          </w:txbxContent>
                        </wps:txbx>
                        <wps:bodyPr rot="0" vert="horz" wrap="square" lIns="0" tIns="0" rIns="0" bIns="0" anchor="t" anchorCtr="0" upright="1">
                          <a:noAutofit/>
                        </wps:bodyPr>
                      </wps:wsp>
                      <wps:wsp>
                        <wps:cNvPr id="874790810" name="Rectangle 2091343716"/>
                        <wps:cNvSpPr>
                          <a:spLocks noChangeArrowheads="1"/>
                        </wps:cNvSpPr>
                        <wps:spPr bwMode="auto">
                          <a:xfrm>
                            <a:off x="24416" y="8500"/>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E9B" w:rsidRDefault="00FC7E9B" w:rsidP="00FC7E9B">
                              <w:pPr>
                                <w:spacing w:after="160" w:line="259" w:lineRule="auto"/>
                              </w:pPr>
                            </w:p>
                          </w:txbxContent>
                        </wps:txbx>
                        <wps:bodyPr rot="0" vert="horz" wrap="square" lIns="0" tIns="0" rIns="0" bIns="0" anchor="t" anchorCtr="0" upright="1">
                          <a:noAutofit/>
                        </wps:bodyPr>
                      </wps:wsp>
                      <wps:wsp>
                        <wps:cNvPr id="874790811" name="Rectangle 1810764429"/>
                        <wps:cNvSpPr>
                          <a:spLocks noChangeArrowheads="1"/>
                        </wps:cNvSpPr>
                        <wps:spPr bwMode="auto">
                          <a:xfrm>
                            <a:off x="22222" y="93472"/>
                            <a:ext cx="494" cy="2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E9B" w:rsidRDefault="00FC7E9B" w:rsidP="00FC7E9B">
                              <w:pPr>
                                <w:spacing w:after="160" w:line="259" w:lineRule="auto"/>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44822633" o:spid="_x0000_s1027" style="position:absolute;margin-left:-20.2pt;margin-top:-81.4pt;width:195.85pt;height:799.2pt;z-index:251664384" coordsize="24879,101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">
                <v:shape id="Shape 8444" o:spid="_x0000_s1028" style="position:absolute;width:2205;height:101498;visibility:visible;mso-wrap-style:square;v-text-anchor:top" coordsize="220536,10149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9LZMUA&#10;AADaAAAADwAAAGRycy9kb3ducmV2LnhtbESPQWvCQBSE74L/YXmCt7qJYimpq4hYFe2hTQWvj+wz&#10;iWbfptlV4793CwWPw8x8w0xmranElRpXWlYQDyIQxJnVJecK9j8fL28gnEfWWFkmBXdyMJt2OxNM&#10;tL3xN11Tn4sAYZeggsL7OpHSZQUZdANbEwfvaBuDPsgml7rBW4CbSg6j6FUaLDksFFjToqDsnF6M&#10;gnV8iDfL03y4PR3Gq135uf89fy2V6vfa+TsIT61/hv/bG61gBH9Xwg2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r0tkxQAAANoAAAAPAAAAAAAAAAAAAAAAAJgCAABkcnMv&#10;ZG93bnJldi54bWxQSwUGAAAAAAQABAD1AAAAigMAAAAA&#10;" path="m,l220536,r,10149840l,10149840,,e" fillcolor="#44546a" stroked="f" strokeweight="0">
                  <v:stroke miterlimit="83231f" joinstyle="miter"/>
                  <v:path arrowok="t" o:connecttype="custom" o:connectlocs="0,0;2205,0;2205,101498;0,101498;0,0" o:connectangles="0,0,0,0,0" textboxrect="0,0,220536,10149840"/>
                </v:shape>
                <v:shape id="Shape 7" o:spid="_x0000_s1029" style="position:absolute;top:16314;width:24879;height:6140;visibility:visible;mso-wrap-style:square;v-text-anchor:top" coordsize="2487905,6140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RVW8IA&#10;AADaAAAADwAAAGRycy9kb3ducmV2LnhtbESPwWrDMBBE74H+g9hCL6GWE0IorpVQAoGEnuKk4ONi&#10;bS1Ta2Uk1Xb/vgoUehxm5g1T7mfbi5F86BwrWGU5COLG6Y5bBbfr8fkFRIjIGnvHpOCHAux3D4sS&#10;C+0mvtBYxVYkCIcCFZgYh0LK0BiyGDI3ECfv03mLMUnfSu1xSnDby3Web6XFjtOCwYEOhpqv6tsm&#10;SrM8vvvDxVSx3urliuuPsz8p9fQ4v72CiDTH//Bf+6QVbOB+Jd0Au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lFVbwgAAANoAAAAPAAAAAAAAAAAAAAAAAJgCAABkcnMvZG93&#10;bnJldi54bWxQSwUGAAAAAAQABAD1AAAAhwMAAAAA&#10;" path="m,l2180946,r306959,307086l2180946,614045,,614045,,xe" fillcolor="#4472c4" stroked="f" strokeweight="0">
                  <v:stroke miterlimit="83231f" joinstyle="miter"/>
                  <v:path arrowok="t" o:connecttype="custom" o:connectlocs="0,0;21809,0;24879,3071;21809,6140;0,6140;0,0" o:connectangles="0,0,0,0,0,0" textboxrect="0,0,2487905,61404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37095187" o:spid="_x0000_s1030" type="#_x0000_t75" style="position:absolute;left:54;top:16376;width:23226;height:60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TQNLHDAAAA2gAAAA8AAABkcnMvZG93bnJldi54bWxEj0FrwkAUhO+C/2F5Qm+6UUiw0TUEaaHN&#10;ocVYPD+yzySYfRuzW03/fbdQ8DjMzDfMNhtNJ240uNayguUiAkFcWd1yreDr+Dpfg3AeWWNnmRT8&#10;kINsN51sMdX2zge6lb4WAcIuRQWN930qpasaMugWticO3tkOBn2QQy31gPcAN51cRVEiDbYcFhrs&#10;ad9QdSm/jQKp8/L8zPHn8WV1jU17KpKP90Kpp9mYb0B4Gv0j/N9+0wpi+LsSboDc/Q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NA0scMAAADaAAAADwAAAAAAAAAAAAAAAACf&#10;AgAAZHJzL2Rvd25yZXYueG1sUEsFBgAAAAAEAAQA9wAAAI8DAAAAAA==&#10;">
                  <v:imagedata r:id="rId10" o:title=""/>
                </v:shape>
                <v:rect id="Rectangle 1191384709" o:spid="_x0000_s1031" style="position:absolute;left:21460;top:18653;width:2639;height:2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rsidR="00FC7E9B" w:rsidRDefault="00FC7E9B" w:rsidP="00FC7E9B">
                        <w:pPr>
                          <w:spacing w:after="160" w:line="259" w:lineRule="auto"/>
                        </w:pPr>
                      </w:p>
                    </w:txbxContent>
                  </v:textbox>
                </v:rect>
                <v:shape id="Shape 11" o:spid="_x0000_s1032" style="position:absolute;left:6024;top:81909;width:3458;height:12224;visibility:visible;mso-wrap-style:square;v-text-anchor:top" coordsize="345821,1222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ZtrcMA&#10;AADaAAAADwAAAGRycy9kb3ducmV2LnhtbESPT2vCQBTE74LfYXlCb7qxh0aia1BpoPTURiXXR/bl&#10;D2bfhuw2pv303ULB4zAzv2F26WQ6MdLgWssK1qsIBHFpdcu1gss5W25AOI+ssbNMCr7JQbqfz3aY&#10;aHvnTxpzX4sAYZeggsb7PpHSlQ0ZdCvbEwevsoNBH+RQSz3gPcBNJ5+j6EUabDksNNjTqaHyln8Z&#10;BVf58/4xvhaFyeJjnBe+6qSrlHpaTIctCE+Tf4T/229aQQx/V8IN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ZtrcMAAADaAAAADwAAAAAAAAAAAAAAAACYAgAAZHJzL2Rv&#10;d25yZXYueG1sUEsFBgAAAAAEAAQA9QAAAIgDAAAAAA==&#10;" path="m,l110541,422275,238100,844550r107721,313880l345821,1222324,215430,850137,110541,499999,17005,147320,,xe" fillcolor="#44546a" stroked="f" strokeweight="0">
                  <v:stroke miterlimit="83231f" joinstyle="miter"/>
                  <v:path arrowok="t" o:connecttype="custom" o:connectlocs="0,0;1105,4223;2381,8446;3458,11585;3458,12224;2154,8502;1105,5000;170,1473;0,0" o:connectangles="0,0,0,0,0,0,0,0,0" textboxrect="0,0,345821,1222324"/>
                </v:shape>
                <v:shape id="Shape 12" o:spid="_x0000_s1033" style="position:absolute;left:6024;top:81909;width:3458;height:12224;visibility:visible;mso-wrap-style:square;v-text-anchor:top" coordsize="345821,1222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t4R78A&#10;AADaAAAADwAAAGRycy9kb3ducmV2LnhtbERPTYvCMBC9L/gfwgh7W1NXEKlGUaHrKl6sgtehGZti&#10;MylNrN1/vzkIHh/ve7HqbS06an3lWMF4lIAgLpyuuFRwOWdfMxA+IGusHZOCP/KwWg4+Fphq9+QT&#10;dXkoRQxhn6ICE0KTSukLQxb9yDXEkbu51mKIsC2lbvEZw20tv5NkKi1WHBsMNrQ1VNzzh1Vwvh66&#10;8X2z/zGbvZmQmdTZcZcp9Tns13MQgfrwFr/cv1pB3BqvxBsg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O3hHvwAAANoAAAAPAAAAAAAAAAAAAAAAAJgCAABkcnMvZG93bnJl&#10;di54bWxQSwUGAAAAAAQABAD1AAAAhAMAAAAA&#10;" path="m,l110541,422275,238100,844550r107721,313880l345821,1222324,215430,850137,110541,499999,17005,147320,,xe" filled="f" strokecolor="#44546a" strokeweight=".08475mm">
                  <v:path arrowok="t" o:connecttype="custom" o:connectlocs="0,0;1105,4223;2381,8446;3458,11585;3458,12224;2154,8502;1105,5000;170,1473;0,0" o:connectangles="0,0,0,0,0,0,0,0,0" textboxrect="0,0,345821,1222324"/>
                </v:shape>
                <v:shape id="Shape 13" o:spid="_x0000_s1034" style="position:absolute;left:9652;top:93966;width:3289;height:7473;visibility:visible;mso-wrap-style:square;v-text-anchor:top" coordsize="328828,747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HzBMMA&#10;AADaAAAADwAAAGRycy9kb3ducmV2LnhtbESPX2vCQBDE3wv9DscWfKsXixRNPSVUBPGhUKPQx21u&#10;84fm9kJujem37xUEH4eZ+Q2z2oyuVQP1ofFsYDZNQBEX3jZcGTjlu+cFqCDIFlvPZOCXAmzWjw8r&#10;TK2/8icNR6lUhHBI0UAt0qVah6Imh2HqO+Lolb53KFH2lbY9XiPctfolSV61w4bjQo0dvddU/Bwv&#10;zgBuvzP+mi9m+fY8lOUhE40fYszkaczeQAmNcg/f2ntrYAn/V+IN0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4HzBMMAAADaAAAADwAAAAAAAAAAAAAAAACYAgAAZHJzL2Rv&#10;d25yZXYueG1sUEsFBgAAAAAEAAQA9QAAAIgDAAAAAA==&#10;" path="m,l22631,52781r82296,205575l189890,463918,328828,747268r-22733,l170078,469468,84988,272237,2819,69456,,xe" fillcolor="#44546a" stroked="f" strokeweight="0">
                  <v:path arrowok="t" o:connecttype="custom" o:connectlocs="0,0;226,528;1049,2584;1899,4639;3289,7473;3062,7473;1701,4695;850,2722;28,695;0,0" o:connectangles="0,0,0,0,0,0,0,0,0,0" textboxrect="0,0,328828,747268"/>
                </v:shape>
                <v:shape id="Shape 14" o:spid="_x0000_s1035" style="position:absolute;left:9652;top:93966;width:3289;height:7473;visibility:visible;mso-wrap-style:square;v-text-anchor:top" coordsize="328828,747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6esUA&#10;AADbAAAADwAAAGRycy9kb3ducmV2LnhtbESPQWsCQQyF70L/wxDBW51VSqlbRylqRZAe1FJ7THfi&#10;7tKdzDIz6vrvm0PBW8J7ee/LdN65Rl0oxNqzgdEwA0VceFtzaeDz8P74AiomZIuNZzJwowjz2UNv&#10;irn1V97RZZ9KJSEcczRQpdTmWseiIodx6Fti0U4+OEyyhlLbgFcJd40eZ9mzdlizNFTY0qKi4nd/&#10;dgaW2yd7W59adxwvw2py/Np+f/wEYwb97u0VVKIu3c3/1xsr+EIvv8gAev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jp6xQAAANsAAAAPAAAAAAAAAAAAAAAAAJgCAABkcnMv&#10;ZG93bnJldi54bWxQSwUGAAAAAAQABAD1AAAAigMAAAAA&#10;" path="m,l22631,52781r82296,205575l189890,463918,328828,747268r-22733,l170078,469468,84988,272237,2819,69456,,xe" filled="f" strokecolor="#44546a" strokeweight=".08475mm">
                  <v:path arrowok="t" o:connecttype="custom" o:connectlocs="0,0;226,528;1049,2584;1899,4639;3289,7473;3062,7473;1701,4695;850,2722;28,695;0,0" o:connectangles="0,0,0,0,0,0,0,0,0,0" textboxrect="0,0,328828,747268"/>
                </v:shape>
                <v:shape id="Shape 15" o:spid="_x0000_s1036" style="position:absolute;left:1942;top:46824;width:3969;height:35336;visibility:visible;mso-wrap-style:square;v-text-anchor:top" coordsize="396837,35335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Jv+MIA&#10;AADbAAAADwAAAGRycy9kb3ducmV2LnhtbERPzWoCMRC+C75DGMGbZvUg7dbsUgWpWHrw5wGmm3Gz&#10;dTNZklS3Pn1TKHibj+93lmVvW3ElHxrHCmbTDARx5XTDtYLTcTN5AhEissbWMSn4oQBlMRwsMdfu&#10;xnu6HmItUgiHHBWYGLtcylAZshimriNO3Nl5izFBX0vt8ZbCbSvnWbaQFhtODQY7WhuqLodvq2Dj&#10;Lu3qaz9/o51595/PH3e6n49KjUf96wuISH18iP/dW53mz+Dvl3SAL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0m/4wgAAANsAAAAPAAAAAAAAAAAAAAAAAJgCAABkcnMvZG93&#10;bnJldi54bWxQSwUGAAAAAAQABAD1AAAAhwMAAAAA&#10;" path="m,l2832,219456,8496,441706,34011,880618r31178,441706l110541,1761236r53861,438912l235267,2633472r68022,383413l382664,3397378r14173,136143l391160,3505708,297624,3072384,218262,2636266,150228,2200148,99200,1761236,56680,1322324,25502,880618,5664,441706,,219456,,xe" fillcolor="#44546a" stroked="f" strokeweight="0">
                  <v:path arrowok="t" o:connecttype="custom" o:connectlocs="0,0;28,2195;85,4417;340,8806;652,13224;1106,17613;1644,22002;2353,26335;3033,30170;3827,33975;3969,35336;3912,35058;2977,30725;2183,26363;1503,22002;992,17613;567,13224;255,8806;57,4417;0,2195;0,0" o:connectangles="0,0,0,0,0,0,0,0,0,0,0,0,0,0,0,0,0,0,0,0,0" textboxrect="0,0,396837,3533521"/>
                </v:shape>
                <v:shape id="Shape 16" o:spid="_x0000_s1037" style="position:absolute;left:1942;top:46824;width:3969;height:35336;visibility:visible;mso-wrap-style:square;v-text-anchor:top" coordsize="396837,35335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hXsAA&#10;AADbAAAADwAAAGRycy9kb3ducmV2LnhtbERPzYrCMBC+C75DGMGbplpQ6RplEXSFxUNbH2Boxra7&#10;zaQ2Wa1vvxEEb/Px/c5625tG3KhztWUFs2kEgriwuuZSwTnfT1YgnEfW2FgmBQ9ysN0MB2tMtL1z&#10;SrfMlyKEsEtQQeV9m0jpiooMuqltiQN3sZ1BH2BXSt3hPYSbRs6jaCEN1hwaKmxpV1Hxm/0ZBfsY&#10;v4/Z4fJzLZtTmtNXXC/TWKnxqP/8AOGp92/xy33UYf4cnr+EA+Tm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YhXsAAAADbAAAADwAAAAAAAAAAAAAAAACYAgAAZHJzL2Rvd25y&#10;ZXYueG1sUEsFBgAAAAAEAAQA9QAAAIUDAAAAAA==&#10;" path="m,l,,2832,219456,8496,441706,34011,880618r31178,441706l110541,1761236r53861,438912l235267,2633472r68022,383413l382664,3397378r14173,136143l391160,3505708,297624,3072384,218262,2636266,150228,2200148,99200,1761236,56680,1322324,25502,880618,5664,441706,,219456,,xe" filled="f" strokecolor="#44546a" strokeweight=".08475mm">
                  <v:path arrowok="t" o:connecttype="custom" o:connectlocs="0,0;0,0;28,2195;85,4417;340,8806;652,13224;1106,17613;1644,22002;2353,26335;3033,30170;3827,33975;3969,35336;3912,35058;2977,30725;2183,26363;1503,22002;992,17613;567,13224;255,8806;57,4417;0,2195;0,0" o:connectangles="0,0,0,0,0,0,0,0,0,0,0,0,0,0,0,0,0,0,0,0,0,0" textboxrect="0,0,396837,3533521"/>
                </v:shape>
                <v:shape id="Shape 17" o:spid="_x0000_s1038" style="position:absolute;left:6014;top:81788;width:10;height:121;visibility:visible;mso-wrap-style:square;v-text-anchor:top" coordsize="976,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ukqMMA&#10;AADbAAAADwAAAGRycy9kb3ducmV2LnhtbERP32vCMBB+H/g/hBP2UjSdwtCuqYhsMGEIqwp7PJpb&#10;29lcSpJp/e/NQNjbfXw/L18NphNncr61rOBpmoIgrqxuuVZw2L9NFiB8QNbYWSYFV/KwKkYPOWba&#10;XviTzmWoRQxhn6GCJoQ+k9JXDRn0U9sTR+7bOoMhQldL7fASw00nZ2n6LA22HBsa7GnTUHUqf40C&#10;vZwt1kldviY/R5ckX9vq0O4+lHocD+sXEIGG8C++u991nD+Hv1/iAbK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ukqMMAAADbAAAADwAAAAAAAAAAAAAAAACYAgAAZHJzL2Rv&#10;d25yZXYueG1sUEsFBgAAAAAEAAQA9QAAAIgDAAAAAA==&#10;" path="m,l976,3937r,8255l,xe" fillcolor="#44546a" stroked="f" strokeweight="0">
                  <v:path arrowok="t" o:connecttype="custom" o:connectlocs="0,0;10,39;10,121;0,0" o:connectangles="0,0,0,0" textboxrect="0,0,976,12192"/>
                </v:shape>
                <v:shape id="Shape 18" o:spid="_x0000_s1039" style="position:absolute;left:5514;top:58186;width:1275;height:23602;visibility:visible;mso-wrap-style:square;v-text-anchor:top" coordsize="127559,2360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5QcAA&#10;AADbAAAADwAAAGRycy9kb3ducmV2LnhtbERPTWvCQBC9C/6HZQRvulFCKWk2Ioq018YK9jZkp0lo&#10;djZk1yTm13cLgrd5vM9Jd6NpRE+dqy0r2KwjEMSF1TWXCr7Op9UrCOeRNTaWScGdHOyy+SzFRNuB&#10;P6nPfSlCCLsEFVTet4mUrqjIoFvbljhwP7Yz6APsSqk7HEK4aeQ2il6kwZpDQ4UtHSoqfvObUTC4&#10;8/v3VB/9Nc43F3nFKY/kpNRyMe7fQHga/VP8cH/oMD+G/1/CAT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xj5QcAAAADbAAAADwAAAAAAAAAAAAAAAACYAgAAZHJzL2Rvd25y&#10;ZXYueG1sUEsFBgAAAAAEAAQA9QAAAIUDAAAAAA==&#10;" path="m127559,l99212,183388,73698,369570,39688,741807,17005,1114044,8509,1483487r8496,375031l39688,2230755r10364,129413l25514,2261235r-2832,-30480l2832,1858518,,1483487,8509,1114044,34011,741807,70866,366776,96380,183388,127559,xe" fillcolor="#44546a" stroked="f" strokeweight="0">
                  <v:path arrowok="t" o:connecttype="custom" o:connectlocs="1275,0;992,1834;737,3696;397,7418;170,11141;85,14835;170,18585;397,22308;500,23602;255,22613;227,22308;28,18585;0,14835;85,11141;340,7418;708,3668;963,1834;1275,0" o:connectangles="0,0,0,0,0,0,0,0,0,0,0,0,0,0,0,0,0,0" textboxrect="0,0,127559,2360168"/>
                </v:shape>
                <v:shape id="Shape 19" o:spid="_x0000_s1040" style="position:absolute;left:5514;top:58186;width:1275;height:23723;visibility:visible;mso-wrap-style:square;v-text-anchor:top" coordsize="127559,2372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lQMIA&#10;AADbAAAADwAAAGRycy9kb3ducmV2LnhtbESPQWsCMRCF7wX/Qxiht5qtoJStUUQU9NZaDx7HzZjd&#10;dmeyJFG3/74pCN5meO9782a26LlVVwqx8WLgdVSAIqm8bcQZOHxtXt5AxYRisfVCBn4pwmI+eJph&#10;af1NPum6T07lEIklGqhT6kqtY1UTYxz5jiRrZx8YU16D0zbgLYdzq8dFMdWMjeQLNXa0qqn62V84&#10;1+CjO63P9LFLS+um7YrD+JuNeR72y3dQifr0MN/prc3cBP5/yQPo+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AyVAwgAAANsAAAAPAAAAAAAAAAAAAAAAAJgCAABkcnMvZG93&#10;bnJldi54bWxQSwUGAAAAAAQABAD1AAAAhwMAAAAA&#10;" path="m127559,r,l99212,183388,73698,369570,39688,741807,17005,1114044,8509,1483487r8496,375031l39688,2230755r11341,141605l51029,2364105,25514,2261235r-2832,-30480l2832,1858518,,1483487,8509,1114044,34011,741807,70866,366776,96380,183388,127559,xe" filled="f" strokecolor="#44546a" strokeweight=".08475mm">
                  <v:path arrowok="t" o:connecttype="custom" o:connectlocs="1275,0;1275,0;992,1834;737,3696;397,7418;170,11140;85,14834;170,18585;397,22307;510,23723;510,23640;255,22612;227,22307;28,18585;0,14834;85,11140;340,7418;708,3668;963,1834;1275,0" o:connectangles="0,0,0,0,0,0,0,0,0,0,0,0,0,0,0,0,0,0,0,0" textboxrect="0,0,127559,2372360"/>
                </v:shape>
                <v:shape id="Shape 20" o:spid="_x0000_s1041" style="position:absolute;left:5911;top:82160;width:4365;height:17473;visibility:visible;mso-wrap-style:square;v-text-anchor:top" coordsize="436550,1747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kA/MEA&#10;AADbAAAADwAAAGRycy9kb3ducmV2LnhtbERPS2vCQBC+F/oflhF6azZ68BFdRSotHnqJsfQ6ZMck&#10;mJ0Nu9sk/vuuIHibj+85m91oWtGT841lBdMkBUFcWt1wpeBcfL4vQfiArLG1TApu5GG3fX3ZYKbt&#10;wDn1p1CJGMI+QwV1CF0mpS9rMugT2xFH7mKdwRChq6R2OMRw08pZms6lwYZjQ40dfdRUXk9/RsGQ&#10;/wyL4qv/PuTerXT4vSyuhVTqbTLu1yACjeEpfriPOs6fw/2XeID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5APzBAAAA2wAAAA8AAAAAAAAAAAAAAAAAmAIAAGRycy9kb3du&#10;cmV2LnhtbFBLBQYAAAAABAAEAPUAAACGAwAAAAA=&#10;" path="m,l28346,122301,59525,350012,96380,575056r53848,238887l212598,1055624r70853,238900l340144,1447317r59576,152782l430835,1716774r5715,30556l396799,1652880,325971,1477873,263614,1300087,189916,1063955,133223,819531,79362,575056,34011,288925,,xe" fillcolor="#44546a" stroked="f" strokeweight="0">
                  <v:path arrowok="t" o:connecttype="custom" o:connectlocs="0,0;283,1223;595,3500;964,5750;1502,8139;2126,10556;2834,12945;3401,14473;3997,16001;4308,17167;4365,17473;3968,16529;3259,14778;2636,13001;1899,10639;1332,8195;794,5750;340,2889;0,0" o:connectangles="0,0,0,0,0,0,0,0,0,0,0,0,0,0,0,0,0,0,0" textboxrect="0,0,436550,1747330"/>
                </v:shape>
                <v:shape id="Shape 21" o:spid="_x0000_s1042" style="position:absolute;left:5911;top:82160;width:4365;height:17473;visibility:visible;mso-wrap-style:square;v-text-anchor:top" coordsize="436550,1747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1eI74A&#10;AADbAAAADwAAAGRycy9kb3ducmV2LnhtbERPS2sCMRC+F/wPYQRvNWsPKqtZUUvBiwcfeB434z4z&#10;WZJUt/++EQRv8/E9Z7nqTSvu5HxlWcFknIAgzq2uuFBwPv18zkH4gKyxtUwK/sjDKht8LDHV9sEH&#10;uh9DIWII+xQVlCF0qZQ+L8mgH9uOOHI36wyGCF0htcNHDDet/EqSqTRYcWwosaNtSXlz/DUKpnt9&#10;nbg8OXW+qTfY2O+9vNRKjYb9egEiUB/e4pd7p+P8GTx/iQfI7B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QtXiO+AAAA2wAAAA8AAAAAAAAAAAAAAAAAmAIAAGRycy9kb3ducmV2&#10;LnhtbFBLBQYAAAAABAAEAPUAAACDAwAAAAA=&#10;" path="m,l28346,122301,59525,350012,96380,575056r53848,238887l212598,1055624r70853,238900l340144,1447317r59576,152782l430835,1716774r5715,30556l396799,1652880,325971,1477873,263614,1300087,189916,1063955,133223,819531,79362,575056,34011,288925,,xe" filled="f" strokecolor="#44546a" strokeweight=".08475mm">
                  <v:path arrowok="t" o:connecttype="custom" o:connectlocs="0,0;283,1223;595,3500;964,5750;1502,8139;2126,10556;2834,12945;3401,14473;3997,16001;4308,17167;4365,17473;3968,16529;3259,14778;2636,13001;1899,10639;1332,8195;794,5750;340,2889;0,0" o:connectangles="0,0,0,0,0,0,0,0,0,0,0,0,0,0,0,0,0,0,0" textboxrect="0,0,436550,1747330"/>
                </v:shape>
                <v:shape id="Shape 22" o:spid="_x0000_s1043" style="position:absolute;left:10502;top:99522;width:936;height:1917;visibility:visible;mso-wrap-style:square;v-text-anchor:top" coordsize="93599,1916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AH8MA&#10;AADbAAAADwAAAGRycy9kb3ducmV2LnhtbESPQW/CMAyF75P4D5GRdpkg3Q4bFAJCTEwTtxUEV6sx&#10;baFxqiRA9+/xYdJutt7ze5/ny9616kYhNp4NvI4zUMSltw1XBva7zWgCKiZki61nMvBLEZaLwdMc&#10;c+vv/EO3IlVKQjjmaKBOqcu1jmVNDuPYd8SinXxwmGQNlbYB7xLuWv2WZe/aYcPSUGNH65rKS3F1&#10;BrbVx/Hr8GKpmZ4ORXvGtAufU2Oeh/1qBipRn/7Nf9ffVvAFVn6RAf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j+AH8MAAADbAAAADwAAAAAAAAAAAAAAAACYAgAAZHJzL2Rv&#10;d25yZXYueG1sUEsFBgAAAAAEAAQA9QAAAIgDAAAAAA==&#10;" path="m,l93599,191681r-25527,l34036,97231,,xe" fillcolor="#44546a" stroked="f" strokeweight="0">
                  <v:path arrowok="t" o:connecttype="custom" o:connectlocs="0,0;936,1917;681,1917;340,972;0,0" o:connectangles="0,0,0,0,0" textboxrect="0,0,93599,191681"/>
                </v:shape>
                <v:shape id="Shape 23" o:spid="_x0000_s1044" style="position:absolute;left:10502;top:99522;width:936;height:1917;visibility:visible;mso-wrap-style:square;v-text-anchor:top" coordsize="93599,1916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AsWsYA&#10;AADbAAAADwAAAGRycy9kb3ducmV2LnhtbESPQWvCQBCF70L/wzIFb3WTImpTNyJFW+tFGoXS25Cd&#10;JsHsbMiuMfrru0LB2wzvzfvezBe9qUVHrassK4hHEQji3OqKCwWH/fppBsJ5ZI21ZVJwIQeL9GEw&#10;x0TbM39Rl/lChBB2CSoovW8SKV1ekkE3sg1x0H5ta9CHtS2kbvEcwk0tn6NoIg1WHAglNvRWUn7M&#10;TiZw64/du4lO4+l1u4oLk3Xfnz+dUsPHfvkKwlPv7+b/640O9V/g9ksYQK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MAsWsYAAADbAAAADwAAAAAAAAAAAAAAAACYAgAAZHJz&#10;L2Rvd25yZXYueG1sUEsFBgAAAAAEAAQA9QAAAIsDAAAAAA==&#10;" path="m,l93599,191681r-25527,l34036,97231,,xe" filled="f" strokecolor="#44546a" strokeweight=".08475mm">
                  <v:path arrowok="t" o:connecttype="custom" o:connectlocs="0,0;936,1917;681,1917;340,972;0,0" o:connectangles="0,0,0,0,0" textboxrect="0,0,93599,191681"/>
                </v:shape>
                <v:shape id="Shape 24" o:spid="_x0000_s1045" style="position:absolute;left:5769;top:80798;width:425;height:2585;visibility:visible;mso-wrap-style:square;v-text-anchor:top" coordsize="42520,258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jvZMEA&#10;AADbAAAADwAAAGRycy9kb3ducmV2LnhtbERPz2vCMBS+D/wfwhO8zdQqQzqjWMHh1W4Dj8/mrenW&#10;vJQk0+pfbw6DHT++36vNYDtxIR9axwpm0wwEce10y42Cj/f98xJEiMgaO8ek4EYBNuvR0woL7a58&#10;pEsVG5FCOBSowMTYF1KG2pDFMHU9ceK+nLcYE/SN1B6vKdx2Ms+yF2mx5dRgsKedofqn+rUKyuVn&#10;Zee5n52+y3P3diiPi/3dKDUZD9tXEJGG+C/+cx+0gjytT1/SD5D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I72TBAAAA2wAAAA8AAAAAAAAAAAAAAAAAmAIAAGRycy9kb3du&#10;cmV2LnhtbFBLBQYAAAAABAAEAPUAAACGAwAAAAA=&#10;" path="m,l25514,102870r,8255l42520,258445,14173,136144,,xe" fillcolor="#44546a" stroked="f" strokeweight="0">
                  <v:path arrowok="t" o:connecttype="custom" o:connectlocs="0,0;255,1029;255,1111;425,2585;142,1362;0,0" o:connectangles="0,0,0,0,0,0" textboxrect="0,0,42520,258445"/>
                </v:shape>
                <v:shape id="Shape 25" o:spid="_x0000_s1046" style="position:absolute;left:5769;top:80798;width:425;height:2585;visibility:visible;mso-wrap-style:square;v-text-anchor:top" coordsize="42520,258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RRb8EA&#10;AADbAAAADwAAAGRycy9kb3ducmV2LnhtbESPQYvCMBSE74L/ITxhb5q2C1KqUURQvInuyl7fNs+2&#10;2LyUJGr7742wsMdhZr5hluvetOJBzjeWFaSzBARxaXXDlYLvr900B+EDssbWMikYyMN6NR4tsdD2&#10;ySd6nEMlIoR9gQrqELpCSl/WZNDPbEccvat1BkOUrpLa4TPCTSuzJJlLgw3HhRo72tZU3s53o4Av&#10;xzzbb4b0J/91n4dbOpQWt0p9TPrNAkSgPvyH/9oHrSBL4f0l/gC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kUW/BAAAA2wAAAA8AAAAAAAAAAAAAAAAAmAIAAGRycy9kb3du&#10;cmV2LnhtbFBLBQYAAAAABAAEAPUAAACGAwAAAAA=&#10;" path="m,l25514,102870r,8255l42520,258445,14173,136144,,xe" filled="f" strokecolor="#44546a" strokeweight=".08475mm">
                  <v:path arrowok="t" o:connecttype="custom" o:connectlocs="0,0;255,1029;255,1111;425,2585;142,1362;0,0" o:connectangles="0,0,0,0,0,0" textboxrect="0,0,42520,258445"/>
                </v:shape>
                <v:shape id="Shape 26" o:spid="_x0000_s1047" style="position:absolute;left:9482;top:72687;width:11169;height:21279;visibility:visible;mso-wrap-style:square;v-text-anchor:top" coordsize="1116863,2127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iMDMQA&#10;AADbAAAADwAAAGRycy9kb3ducmV2LnhtbESPX2vCMBTF3wW/Q7jC3ma6DnWrRtkmgjBf1A307drc&#10;pWXNTWmird9+EQY+Hs6fH2e26GwlLtT40rGCp2ECgjh3umSj4Gu/enwB4QOyxsoxKbiSh8W835th&#10;pl3LW7rsghFxhH2GCooQ6kxKnxdk0Q9dTRy9H9dYDFE2RuoG2zhuK5kmyVhaLDkSCqzpo6D8d3e2&#10;EfLMV33YmHNrXvfv8vtzchwtT0o9DLq3KYhAXbiH/9trrSBN4fYl/gA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IjAzEAAAA2wAAAA8AAAAAAAAAAAAAAAAAmAIAAGRycy9k&#10;b3ducmV2LnhtbFBLBQYAAAAABAAEAPUAAACJAwAAAAA=&#10;" path="m1116863,l1009168,105663,904265,213995,805078,325120,705765,444500,586765,605662,476275,766699,371373,941705r-93599,175005l195605,1297305r-68072,188976l73685,1677924,39649,1869567,19837,2072373r-2819,55550l,2080704r2845,-13894l19837,1869567,59588,1675130r53848,-194437l184302,1294510r82169,-183260l359943,933450,464845,764032,578256,597281,702970,438911,799363,322326,901344,211201,1003453,102870,1116863,xe" fillcolor="#44546a" stroked="f" strokeweight="0">
                  <v:path arrowok="t" o:connecttype="custom" o:connectlocs="11169,0;10092,1057;9043,2140;8051,3251;7058,4445;5868,6057;4763,7667;3714,9417;2778,11167;1956,12973;1275,14863;737,16779;397,18695;198,20724;170,21279;0,20807;28,20668;198,18695;596,16751;1134,14807;1843,12945;2665,11112;3600,9334;4649,7640;5783,5973;7030,4389;7994,3223;9014,2112;10035,1029;11169,0" o:connectangles="0,0,0,0,0,0,0,0,0,0,0,0,0,0,0,0,0,0,0,0,0,0,0,0,0,0,0,0,0,0" textboxrect="0,0,1116863,2127923"/>
                </v:shape>
                <v:shape id="Shape 27" o:spid="_x0000_s1048" style="position:absolute;left:9482;top:72687;width:11169;height:21279;visibility:visible;mso-wrap-style:square;v-text-anchor:top" coordsize="1116863,2127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r2NsUA&#10;AADbAAAADwAAAGRycy9kb3ducmV2LnhtbESPX2vCQBDE3wt+h2MLvhS9qFA19RJEEIQ++afQxyW3&#10;TUJzeyG3xthP3ysIfRxm5jfMJh9co3rqQu3ZwGyagCIuvK25NHA57ycrUEGQLTaeycCdAuTZ6GmD&#10;qfU3PlJ/klJFCIcUDVQibap1KCpyGKa+JY7el+8cSpRdqW2Htwh3jZ4nyat2WHNcqLClXUXF9+nq&#10;DOyun8ufw0fj77JfvOhzK6v+fW3M+HnYvoESGuQ//GgfrIH5Av6+xB+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vY2xQAAANsAAAAPAAAAAAAAAAAAAAAAAJgCAABkcnMv&#10;ZG93bnJldi54bWxQSwUGAAAAAAQABAD1AAAAigMAAAAA&#10;" path="m1116863,r,l1009168,105663,904265,213995,805078,325120,705765,444500,586765,605662,476275,766699,371373,941705r-93599,175005l195605,1297305r-68072,188976l73685,1677924,39649,1869567,19837,2072373r-2819,55550l,2080704r2845,-13894l19837,1869567,59588,1675130r53848,-194437l184302,1294510r82169,-183260l359943,933450,464845,764032,578256,597281,702970,438911,799363,322326,901344,211201,1003453,102870,1116863,xe" filled="f" strokecolor="#44546a" strokeweight=".08475mm">
                  <v:path arrowok="t" o:connecttype="custom" o:connectlocs="11169,0;11169,0;10092,1057;9043,2140;8051,3251;7058,4445;5868,6057;4763,7667;3714,9417;2778,11167;1956,12973;1275,14863;737,16779;397,18695;198,20724;170,21279;0,20807;28,20668;198,18695;596,16751;1134,14807;1843,12945;2665,11112;3600,9334;4649,7640;5783,5973;7030,4389;7994,3223;9014,2112;10035,1029;11169,0" o:connectangles="0,0,0,0,0,0,0,0,0,0,0,0,0,0,0,0,0,0,0,0,0,0,0,0,0,0,0,0,0,0,0" textboxrect="0,0,1116863,2127923"/>
                </v:shape>
                <v:shape id="Shape 28" o:spid="_x0000_s1049" style="position:absolute;left:9482;top:94133;width:1020;height:5389;visibility:visible;mso-wrap-style:square;v-text-anchor:top" coordsize="102006,538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NjMIA&#10;AADbAAAADwAAAGRycy9kb3ducmV2LnhtbESPUWvCQBCE3wX/w7GCb3qpSC3RU6q00OJTU3/AkluT&#10;YG73yJ0m9df3CkIfh5n5htnsBteqG3WhETbwNM9AEZdiG64MnL7fZy+gQkS22AqTgR8KsNuORxvM&#10;rfT8RbciVipBOORooI7R51qHsiaHYS6eOHln6RzGJLtK2w77BHetXmTZs3bYcFqo0dOhpvJSXJ2B&#10;Y+zF3/dyODl5k89LsfJ3vTJmOhle16AiDfE//Gh/WAOLJfx9ST9Ab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Zc2MwgAAANsAAAAPAAAAAAAAAAAAAAAAAJgCAABkcnMvZG93&#10;bnJldi54bWxQSwUGAAAAAAQABAD1AAAAhwMAAAAA&#10;" path="m,l17018,44438r2819,8343l31140,222224,56667,366675,93497,513906r8509,25006l59588,447243,42570,402793,14173,225006,2845,113894,,xe" fillcolor="#44546a" stroked="f" strokeweight="0">
                  <v:path arrowok="t" o:connecttype="custom" o:connectlocs="0,0;170,444;198,528;311,2222;567,3667;935,5139;1020,5389;596,4472;426,4028;142,2250;28,1139;0,0" o:connectangles="0,0,0,0,0,0,0,0,0,0,0,0" textboxrect="0,0,102006,538912"/>
                </v:shape>
                <v:shape id="Shape 29" o:spid="_x0000_s1050" style="position:absolute;left:9482;top:94133;width:1020;height:5389;visibility:visible;mso-wrap-style:square;v-text-anchor:top" coordsize="102006,538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12xcYA&#10;AADbAAAADwAAAGRycy9kb3ducmV2LnhtbESPQWvCQBSE74X+h+UVvEjdGGkJ0U0oUkHBgk09eHxk&#10;n0lo9m3IbpP4791CocdhZr5hNvlkWjFQ7xrLCpaLCARxaXXDlYLz1+45AeE8ssbWMim4kYM8e3zY&#10;YKrtyJ80FL4SAcIuRQW1910qpStrMugWtiMO3tX2Bn2QfSV1j2OAm1bGUfQqDTYcFmrsaFtT+V38&#10;GAWHS1Ochpvff8zn23EVxcf3pU2Umj1Nb2sQnib/H/5r77WC+AV+v4QfI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L12xcYAAADbAAAADwAAAAAAAAAAAAAAAACYAgAAZHJz&#10;L2Rvd25yZXYueG1sUEsFBgAAAAAEAAQA9QAAAIsDAAAAAA==&#10;" path="m,l17018,44438r2819,8343l31140,222224,56667,366675,93497,513906r8509,25006l59588,447243,42570,402793,14173,225006,2845,113894,,xe" filled="f" strokecolor="#44546a" strokeweight=".08475mm">
                  <v:path arrowok="t" o:connecttype="custom" o:connectlocs="0,0;170,444;198,528;311,2222;567,3667;935,5139;1020,5389;596,4472;426,4028;142,2250;28,1139;0,0" o:connectangles="0,0,0,0,0,0,0,0,0,0,0,0" textboxrect="0,0,102006,538912"/>
                </v:shape>
                <v:shape id="Shape 30" o:spid="_x0000_s1051" style="position:absolute;left:10276;top:99633;width:879;height:1806;visibility:visible;mso-wrap-style:square;v-text-anchor:top" coordsize="87884,1805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zuN8IA&#10;AADbAAAADwAAAGRycy9kb3ducmV2LnhtbESPS6vCMBSE94L/IRzhbkRTCz5uNYoIXtyI+Lj7Q3Ns&#10;i81JaaJWf70RBJfDzHzDzBaNKcWNaldYVjDoRyCIU6sLzhScjuveBITzyBpLy6TgQQ4W83Zrhom2&#10;d97T7eAzESDsElSQe18lUro0J4Oubyvi4J1tbdAHWWdS13gPcFPKOIpG0mDBYSHHilY5pZfD1Sjg&#10;ZUS74TneTH7xr/u8rv34f79V6qfTLKcgPDX+G/60N1pBPIL3l/A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bO43wgAAANsAAAAPAAAAAAAAAAAAAAAAAJgCAABkcnMvZG93&#10;bnJldi54bWxQSwUGAAAAAAQABAD1AAAAhwMAAAAA&#10;" path="m,l87884,180568r-22733,l,xe" fillcolor="#44546a" stroked="f" strokeweight="0">
                  <v:path arrowok="t" o:connecttype="custom" o:connectlocs="0,0;879,1806;652,1806;0,0" o:connectangles="0,0,0,0" textboxrect="0,0,87884,180568"/>
                </v:shape>
                <v:shape id="Shape 31" o:spid="_x0000_s1052" style="position:absolute;left:10276;top:99633;width:879;height:1806;visibility:visible;mso-wrap-style:square;v-text-anchor:top" coordsize="87884,1805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14jsQA&#10;AADbAAAADwAAAGRycy9kb3ducmV2LnhtbESPT4vCMBTE74LfITzBm6b+wZVqFFcQxIOw6sHjs3m2&#10;wealNlmtfvrNwsIeh5n5DTNfNrYUD6q9caxg0E9AEGdOG84VnI6b3hSED8gaS8ek4EUelot2a46p&#10;dk/+osch5CJC2KeooAihSqX0WUEWfd9VxNG7utpiiLLOpa7xGeG2lMMkmUiLhuNCgRWtC8puh2+r&#10;YPJenfbn3R23l9HeHj/LtRmPjVLdTrOagQjUhP/wX3urFQw/4PdL/AFy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9eI7EAAAA2wAAAA8AAAAAAAAAAAAAAAAAmAIAAGRycy9k&#10;b3ducmV2LnhtbFBLBQYAAAAABAAEAPUAAACJAwAAAAA=&#10;" path="m,l87884,180568r-22733,l,xe" filled="f" strokecolor="#44546a" strokeweight=".08475mm">
                  <v:path arrowok="t" o:connecttype="custom" o:connectlocs="0,0;879,1806;652,1806;0,0" o:connectangles="0,0,0,0" textboxrect="0,0,87884,180568"/>
                </v:shape>
                <v:shape id="Shape 32" o:spid="_x0000_s1053" style="position:absolute;left:9482;top:93494;width:198;height:1166;visibility:visible;mso-wrap-style:square;v-text-anchor:top" coordsize="19837,116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Xs3r0A&#10;AADbAAAADwAAAGRycy9kb3ducmV2LnhtbERPSwrCMBDdC94hjOBOUwVFqlFEEcSN+AG7HJqxLTaT&#10;0kRbPb1ZCC4f779YtaYUL6pdYVnBaBiBIE6tLjhTcL3sBjMQziNrLC2Tgjc5WC27nQXG2jZ8otfZ&#10;ZyKEsItRQe59FUvp0pwMuqGtiAN3t7VBH2CdSV1jE8JNKcdRNJUGCw4NOVa0ySl9nJ9GQdocPtis&#10;J8fd6b3FJOHPYXS7KNXvtes5CE+t/4t/7r1WMA5jw5fwA+Ty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IXs3r0AAADbAAAADwAAAAAAAAAAAAAAAACYAgAAZHJzL2Rvd25yZXYu&#10;eG1sUEsFBgAAAAAEAAQA9QAAAIIDAAAAAA==&#10;" path="m,l17018,47219r2819,69444l17018,108331,,63894,,xe" fillcolor="#44546a" stroked="f" strokeweight="0">
                  <v:path arrowok="t" o:connecttype="custom" o:connectlocs="0,0;170,472;198,1166;170,1083;0,639;0,0" o:connectangles="0,0,0,0,0,0" textboxrect="0,0,19837,116663"/>
                </v:shape>
                <v:shape id="Shape 33" o:spid="_x0000_s1054" style="position:absolute;left:9482;top:93494;width:198;height:1166;visibility:visible;mso-wrap-style:square;v-text-anchor:top" coordsize="19837,116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TQn8QA&#10;AADbAAAADwAAAGRycy9kb3ducmV2LnhtbESPQWuDQBSE74X+h+UVeqtrcmiqcRNCoa23ou0ltxf3&#10;RU3ct+Ju1Pz7biDQ4zAz3zDZdjadGGlwrWUFiygGQVxZ3XKt4Pfn4+UNhPPIGjvLpOBKDrabx4cM&#10;U20nLmgsfS0ChF2KChrv+1RKVzVk0EW2Jw7e0Q4GfZBDLfWAU4CbTi7j+FUabDksNNjTe0PVubwY&#10;Bd2UfyeXeKz2xTWXK3P6Wn0eWKnnp3m3BuFp9v/hezvXCpYJ3L6EHy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E0J/EAAAA2wAAAA8AAAAAAAAAAAAAAAAAmAIAAGRycy9k&#10;b3ducmV2LnhtbFBLBQYAAAAABAAEAPUAAACJAwAAAAA=&#10;" path="m,l17018,47219r2819,69444l17018,108331,,63894,,xe" filled="f" strokecolor="#44546a" strokeweight=".08475mm">
                  <v:path arrowok="t" o:connecttype="custom" o:connectlocs="0,0;170,472;198,1166;170,1083;0,639;0,0" o:connectangles="0,0,0,0,0,0" textboxrect="0,0,19837,116663"/>
                </v:shape>
                <v:shape id="Shape 34" o:spid="_x0000_s1055" style="position:absolute;left:9908;top:98161;width:1275;height:3277;visibility:visible;mso-wrap-style:square;v-text-anchor:top" coordsize="127508,327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audcEA&#10;AADbAAAADwAAAGRycy9kb3ducmV2LnhtbERPTYvCMBC9C/6HMIIX0XQVRKtRZFlxPS1WEbwNzdgW&#10;m0lJstr115vDgsfH+16uW1OLOzlfWVbwMUpAEOdWV1woOB23wxkIH5A11pZJwR95WK+6nSWm2j74&#10;QPcsFCKGsE9RQRlCk0rp85IM+pFtiCN3tc5giNAVUjt8xHBTy3GSTKXBimNDiQ19lpTfsl+j4Pwz&#10;4doNxjs5u+yfg107/9qf50r1e+1mASJQG97if/e3VjCJ6+OX+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WrnXBAAAA2wAAAA8AAAAAAAAAAAAAAAAAmAIAAGRycy9kb3du&#10;cmV2LnhtbFBLBQYAAAAABAAEAPUAAACGAwAAAAA=&#10;" path="m,l17018,44450r42418,91669l93472,233350r34036,94437l124714,327787,36830,147231,31115,116675,,xe" fillcolor="#44546a" stroked="f" strokeweight="0">
                  <v:path arrowok="t" o:connecttype="custom" o:connectlocs="0,0;170,444;594,1361;935,2333;1275,3277;1247,3277;368,1472;311,1166;0,0" o:connectangles="0,0,0,0,0,0,0,0,0" textboxrect="0,0,127508,327787"/>
                </v:shape>
                <v:shape id="Shape 35" o:spid="_x0000_s1056" style="position:absolute;left:9908;top:98161;width:1275;height:3277;visibility:visible;mso-wrap-style:square;v-text-anchor:top" coordsize="127508,327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UJnsUA&#10;AADbAAAADwAAAGRycy9kb3ducmV2LnhtbESPT2sCMRTE70K/Q3gFb5pYUcrWKNYiePDgn7bQ22Pz&#10;urvt5mVJ4rp+eyMIHoeZ+Q0zW3S2Fi35UDnWMBoqEMS5MxUXGj6P68EriBCRDdaOScOFAizmT70Z&#10;ZsadeU/tIRYiQThkqKGMscmkDHlJFsPQNcTJ+3XeYkzSF9J4PCe4reWLUlNpseK0UGJDq5Ly/8PJ&#10;alipJW43vr18/L1PlPr6+d5VjdW6/9wt30BE6uIjfG9vjIbxCG5f0g+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JQmexQAAANsAAAAPAAAAAAAAAAAAAAAAAJgCAABkcnMv&#10;ZG93bnJldi54bWxQSwUGAAAAAAQABAD1AAAAigMAAAAA&#10;" path="m,l17018,44450r42418,91669l93472,233350r34036,94437l124714,327787,36830,147231,31115,116675,,xe" filled="f" strokecolor="#44546a" strokeweight=".08475mm">
                  <v:path arrowok="t" o:connecttype="custom" o:connectlocs="0,0;170,444;594,1361;935,2333;1275,3277;1247,3277;368,1472;311,1166;0,0" o:connectangles="0,0,0,0,0,0,0,0,0" textboxrect="0,0,127508,327787"/>
                </v:shape>
                <v:shape id="Shape 36" o:spid="_x0000_s1057" style="position:absolute;left:1879;top:71694;width:5292;height:18669;visibility:visible;mso-wrap-style:square;v-text-anchor:top" coordsize="529133,18669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ke8oA&#10;AADiAAAADwAAAGRycy9kb3ducmV2LnhtbESPQWvCQBSE70L/w/IK3nSjBBNTV1FBtLdoS3t9ZF+T&#10;1OzbkF01+uu7hUKPw8x8wyxWvWnElTpXW1YwGUcgiAuray4VvL/tRikI55E1NpZJwZ0crJZPgwVm&#10;2t74SNeTL0WAsMtQQeV9m0npiooMurFtiYP3ZTuDPsiulLrDW4CbRk6jaCYN1hwWKmxpW1FxPl2M&#10;gnh/SPPX2aeU249+M/92+c49cqWGz/36BYSn3v+H/9oHrSBN4mQeJWkMv5fCHZDLH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Kyv5HvKAAAA4gAAAA8AAAAAAAAAAAAAAAAAmAIA&#10;AGRycy9kb3ducmV2LnhtbFBLBQYAAAAABAAEAPUAAACPAwAAAAA=&#10;" path="m,l173558,643001r190488,638938l529133,1763141r,103760l334416,1290193,173558,759206,29629,224028,,xe" fillcolor="#44546a" stroked="f" strokeweight="0">
                  <v:fill opacity="13107f"/>
                  <v:path arrowok="t" o:connecttype="custom" o:connectlocs="0,0;1736,6430;3641,12819;5292,17631;5292,18669;3345,12902;1736,7592;296,2240;0,0" o:connectangles="0,0,0,0,0,0,0,0,0" textboxrect="0,0,529133,1866901"/>
                </v:shape>
                <v:shape id="Shape 37" o:spid="_x0000_s1058" style="position:absolute;left:1879;top:71694;width:5292;height:18669;visibility:visible;mso-wrap-style:square;v-text-anchor:top" coordsize="529133,18669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EdHswA&#10;AADiAAAADwAAAGRycy9kb3ducmV2LnhtbESPQWvCQBSE7wX/w/KEXqRuLGrS1FVKUeuhl0YRvD2y&#10;zySYfRuza0z/fbdQ6HGYmW+Yxao3teiodZVlBZNxBII4t7riQsFhv3lKQDiPrLG2TAq+ycFqOXhY&#10;YKrtnb+oy3whAoRdigpK75tUSpeXZNCNbUMcvLNtDfog20LqFu8Bbmr5HEVzabDisFBiQ+8l5Zfs&#10;ZhSM8Hy9zvptMv9Yd5+j6ihP20wq9Tjs315BeOr9f/ivvdMKkngav0RxMoPfS+EOyOUP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cpEdHswAAADiAAAADwAAAAAAAAAAAAAAAACY&#10;AgAAZHJzL2Rvd25yZXYueG1sUEsFBgAAAAAEAAQA9QAAAJEDAAAAAA==&#10;" path="m,l173558,643001r190488,638938l529133,1763141r,103760l334416,1290193,173558,759206,29629,224028,,xe" filled="f" strokecolor="#44546a" strokeweight=".08475mm">
                  <v:stroke opacity="13107f"/>
                  <v:path arrowok="t" o:connecttype="custom" o:connectlocs="0,0;1736,6430;3641,12819;5292,17631;5292,18669;3345,12902;1736,7592;296,2240;0,0" o:connectangles="0,0,0,0,0,0,0,0,0" textboxrect="0,0,529133,1866901"/>
                </v:shape>
                <v:shape id="Shape 38" o:spid="_x0000_s1059" style="position:absolute;left:7467;top:90030;width:4995;height:11408;visibility:visible;mso-wrap-style:square;v-text-anchor:top" coordsize="499478,1140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kSCcsA&#10;AADiAAAADwAAAGRycy9kb3ducmV2LnhtbESPW0vEMBSE3wX/QziCL+Im6tLWutlFRWV9dC+wvh2a&#10;0ws2JyXJduu/N4Lg4zAz3zCL1WR7MZIPnWMNNzMFgrhypuNGw277el2ACBHZYO+YNHxTgNXy/GyB&#10;pXEn/qBxExuRIBxK1NDGOJRShqoli2HmBuLk1c5bjEn6RhqPpwS3vbxVKpMWO04LLQ703FL1tTla&#10;DdnT58vbfBzr993+ztfbwzE6daX15cX0+AAi0hT/w3/ttdFQ5PP8XuVFBr+X0h2Qyx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BGRIJywAAAOIAAAAPAAAAAAAAAAAAAAAAAJgC&#10;AABkcnMvZG93bnJldi54bWxQSwUGAAAAAAQABAD1AAAAkAMAAAAA&#10;" path="m,l33871,83059,156629,398298,292087,705283r207391,435584l461378,1140867,258178,721881,127000,414884,,107950,,xe" fillcolor="#44546a" stroked="f" strokeweight="0">
                  <v:fill opacity="13107f"/>
                  <v:path arrowok="t" o:connecttype="custom" o:connectlocs="0,0;339,831;1566,3983;2921,7052;4995,11408;4614,11408;2582,7218;1270,4149;0,1079;0,0" o:connectangles="0,0,0,0,0,0,0,0,0,0" textboxrect="0,0,499478,1140867"/>
                </v:shape>
                <v:shape id="Shape 39" o:spid="_x0000_s1060" style="position:absolute;left:7467;top:90030;width:4995;height:11408;visibility:visible;mso-wrap-style:square;v-text-anchor:top" coordsize="499478,1140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OCKcsA&#10;AADiAAAADwAAAGRycy9kb3ducmV2LnhtbESPQUsDMRSE74L/ITzBm81WxcS1abFVsVCwdPXg8bF5&#10;blY3L8smbdd/bwTB4zAz3zCzxeg7caAhtoENTCcFCOI62JYbA2+vTxcaREzIFrvAZOCbIizmpycz&#10;LG048o4OVWpEhnAs0YBLqS+ljLUjj3ESeuLsfYTBY8pyaKQd8JjhvpOXRXEjPbacFxz2tHJUf1V7&#10;b4AePvfLxyv1ot/1auO2m65aPk+NOT8b7+9AJBrTf/ivvbYGtLpWt4XSCn4v5Tsg5z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8Q4IpywAAAOIAAAAPAAAAAAAAAAAAAAAAAJgC&#10;AABkcnMvZG93bnJldi54bWxQSwUGAAAAAAQABAD1AAAAkAMAAAAA&#10;" path="m,l33871,83059,156629,398298,292087,705283r207391,435584l461378,1140867,258178,721881,127000,414884,,107950,,xe" filled="f" strokecolor="#44546a" strokeweight=".08475mm">
                  <v:stroke opacity="13107f"/>
                  <v:path arrowok="t" o:connecttype="custom" o:connectlocs="0,0;339,831;1566,3983;2921,7052;4995,11408;4614,11408;2582,7218;1270,4149;0,1079;0,0" o:connectangles="0,0,0,0,0,0,0,0,0,0" textboxrect="0,0,499478,1140867"/>
                </v:shape>
                <v:shape id="Shape 40" o:spid="_x0000_s1061" style="position:absolute;left:863;top:67006;width:847;height:5020;visibility:visible;mso-wrap-style:square;v-text-anchor:top" coordsize="84658,5020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ASEcYA&#10;AADiAAAADwAAAGRycy9kb3ducmV2LnhtbERPz2vCMBS+D/Y/hDfwNpPqsLUzyhiI4m1ujB0fzbOt&#10;a15KE23875eDsOPH93u1ibYTVxp861hDNlUgiCtnWq41fH1unwsQPiAb7ByThht52KwfH1ZYGjfy&#10;B12PoRYphH2JGpoQ+lJKXzVk0U9dT5y4kxsshgSHWpoBxxRuOzlTaiEttpwaGuzpvaHq93ixGlyu&#10;zt+mmu/i+BPP9Q4X2Sw7aD15im+vIALF8C++u/dGQ5G/5EuVF2lzupTu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vASEcYAAADiAAAADwAAAAAAAAAAAAAAAACYAgAAZHJz&#10;L2Rvd25yZXYueG1sUEsFBgAAAAAEAAQA9QAAAIsDAAAAAA==&#10;" path="m,l67729,298704,84658,502031,76200,464693,,128651,,xe" fillcolor="#44546a" stroked="f" strokeweight="0">
                  <v:fill opacity="13107f"/>
                  <v:path arrowok="t" o:connecttype="custom" o:connectlocs="0,0;678,2987;847,5020;762,4647;0,1286;0,0" o:connectangles="0,0,0,0,0,0" textboxrect="0,0,84658,502031"/>
                </v:shape>
                <v:shape id="Shape 41" o:spid="_x0000_s1062" style="position:absolute;left:863;top:67006;width:847;height:5020;visibility:visible;mso-wrap-style:square;v-text-anchor:top" coordsize="84658,5020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" path="m,l67729,298704,84658,502031,76200,464693,,128651,,xe" filled="f" strokecolor="#44546a" strokeweight=".08475mm">
                  <v:stroke opacity="13107f"/>
                  <v:path arrowok="t" o:connecttype="custom" o:connectlocs="0,0;678,2987;847,5020;762,4647;0,1286;0,0" o:connectangles="0,0,0,0,0,0" textboxrect="0,0,84658,502031"/>
                </v:shape>
                <v:shape id="Shape 42" o:spid="_x0000_s1063" style="position:absolute;left:1710;top:72026;width:6688;height:26674;visibility:visible;mso-wrap-style:square;v-text-anchor:top" coordsize="668833,26674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CjxsgA&#10;AADiAAAADwAAAGRycy9kb3ducmV2LnhtbERPXUvDMBR9F/wP4Qp7c6ni7FaXDZkb6N7sxrbHS3Nt&#10;gs1NabK1+uuNIAjn5XC+OPPl4BpxoS5YzwruxhkI4spry7WC/W5zOwURIrLGxjMp+KIAy8X11RwL&#10;7Xt+p0sZa5FKOBSowMTYFlKGypDDMPYtcdI+fOcwJtrVUnfYp3LXyPsse5QOLacFgy2tDFWf5dkp&#10;OO62b/iSz/rD9nui16ZcndbWKjW6GZ6fQEQa4r/5L/2qFUzzh3yWJcDvpXQH5OI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oMKPGyAAAAOIAAAAPAAAAAAAAAAAAAAAAAJgCAABk&#10;cnMvZG93bnJldi54bWxQSwUGAAAAAAQABAD1AAAAjQMAAAAA&#10;" path="m,l46571,190753,93129,535050r59271,340234l232829,1248664r88887,364998l436016,1974634r84659,236461l609575,2439264r46558,182524l668833,2667419,601104,2522232,499516,2256727,402146,1982927,292087,1622044,198958,1252855,122771,879475,55042,443865,,xe" fillcolor="#44546a" stroked="f" strokeweight="0">
                  <v:fill opacity="13107f"/>
                  <v:path arrowok="t" o:connecttype="custom" o:connectlocs="0,0;466,1908;931,5350;1524,8753;2328,12487;3217,16137;4360,19746;5206,22111;6095,24392;6561,26218;6688,26674;6011,25222;4995,22567;4021,19829;2921,16220;1989,12528;1228,8795;550,4439;0,0" o:connectangles="0,0,0,0,0,0,0,0,0,0,0,0,0,0,0,0,0,0,0" textboxrect="0,0,668833,2667419"/>
                </v:shape>
                <v:shape id="Shape 43" o:spid="_x0000_s1064" style="position:absolute;left:1710;top:72026;width:6688;height:26674;visibility:visible;mso-wrap-style:square;v-text-anchor:top" coordsize="668833,26674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Y5d8oA&#10;AADiAAAADwAAAGRycy9kb3ducmV2LnhtbESPS0/DMBCE70j9D9YicaNOETRpqFPxEKgcE1q1x1W8&#10;eZR4HcWmCf++RkLiOJqZbzTrzWQ6cabBtZYVLOYRCOLS6pZrBbvPt9sEhPPIGjvLpOCHHGyy2dUa&#10;U21Hzulc+FoECLsUFTTe96mUrmzIoJvbnjh4lR0M+iCHWuoBxwA3nbyLoqU02HJYaLCnl4bKr+Lb&#10;KPjIc/uQvJ7y5/1hK49V8T4GjFI319PTIwhPk/8P/7W3WkES38erKF4t4PdSuAMyu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LVmOXfKAAAA4gAAAA8AAAAAAAAAAAAAAAAAmAIA&#10;AGRycy9kb3ducmV2LnhtbFBLBQYAAAAABAAEAPUAAACPAwAAAAA=&#10;" path="m,l46571,190753,93129,535050r59271,340234l232829,1248664r88887,364998l436016,1974634r84659,236461l609575,2439264r46558,182524l668833,2667419,601104,2522232,499516,2256727,402146,1982927,292087,1622044,198958,1252855,122771,879475,55042,443865,,xe" filled="f" strokecolor="#44546a" strokeweight=".08475mm">
                  <v:stroke opacity="13107f"/>
                  <v:path arrowok="t" o:connecttype="custom" o:connectlocs="0,0;466,1908;931,5350;1524,8753;2328,12487;3217,16137;4360,19746;5206,22111;6095,24392;6561,26218;6688,26674;6011,25222;4995,22567;4021,19829;2921,16220;1989,12528;1228,8795;550,4439;0,0" o:connectangles="0,0,0,0,0,0,0,0,0,0,0,0,0,0,0,0,0,0,0" textboxrect="0,0,668833,2667419"/>
                </v:shape>
                <v:shape id="Shape 44" o:spid="_x0000_s1065" style="position:absolute;left:8737;top:98493;width:1397;height:2945;visibility:visible;mso-wrap-style:square;v-text-anchor:top" coordsize="139687,294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Eh8sA&#10;AADiAAAADwAAAGRycy9kb3ducmV2LnhtbESPQUsDMRSE70L/Q3iCN5u0yG67bVpUUBbtpa0eenvd&#10;PHeXbl6WJLbrvzeC0OMwM98wy/VgO3EmH1rHGiZjBYK4cqblWsPH/uV+BiJEZIOdY9LwQwHWq9HN&#10;EgvjLryl8y7WIkE4FKihibEvpAxVQxbD2PXEyfty3mJM0tfSeLwkuO3kVKlMWmw5LTTY03ND1Wn3&#10;bTUcN+8ZZ0/HvZ8cPt9y+VqGqEqt726HxwWISEO8hv/bpdEwyx/yucrnU/i7lO6AXP0C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jj8SHywAAAOIAAAAPAAAAAAAAAAAAAAAAAJgC&#10;AABkcnMvZG93bnJldi54bWxQSwUGAAAAAAQABAD1AAAAkAMAAAAA&#10;" path="m,l139687,294539r-38100,l46558,149352,,xe" fillcolor="#44546a" stroked="f" strokeweight="0">
                  <v:fill opacity="13107f"/>
                  <v:path arrowok="t" o:connecttype="custom" o:connectlocs="0,0;1397,2945;1016,2945;466,1493;0,0" o:connectangles="0,0,0,0,0" textboxrect="0,0,139687,294539"/>
                </v:shape>
                <v:shape id="Shape 45" o:spid="_x0000_s1066" style="position:absolute;left:8737;top:98493;width:1397;height:2945;visibility:visible;mso-wrap-style:square;v-text-anchor:top" coordsize="139687,294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" path="m,l139687,294539r-38100,l46558,149352,,xe" filled="f" strokecolor="#44546a" strokeweight=".08475mm">
                  <v:stroke opacity="13107f"/>
                  <v:path arrowok="t" o:connecttype="custom" o:connectlocs="0,0;1397,2945;1016,2945;466,1493;0,0" o:connectangles="0,0,0,0,0" textboxrect="0,0,139687,294539"/>
                </v:shape>
                <v:shape id="Shape 46" o:spid="_x0000_s1067" style="position:absolute;left:1541;top:69993;width:635;height:3941;visibility:visible;mso-wrap-style:square;v-text-anchor:top" coordsize="63500,3940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" path="m,l33871,153543r,16509l63500,394081,16929,203327,,xe" fillcolor="#44546a" stroked="f" strokeweight="0">
                  <v:fill opacity="13107f"/>
                  <v:path arrowok="t" o:connecttype="custom" o:connectlocs="0,0;339,1536;339,1701;635,3941;169,2033;0,0" o:connectangles="0,0,0,0,0,0" textboxrect="0,0,63500,394081"/>
                </v:shape>
                <v:shape id="Shape 47" o:spid="_x0000_s1068" style="position:absolute;left:1541;top:69993;width:635;height:3941;visibility:visible;mso-wrap-style:square;v-text-anchor:top" coordsize="63500,3940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aOWskA&#10;AADiAAAADwAAAGRycy9kb3ducmV2LnhtbESPQUsDMRSE70L/Q3gFbzapVbddmxatCl5dBentsXnd&#10;jd28bJPYbv+9EQSPw8x8wyzXg+vEkUK0njVMJwoEce2N5UbDx/vL1RxETMgGO8+k4UwR1qvRxRJL&#10;40/8RscqNSJDOJaooU2pL6WMdUsO48T3xNnb+eAwZRkaaQKeMtx18lqpO+nQcl5osadNS/W++nYa&#10;nqpZYdVBhe3X5/kQZ3Lz/MhW68vx8HAPItGQ/sN/7VejYV7cFAtVLG7h91K+A3L1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jqaOWskAAADiAAAADwAAAAAAAAAAAAAAAACYAgAA&#10;ZHJzL2Rvd25yZXYueG1sUEsFBgAAAAAEAAQA9QAAAI4DAAAAAA==&#10;" path="m,l33871,153543r,16509l63500,394081,16929,203327,,xe" filled="f" strokecolor="#44546a" strokeweight=".08475mm">
                  <v:stroke opacity="13107f"/>
                  <v:path arrowok="t" o:connecttype="custom" o:connectlocs="0,0;339,1536;339,1701;635,3941;169,2033;0,0" o:connectangles="0,0,0,0,0,0" textboxrect="0,0,63500,394081"/>
                </v:shape>
                <v:shape id="Shape 48" o:spid="_x0000_s1069" style="position:absolute;left:7171;top:57589;width:17017;height:32441;visibility:visible;mso-wrap-style:square;v-text-anchor:top" coordsize="1701699,3244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" path="m1701699,r,4191l1536599,161798,1375816,327787,1227607,502031,1079399,680339,893216,921004,723798,1178179,563016,1435354,423316,1705103,300507,1982978,190487,2265045r-76200,294640l55029,2858262,29629,3156966r,87122l,3173603r4229,-16637l29629,2854198,88887,2555494r80429,-294513l279425,1970532,402107,1696720,550316,1422908,706907,1165733,884707,912749,1071016,676275,1214907,497840,1371499,323596,1532407,157607,1701699,xe" fillcolor="#44546a" stroked="f" strokeweight="0">
                  <v:fill opacity="13107f"/>
                  <v:path arrowok="t" o:connecttype="custom" o:connectlocs="17017,0;17017,42;15366,1618;13758,3278;12276,5020;10794,6803;8932,9210;7238,11782;5630,14354;4233,17051;3005,19830;1905,22651;1143,25597;550,28583;296,31570;296,32441;0,31736;42,31570;296,28542;889,25555;1693,22610;2794,19705;4021,16967;5503,14229;7069,11657;8847,9128;10710,6763;12149,4978;13715,3236;15324,1576;17017,0" o:connectangles="0,0,0,0,0,0,0,0,0,0,0,0,0,0,0,0,0,0,0,0,0,0,0,0,0,0,0,0,0,0,0" textboxrect="0,0,1701699,3244088"/>
                </v:shape>
                <v:shape id="Shape 49" o:spid="_x0000_s1070" style="position:absolute;left:7171;top:57589;width:17017;height:32441;visibility:visible;mso-wrap-style:square;v-text-anchor:top" coordsize="1701699,3244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ZnsckA&#10;AADiAAAADwAAAGRycy9kb3ducmV2LnhtbERPXWvCMBR9H+w/hDvY20w2xWpnlE0QpoLburHnS3Nt&#10;w5qb0mRa/fXLg+Dj4XzPFr1rxIG6YD1reBwoEMSlN5YrDd9fq4cJiBCRDTaeScOJAizmtzczzI0/&#10;8icdiliJFMIhRw11jG0uZShrchgGviVO3N53DmOCXSVNh8cU7hr5pNRYOrScGmpsaVlT+Vv8OQ2q&#10;aF+Hu/XZ7gv7c1pt38flx26j9f1d//IMIlIfr+KL+81omGSjbKqyadqcLqU7IO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HMZnsckAAADiAAAADwAAAAAAAAAAAAAAAACYAgAA&#10;ZHJzL2Rvd25yZXYueG1sUEsFBgAAAAAEAAQA9QAAAI4DAAAAAA==&#10;" path="m1701699,r,4191l1536599,161798,1375816,327787,1227607,502031,1079399,680339,893216,921004,723798,1178179,563016,1435354,423316,1705103,300507,1982978,190487,2265045r-76200,294640l55029,2858262,29629,3156966r,87122l,3173603r4229,-16637l29629,2854198,88887,2555494r80429,-294513l279425,1970532,402107,1696720,550316,1422908,706907,1165733,884707,912749,1071016,676275,1214907,497840,1371499,323596,1532407,157607,1701699,xe" filled="f" strokecolor="#44546a" strokeweight=".08475mm">
                  <v:stroke opacity="13107f"/>
                  <v:path arrowok="t" o:connecttype="custom" o:connectlocs="17017,0;17017,42;15366,1618;13758,3278;12276,5020;10794,6803;8932,9210;7238,11782;5630,14354;4233,17051;3005,19830;1905,22651;1143,25597;550,28583;296,31570;296,32441;0,31736;42,31570;296,28542;889,25555;1693,22610;2794,19705;4021,16967;5503,14229;7069,11657;8847,9128;10710,6763;12149,4978;13715,3236;15324,1576;17017,0" o:connectangles="0,0,0,0,0,0,0,0,0,0,0,0,0,0,0,0,0,0,0,0,0,0,0,0,0,0,0,0,0,0,0" textboxrect="0,0,1701699,3244088"/>
                </v:shape>
                <v:shape id="Shape 50" o:spid="_x0000_s1071" style="position:absolute;left:8547;top:98072;width:190;height:421;visibility:visible;mso-wrap-style:square;v-text-anchor:top" coordsize="18972,421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V3WMkA&#10;AADiAAAADwAAAGRycy9kb3ducmV2LnhtbESPX0vDMBTF3wW/Q7gD31yyIXbtlg3xDwo+DKsf4Jrc&#10;taXNTUniWr+9EQQfD+ec3+HsDrMbxJlC7DxrWC0VCGLjbceNho/3p+sNiJiQLQ6eScM3RTjsLy92&#10;WFk/8Rud69SIDOFYoYY2pbGSMpqWHMalH4mzd/LBYcoyNNIGnDLcDXKt1K102HFeaHGk+5ZMX3+5&#10;TDmZuseHxzW9Pk/Hz96osJJK66vFfLcFkWhO/+G/9ovVsCluilIVZQm/l/IdkPs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dmV3WMkAAADiAAAADwAAAAAAAAAAAAAAAACYAgAA&#10;ZHJzL2Rvd25yZXYueG1sUEsFBgAAAAAEAAQA9QAAAI4DAAAAAA==&#10;" path="m,l18972,42141,2030,8956,,xe" fillcolor="#44546a" stroked="f" strokeweight="0">
                  <v:fill opacity="13107f"/>
                  <v:path arrowok="t" o:connecttype="custom" o:connectlocs="0,0;190,421;20,89;0,0" o:connectangles="0,0,0,0" textboxrect="0,0,18972,42141"/>
                </v:shape>
                <v:shape id="Shape 51" o:spid="_x0000_s1072" style="position:absolute;left:7171;top:90363;width:1376;height:7709;visibility:visible;mso-wrap-style:square;v-text-anchor:top" coordsize="137657,770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6b8gA&#10;AADiAAAADwAAAGRycy9kb3ducmV2LnhtbESPzWrCQBSF9wXfYbiCm1JnKtLE6ChVUOqmECu6vWSu&#10;STBzJ2RGjW/fWRS6PJw/vsWqt424U+drxxrexwoEceFMzaWG48/2LQXhA7LBxjFpeJKH1XLwssDM&#10;uAfndD+EUsQR9hlqqEJoMyl9UZFFP3YtcfQurrMYouxKaTp8xHHbyIlSH9JizfGhwpY2FRXXw81q&#10;sOn+mjgye3sK0zJ3u9f1WX5rPRr2n3MQgfrwH/5rfxkNaTJNZipVESIiRRyQy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H73pvyAAAAOIAAAAPAAAAAAAAAAAAAAAAAJgCAABk&#10;cnMvZG93bnJldi54bWxQSwUGAAAAAAQABAD1AAAAjQMAAAAA&#10;" path="m,l25400,62230r4229,12445l50800,331838,88900,555854r48757,215059l93129,672008,63500,605624,21158,335978,4229,165900,,xe" fillcolor="#44546a" stroked="f" strokeweight="0">
                  <v:fill opacity="13107f"/>
                  <v:path arrowok="t" o:connecttype="custom" o:connectlocs="0,0;254,622;296,747;508,3318;889,5558;1376,7709;931,6720;635,6056;211,3360;42,1659;0,0" o:connectangles="0,0,0,0,0,0,0,0,0,0,0" textboxrect="0,0,137657,770913"/>
                </v:shape>
                <v:shape id="Shape 52" o:spid="_x0000_s1073" style="position:absolute;left:7171;top:90363;width:1566;height:8130;visibility:visible;mso-wrap-style:square;v-text-anchor:top" coordsize="156629,8130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r2C8kA&#10;AADiAAAADwAAAGRycy9kb3ducmV2LnhtbESPzWrDMBCE74W+g9hCb42UEhrHiRJKoKHtpSTOJbfF&#10;2sim1spYin/evioUehxm5htmsxtdI3rqQu1Zw3ymQBCX3tRsNZyLt6cMRIjIBhvPpGGiALvt/d0G&#10;c+MHPlJ/ilYkCIccNVQxtrmUoazIYZj5ljh5V985jEl2VpoOhwR3jXxW6kU6rDktVNjSvqLy+3Rz&#10;Gi4ffj+t3MiHQz98TerTFoW0Wj8+jK9rEJHG+B/+a78bDdlysVypTM3h91K6A3L7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mzr2C8kAAADiAAAADwAAAAAAAAAAAAAAAACYAgAA&#10;ZHJzL2Rvd25yZXYueG1sUEsFBgAAAAAEAAQA9QAAAI4DAAAAAA==&#10;" path="m,l25400,62230r4229,12445l50800,331838,88900,555854r50787,224015l156629,813054,93129,672008,63500,605624,21158,335978,4229,165900,,xe" filled="f" strokecolor="#44546a" strokeweight=".08475mm">
                  <v:stroke opacity="13107f"/>
                  <v:path arrowok="t" o:connecttype="custom" o:connectlocs="0,0;254,622;296,747;508,3318;889,5558;1397,7798;1566,8130;931,6720;635,6056;212,3360;42,1659;0,0" o:connectangles="0,0,0,0,0,0,0,0,0,0,0,0" textboxrect="0,0,156629,813054"/>
                </v:shape>
                <v:shape id="Shape 53" o:spid="_x0000_s1074" style="position:absolute;left:8398;top:98700;width:1313;height:2738;visibility:visible;mso-wrap-style:square;v-text-anchor:top" coordsize="131267,273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" path="m,l131267,273800r-29667,l,xe" fillcolor="#44546a" stroked="f" strokeweight="0">
                  <v:fill opacity="13107f"/>
                  <v:path arrowok="t" o:connecttype="custom" o:connectlocs="0,0;1313,2738;1016,2738;0,0" o:connectangles="0,0,0,0" textboxrect="0,0,131267,273800"/>
                </v:shape>
                <v:shape id="Shape 54" o:spid="_x0000_s1075" style="position:absolute;left:8398;top:98700;width:1313;height:2738;visibility:visible;mso-wrap-style:square;v-text-anchor:top" coordsize="131267,273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gFt8gA&#10;AADiAAAADwAAAGRycy9kb3ducmV2LnhtbESPX0vEMBDE3wW/Q1jBNy/xD16slztULAjCgfXA16VZ&#10;23LNpiTrXf32RhB8HGbnNzurzRxGdaCUh8gOLhcGFHEb/cCdg917fWFBZUH2OEYmB9+UYbM+PVlh&#10;5eOR3+jQSKcKhHOFDnqRqdI6tz0FzIs4ERfvM6aAUmTqtE94LPAw6itjbnXAgUtDjxM99dTum69Q&#10;3mi8WHmsc6rt9pk+dnn/aq1z52fzwz0ooVn+j//SL96BXd4s74w11/A7qXBAr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OAW3yAAAAOIAAAAPAAAAAAAAAAAAAAAAAJgCAABk&#10;cnMvZG93bnJldi54bWxQSwUGAAAAAAQABAD1AAAAjQMAAAAA&#10;" path="m,l131267,273800r-29667,l,xe" filled="f" strokecolor="#44546a" strokeweight=".08475mm">
                  <v:stroke opacity="13107f"/>
                  <v:path arrowok="t" o:connecttype="custom" o:connectlocs="0,0;1313,2738;1016,2738;0,0" o:connectangles="0,0,0,0" textboxrect="0,0,131267,273800"/>
                </v:shape>
                <v:shape id="Shape 55" o:spid="_x0000_s1076" style="position:absolute;left:7171;top:89325;width:296;height:1784;visibility:visible;mso-wrap-style:square;v-text-anchor:top" coordsize="29629,178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hMbMwA&#10;AADiAAAADwAAAGRycy9kb3ducmV2LnhtbESPUUvDMBSF34X9h3AFX8QlytxqXTZ0MNAxkHX+gEtz&#10;m9Y1N7XJtuqvN4Lg4+Gc8x3OfDm4VpyoD41nDbdjBYK49KZhq+F9v77JQISIbLD1TBq+KMByMbqY&#10;Y278mXd0KqIVCcIhRw11jF0uZShrchjGviNOXuV7hzHJ3krT4znBXSvvlJpKhw2nhRo7WtVUHoqj&#10;0/D8Vtlv6+63x8+PHVfrzWr/el1ofXU5PD2CiDTE//Bf+8VoyGaT2YPK1AR+L6U7IBc/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COhMbMwAAADiAAAADwAAAAAAAAAAAAAAAACY&#10;AgAAZHJzL2Rvd25yZXYueG1sUEsFBgAAAAAEAAQA9QAAAJEDAAAAAA==&#10;" path="m,l29629,70485r,107950l25400,165989,,103760,,xe" fillcolor="#44546a" stroked="f" strokeweight="0">
                  <v:fill opacity="13107f"/>
                  <v:path arrowok="t" o:connecttype="custom" o:connectlocs="0,0;296,705;296,1784;254,1660;0,1037;0,0" o:connectangles="0,0,0,0,0,0" textboxrect="0,0,29629,178435"/>
                </v:shape>
                <v:shape id="Shape 56" o:spid="_x0000_s1077" style="position:absolute;left:7171;top:89325;width:296;height:1784;visibility:visible;mso-wrap-style:square;v-text-anchor:top" coordsize="29629,178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J7scsA&#10;AADiAAAADwAAAGRycy9kb3ducmV2LnhtbESPQUvDQBSE70L/w/IK3uyuYm0auy0aFDwVGqXt8Zl9&#10;JtHs25Bdm+Tfu0Khx2FmvmFWm8E24kSdrx1ruJ0pEMSFMzWXGj7eX28SED4gG2wck4aRPGzWk6sV&#10;psb1vKNTHkoRIexT1FCF0KZS+qIii37mWuLofbnOYoiyK6XpsI9w28g7pR6kxZrjQoUtZRUVP/mv&#10;1TA8f2+3h8O8ycfPff+S9cfRZ0etr6fD0yOIQEO4hM/tN6MhWdwvlipRc/i/FO+AXP8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eQnuxywAAAOIAAAAPAAAAAAAAAAAAAAAAAJgC&#10;AABkcnMvZG93bnJldi54bWxQSwUGAAAAAAQABAD1AAAAkAMAAAAA&#10;" path="m,l29629,70485r,107950l25400,165989,,103760,,xe" filled="f" strokecolor="#44546a" strokeweight=".08475mm">
                  <v:stroke opacity="13107f"/>
                  <v:path arrowok="t" o:connecttype="custom" o:connectlocs="0,0;296,705;296,1784;254,1660;0,1037;0,0" o:connectangles="0,0,0,0,0,0" textboxrect="0,0,29629,178435"/>
                </v:shape>
                <v:shape id="Shape 57" o:spid="_x0000_s1078" style="position:absolute;left:7806;top:96419;width:1947;height:5019;visibility:visible;mso-wrap-style:square;v-text-anchor:top" coordsize="194716,5019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EQu8kA&#10;AADiAAAADwAAAGRycy9kb3ducmV2LnhtbESPQUvEMBSE74L/ITzBm5sosq11s8siih4UtCt4fTTP&#10;ttq8lOa5zfrrjSB4HGbmG2a1SX5Qe5piH9jC+cKAIm6C67m18Lq7OytBRUF2OAQmCweKsFkfH62w&#10;cmHmF9rX0qoM4VihhU5krLSOTUce4yKMxNl7D5NHyXJqtZtwznA/6Atjltpjz3mhw5FuOmo+6y9v&#10;wT/f00F88Zi2IdUf87e87W6frD09SdtrUEJJ/sN/7QdnoSwuiytTmiX8Xsp3QK9/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vtEQu8kAAADiAAAADwAAAAAAAAAAAAAAAACYAgAA&#10;ZHJzL2Rvd25yZXYueG1sUEsFBgAAAAAEAAQA9QAAAI4DAAAAAA==&#10;" path="m,l29629,66384,93129,207429r46558,149340l194716,501968r-4191,l59258,228168,46558,182538,,xe" fillcolor="#44546a" stroked="f" strokeweight="0">
                  <v:fill opacity="13107f"/>
                  <v:path arrowok="t" o:connecttype="custom" o:connectlocs="0,0;296,664;931,2074;1397,3567;1947,5019;1905,5019;593,2281;466,1825;0,0" o:connectangles="0,0,0,0,0,0,0,0,0" textboxrect="0,0,194716,501968"/>
                </v:shape>
                <v:shape id="Shape 58" o:spid="_x0000_s1079" style="position:absolute;left:7806;top:96419;width:1947;height:5019;visibility:visible;mso-wrap-style:square;v-text-anchor:top" coordsize="194716,5019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DTMkA&#10;AADiAAAADwAAAGRycy9kb3ducmV2LnhtbESPQWvCQBSE7wX/w/KEXkrdtVQTUzdBLAGv2l56e2Zf&#10;k2j2bciumv77bqHgcZiZb5h1MdpOXGnwrWMN85kCQVw503Kt4fOjfE5B+IBssHNMGn7IQ5FPHtaY&#10;GXfjPV0PoRYRwj5DDU0IfSalrxqy6GeuJ47etxsshiiHWpoBbxFuO/mi1FJabDkuNNjTtqHqfLhY&#10;DU+qXJ6PWK9Oi/cK3U6W/ddxrvXjdNy8gQg0hnv4v70zGtLkNVmpVCXwdyneAZn/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bSaDTMkAAADiAAAADwAAAAAAAAAAAAAAAACYAgAA&#10;ZHJzL2Rvd25yZXYueG1sUEsFBgAAAAAEAAQA9QAAAI4DAAAAAA==&#10;" path="m,l29629,66384,93129,207429r46558,149340l194716,501968r-4191,l59258,228168,46558,182538,,xe" filled="f" strokecolor="#44546a" strokeweight=".08475mm">
                  <v:stroke opacity="13107f"/>
                  <v:path arrowok="t" o:connecttype="custom" o:connectlocs="0,0;296,664;931,2074;1397,3567;1947,5019;1905,5019;593,2281;466,1825;0,0" o:connectangles="0,0,0,0,0,0,0,0,0" textboxrect="0,0,194716,501968"/>
                </v:shape>
                <v:rect id="Rectangle 335382269" o:spid="_x0000_s1080" style="position:absolute;left:6122;top:6762;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rARcgA&#10;AADiAAAADwAAAGRycy9kb3ducmV2LnhtbERPz2vCMBS+C/sfwhvspslkaNsZRdyGHl0duN0ezVtb&#10;1ryUJrPVv94cBI8f3+/FarCNOFHna8canicKBHHhTM2lhq/DxzgB4QOywcYxaTiTh9XyYbTAzLie&#10;P+mUh1LEEPYZaqhCaDMpfVGRRT9xLXHkfl1nMUTYldJ02Mdw28ipUjNpsebYUGFLm4qKv/zfatgm&#10;7fp75y592bz/bI/7Y/p2SIPWT4/D+hVEoCHcxTf3zmhI5i/zVCUqbo6X4h2Qy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tusBFyAAAAOIAAAAPAAAAAAAAAAAAAAAAAJgCAABk&#10;cnMvZG93bnJldi54bWxQSwUGAAAAAAQABAD1AAAAjQMAAAAA&#10;" filled="f" stroked="f">
                  <v:textbox inset="0,0,0,0">
                    <w:txbxContent>
                      <w:p w:rsidR="00FC7E9B" w:rsidRDefault="00FC7E9B" w:rsidP="00FC7E9B">
                        <w:pPr>
                          <w:spacing w:after="160" w:line="259" w:lineRule="auto"/>
                        </w:pPr>
                      </w:p>
                    </w:txbxContent>
                  </v:textbox>
                </v:rect>
                <v:rect id="Rectangle 919140197" o:spid="_x0000_s1081" style="position:absolute;left:6122;top:8500;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l3soA&#10;AADiAAAADwAAAGRycy9kb3ducmV2LnhtbESPQWvCQBSE74X+h+UVequ7lVKT6CpSW/RoVVBvj+wz&#10;CWbfhuzWpP31riD0OMzMN8xk1ttaXKj1lWMNrwMFgjh3puJCw2779ZKA8AHZYO2YNPySh9n08WGC&#10;mXEdf9NlEwoRIewz1FCG0GRS+rwki37gGuLonVxrMUTZFtK02EW4reVQqXdpseK4UGJDHyXl582P&#10;1bBMmvlh5f66ov48LvfrfbrYpkHr56d+PgYRqA//4Xt7ZTQko7dRqhKVwu1SvANyeg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AL2Zd7KAAAA4gAAAA8AAAAAAAAAAAAAAAAAmAIA&#10;AGRycy9kb3ducmV2LnhtbFBLBQYAAAAABAAEAPUAAACPAwAAAAA=&#10;" filled="f" stroked="f">
                  <v:textbox inset="0,0,0,0">
                    <w:txbxContent>
                      <w:p w:rsidR="00FC7E9B" w:rsidRDefault="00FC7E9B" w:rsidP="00FC7E9B">
                        <w:pPr>
                          <w:spacing w:after="160" w:line="259" w:lineRule="auto"/>
                        </w:pPr>
                      </w:p>
                    </w:txbxContent>
                  </v:textbox>
                </v:rect>
                <v:rect id="Rectangle 2091343716" o:spid="_x0000_s1082" style="position:absolute;left:24416;top:8500;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VanskA&#10;AADiAAAADwAAAGRycy9kb3ducmV2LnhtbESPy2rCQBSG9wXfYTiCuzpRRJPUUUQtuqwX0O4OmdMk&#10;NHMmZKYm+vTOouDy57/xzZedqcSNGldaVjAaRiCIM6tLzhWcT5/vMQjnkTVWlknBnRwsF723Oaba&#10;tnyg29HnIoywS1FB4X2dSumyggy6oa2Jg/djG4M+yCaXusE2jJtKjqNoKg2WHB4KrGldUPZ7/DMK&#10;dnG9uu7to82r7ffu8nVJNqfEKzXod6sPEJ46/wr/t/daQTybzJIoHgWIgBRwQC6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FhVanskAAADiAAAADwAAAAAAAAAAAAAAAACYAgAA&#10;ZHJzL2Rvd25yZXYueG1sUEsFBgAAAAAEAAQA9QAAAI4DAAAAAA==&#10;" filled="f" stroked="f">
                  <v:textbox inset="0,0,0,0">
                    <w:txbxContent>
                      <w:p w:rsidR="00FC7E9B" w:rsidRDefault="00FC7E9B" w:rsidP="00FC7E9B">
                        <w:pPr>
                          <w:spacing w:after="160" w:line="259" w:lineRule="auto"/>
                        </w:pPr>
                      </w:p>
                    </w:txbxContent>
                  </v:textbox>
                </v:rect>
                <v:rect id="Rectangle 1810764429" o:spid="_x0000_s1083" style="position:absolute;left:22222;top:93472;width:494;height:2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" filled="f" stroked="f">
                  <v:textbox inset="0,0,0,0">
                    <w:txbxContent>
                      <w:p w:rsidR="00FC7E9B" w:rsidRDefault="00FC7E9B" w:rsidP="00FC7E9B">
                        <w:pPr>
                          <w:spacing w:after="160" w:line="259" w:lineRule="auto"/>
                        </w:pPr>
                      </w:p>
                    </w:txbxContent>
                  </v:textbox>
                </v:rect>
              </v:group>
            </w:pict>
          </mc:Fallback>
        </mc:AlternateContent>
      </w:r>
      <w:r w:rsidR="00846A9F">
        <w:rPr>
          <w:rFonts w:ascii="Times New Roman" w:hAnsi="Times New Roman" w:cs="Times New Roman"/>
          <w:color w:val="auto"/>
        </w:rPr>
        <w:t xml:space="preserve"> </w:t>
      </w:r>
    </w:p>
    <w:tbl>
      <w:tblPr>
        <w:tblpPr w:leftFromText="180" w:rightFromText="180" w:vertAnchor="text" w:horzAnchor="page" w:tblpX="5701" w:tblpY="8850"/>
        <w:tblW w:w="0" w:type="auto"/>
        <w:tblCellMar>
          <w:left w:w="0" w:type="dxa"/>
          <w:right w:w="0" w:type="dxa"/>
        </w:tblCellMar>
        <w:tblLook w:val="0000" w:firstRow="0" w:lastRow="0" w:firstColumn="0" w:lastColumn="0" w:noHBand="0" w:noVBand="0"/>
      </w:tblPr>
      <w:tblGrid>
        <w:gridCol w:w="6322"/>
      </w:tblGrid>
      <w:tr w:rsidR="00556C1B" w:rsidRPr="00556C1B" w:rsidTr="007A7CA0">
        <w:trPr>
          <w:trHeight w:val="238"/>
        </w:trPr>
        <w:tc>
          <w:tcPr>
            <w:tcW w:w="6322" w:type="dxa"/>
          </w:tcPr>
          <w:p w:rsidR="007A7CA0" w:rsidRPr="00556C1B" w:rsidRDefault="007A7CA0" w:rsidP="00CD6ED3">
            <w:pPr>
              <w:rPr>
                <w:rFonts w:ascii="Times New Roman" w:hAnsi="Times New Roman" w:cs="Times New Roman"/>
                <w:noProof/>
                <w:color w:val="auto"/>
                <w:sz w:val="24"/>
                <w:szCs w:val="20"/>
              </w:rPr>
            </w:pPr>
          </w:p>
        </w:tc>
      </w:tr>
    </w:tbl>
    <w:p w:rsidR="00D077E9" w:rsidRPr="00556C1B" w:rsidRDefault="000E716B">
      <w:pPr>
        <w:spacing w:after="200"/>
        <w:rPr>
          <w:rFonts w:ascii="Times New Roman" w:hAnsi="Times New Roman" w:cs="Times New Roman"/>
          <w:color w:val="auto"/>
        </w:rPr>
      </w:pPr>
      <w:r>
        <w:rPr>
          <w:noProof/>
          <w:lang w:val="en-IN" w:eastAsia="en-IN"/>
        </w:rPr>
        <mc:AlternateContent>
          <mc:Choice Requires="wps">
            <w:drawing>
              <wp:anchor distT="0" distB="0" distL="114300" distR="114300" simplePos="0" relativeHeight="251670528" behindDoc="0" locked="0" layoutInCell="0" allowOverlap="1">
                <wp:simplePos x="0" y="0"/>
                <wp:positionH relativeFrom="margin">
                  <wp:posOffset>1965325</wp:posOffset>
                </wp:positionH>
                <wp:positionV relativeFrom="margin">
                  <wp:posOffset>5666740</wp:posOffset>
                </wp:positionV>
                <wp:extent cx="4464050" cy="3046095"/>
                <wp:effectExtent l="20320" t="22225" r="40005" b="46355"/>
                <wp:wrapSquare wrapText="bothSides"/>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64050" cy="3046095"/>
                        </a:xfrm>
                        <a:prstGeom prst="rect">
                          <a:avLst/>
                        </a:prstGeom>
                        <a:solidFill>
                          <a:schemeClr val="accent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1">
                              <a:lumMod val="50000"/>
                              <a:lumOff val="0"/>
                              <a:alpha val="50000"/>
                            </a:schemeClr>
                          </a:outerShdw>
                        </a:effectLst>
                      </wps:spPr>
                      <wps:txbx>
                        <w:txbxContent>
                          <w:p w:rsidR="00846A9F" w:rsidRDefault="00846A9F" w:rsidP="00846A9F">
                            <w:pPr>
                              <w:jc w:val="center"/>
                              <w:rPr>
                                <w:rFonts w:asciiTheme="majorHAnsi" w:eastAsiaTheme="majorEastAsia" w:hAnsiTheme="majorHAnsi" w:cstheme="majorBidi"/>
                                <w:i/>
                                <w:iCs/>
                                <w:color w:val="FFFFFF" w:themeColor="background1"/>
                                <w:sz w:val="36"/>
                                <w:szCs w:val="36"/>
                                <w:lang w:val="en-IN"/>
                              </w:rPr>
                            </w:pPr>
                            <w:r>
                              <w:rPr>
                                <w:rFonts w:asciiTheme="majorHAnsi" w:eastAsiaTheme="majorEastAsia" w:hAnsiTheme="majorHAnsi" w:cstheme="majorBidi"/>
                                <w:i/>
                                <w:iCs/>
                                <w:color w:val="FFFFFF" w:themeColor="background1"/>
                                <w:sz w:val="36"/>
                                <w:szCs w:val="36"/>
                                <w:lang w:val="en-IN"/>
                              </w:rPr>
                              <w:t>Presented by</w:t>
                            </w:r>
                          </w:p>
                          <w:p w:rsidR="00846A9F" w:rsidRDefault="00846A9F" w:rsidP="00846A9F">
                            <w:pPr>
                              <w:jc w:val="center"/>
                              <w:rPr>
                                <w:rFonts w:asciiTheme="majorHAnsi" w:eastAsiaTheme="majorEastAsia" w:hAnsiTheme="majorHAnsi" w:cstheme="majorBidi"/>
                                <w:i/>
                                <w:iCs/>
                                <w:color w:val="FFFFFF" w:themeColor="background1"/>
                                <w:sz w:val="36"/>
                                <w:szCs w:val="36"/>
                                <w:lang w:val="en-IN"/>
                              </w:rPr>
                            </w:pPr>
                            <w:proofErr w:type="spellStart"/>
                            <w:r>
                              <w:rPr>
                                <w:rFonts w:asciiTheme="majorHAnsi" w:eastAsiaTheme="majorEastAsia" w:hAnsiTheme="majorHAnsi" w:cstheme="majorBidi"/>
                                <w:i/>
                                <w:iCs/>
                                <w:color w:val="FFFFFF" w:themeColor="background1"/>
                                <w:sz w:val="36"/>
                                <w:szCs w:val="36"/>
                                <w:lang w:val="en-IN"/>
                              </w:rPr>
                              <w:t>Lakireddy</w:t>
                            </w:r>
                            <w:proofErr w:type="spellEnd"/>
                            <w:r>
                              <w:rPr>
                                <w:rFonts w:asciiTheme="majorHAnsi" w:eastAsiaTheme="majorEastAsia" w:hAnsiTheme="majorHAnsi" w:cstheme="majorBidi"/>
                                <w:i/>
                                <w:iCs/>
                                <w:color w:val="FFFFFF" w:themeColor="background1"/>
                                <w:sz w:val="36"/>
                                <w:szCs w:val="36"/>
                                <w:lang w:val="en-IN"/>
                              </w:rPr>
                              <w:t xml:space="preserve"> </w:t>
                            </w:r>
                            <w:proofErr w:type="spellStart"/>
                            <w:r>
                              <w:rPr>
                                <w:rFonts w:asciiTheme="majorHAnsi" w:eastAsiaTheme="majorEastAsia" w:hAnsiTheme="majorHAnsi" w:cstheme="majorBidi"/>
                                <w:i/>
                                <w:iCs/>
                                <w:color w:val="FFFFFF" w:themeColor="background1"/>
                                <w:sz w:val="36"/>
                                <w:szCs w:val="36"/>
                                <w:lang w:val="en-IN"/>
                              </w:rPr>
                              <w:t>balireddy</w:t>
                            </w:r>
                            <w:proofErr w:type="spellEnd"/>
                            <w:r>
                              <w:rPr>
                                <w:rFonts w:asciiTheme="majorHAnsi" w:eastAsiaTheme="majorEastAsia" w:hAnsiTheme="majorHAnsi" w:cstheme="majorBidi"/>
                                <w:i/>
                                <w:iCs/>
                                <w:color w:val="FFFFFF" w:themeColor="background1"/>
                                <w:sz w:val="36"/>
                                <w:szCs w:val="36"/>
                                <w:lang w:val="en-IN"/>
                              </w:rPr>
                              <w:t xml:space="preserve"> college </w:t>
                            </w:r>
                            <w:proofErr w:type="gramStart"/>
                            <w:r>
                              <w:rPr>
                                <w:rFonts w:asciiTheme="majorHAnsi" w:eastAsiaTheme="majorEastAsia" w:hAnsiTheme="majorHAnsi" w:cstheme="majorBidi"/>
                                <w:i/>
                                <w:iCs/>
                                <w:color w:val="FFFFFF" w:themeColor="background1"/>
                                <w:sz w:val="36"/>
                                <w:szCs w:val="36"/>
                                <w:lang w:val="en-IN"/>
                              </w:rPr>
                              <w:t>of  engineering</w:t>
                            </w:r>
                            <w:proofErr w:type="gramEnd"/>
                          </w:p>
                          <w:p w:rsidR="00846A9F" w:rsidRDefault="00846A9F" w:rsidP="00846A9F">
                            <w:pPr>
                              <w:jc w:val="center"/>
                              <w:rPr>
                                <w:rFonts w:asciiTheme="majorHAnsi" w:eastAsiaTheme="majorEastAsia" w:hAnsiTheme="majorHAnsi" w:cstheme="majorBidi"/>
                                <w:i/>
                                <w:iCs/>
                                <w:color w:val="FFFFFF" w:themeColor="background1"/>
                                <w:sz w:val="36"/>
                                <w:szCs w:val="36"/>
                                <w:lang w:val="en-IN"/>
                              </w:rPr>
                            </w:pPr>
                            <w:proofErr w:type="spellStart"/>
                            <w:proofErr w:type="gramStart"/>
                            <w:r>
                              <w:rPr>
                                <w:rFonts w:asciiTheme="majorHAnsi" w:eastAsiaTheme="majorEastAsia" w:hAnsiTheme="majorHAnsi" w:cstheme="majorBidi"/>
                                <w:i/>
                                <w:iCs/>
                                <w:color w:val="FFFFFF" w:themeColor="background1"/>
                                <w:sz w:val="36"/>
                                <w:szCs w:val="36"/>
                                <w:lang w:val="en-IN"/>
                              </w:rPr>
                              <w:t>M.Vamsi</w:t>
                            </w:r>
                            <w:proofErr w:type="spellEnd"/>
                            <w:r>
                              <w:rPr>
                                <w:rFonts w:asciiTheme="majorHAnsi" w:eastAsiaTheme="majorEastAsia" w:hAnsiTheme="majorHAnsi" w:cstheme="majorBidi"/>
                                <w:i/>
                                <w:iCs/>
                                <w:color w:val="FFFFFF" w:themeColor="background1"/>
                                <w:sz w:val="36"/>
                                <w:szCs w:val="36"/>
                                <w:lang w:val="en-IN"/>
                              </w:rPr>
                              <w:t>(</w:t>
                            </w:r>
                            <w:proofErr w:type="gramEnd"/>
                            <w:r>
                              <w:rPr>
                                <w:rFonts w:asciiTheme="majorHAnsi" w:eastAsiaTheme="majorEastAsia" w:hAnsiTheme="majorHAnsi" w:cstheme="majorBidi"/>
                                <w:i/>
                                <w:iCs/>
                                <w:color w:val="FFFFFF" w:themeColor="background1"/>
                                <w:sz w:val="36"/>
                                <w:szCs w:val="36"/>
                                <w:lang w:val="en-IN"/>
                              </w:rPr>
                              <w:t>20761A0373)</w:t>
                            </w:r>
                          </w:p>
                          <w:p w:rsidR="00846A9F" w:rsidRDefault="00846A9F" w:rsidP="00846A9F">
                            <w:pPr>
                              <w:jc w:val="center"/>
                              <w:rPr>
                                <w:rFonts w:asciiTheme="majorHAnsi" w:eastAsiaTheme="majorEastAsia" w:hAnsiTheme="majorHAnsi" w:cstheme="majorBidi"/>
                                <w:i/>
                                <w:iCs/>
                                <w:color w:val="FFFFFF" w:themeColor="background1"/>
                                <w:sz w:val="36"/>
                                <w:szCs w:val="36"/>
                                <w:lang w:val="en-IN"/>
                              </w:rPr>
                            </w:pPr>
                            <w:proofErr w:type="spellStart"/>
                            <w:proofErr w:type="gramStart"/>
                            <w:r>
                              <w:rPr>
                                <w:rFonts w:asciiTheme="majorHAnsi" w:eastAsiaTheme="majorEastAsia" w:hAnsiTheme="majorHAnsi" w:cstheme="majorBidi"/>
                                <w:i/>
                                <w:iCs/>
                                <w:color w:val="FFFFFF" w:themeColor="background1"/>
                                <w:sz w:val="36"/>
                                <w:szCs w:val="36"/>
                                <w:lang w:val="en-IN"/>
                              </w:rPr>
                              <w:t>P.Prabhas</w:t>
                            </w:r>
                            <w:proofErr w:type="spellEnd"/>
                            <w:r>
                              <w:rPr>
                                <w:rFonts w:asciiTheme="majorHAnsi" w:eastAsiaTheme="majorEastAsia" w:hAnsiTheme="majorHAnsi" w:cstheme="majorBidi"/>
                                <w:i/>
                                <w:iCs/>
                                <w:color w:val="FFFFFF" w:themeColor="background1"/>
                                <w:sz w:val="36"/>
                                <w:szCs w:val="36"/>
                                <w:lang w:val="en-IN"/>
                              </w:rPr>
                              <w:t>(</w:t>
                            </w:r>
                            <w:proofErr w:type="gramEnd"/>
                            <w:r>
                              <w:rPr>
                                <w:rFonts w:asciiTheme="majorHAnsi" w:eastAsiaTheme="majorEastAsia" w:hAnsiTheme="majorHAnsi" w:cstheme="majorBidi"/>
                                <w:i/>
                                <w:iCs/>
                                <w:color w:val="FFFFFF" w:themeColor="background1"/>
                                <w:sz w:val="36"/>
                                <w:szCs w:val="36"/>
                                <w:lang w:val="en-IN"/>
                              </w:rPr>
                              <w:t>20761A0379)</w:t>
                            </w:r>
                          </w:p>
                          <w:p w:rsidR="00846A9F" w:rsidRDefault="00846A9F" w:rsidP="00846A9F">
                            <w:pPr>
                              <w:jc w:val="center"/>
                              <w:rPr>
                                <w:rFonts w:asciiTheme="majorHAnsi" w:eastAsiaTheme="majorEastAsia" w:hAnsiTheme="majorHAnsi" w:cstheme="majorBidi"/>
                                <w:i/>
                                <w:iCs/>
                                <w:color w:val="FFFFFF" w:themeColor="background1"/>
                                <w:sz w:val="36"/>
                                <w:szCs w:val="36"/>
                                <w:lang w:val="en-IN"/>
                              </w:rPr>
                            </w:pPr>
                            <w:proofErr w:type="spellStart"/>
                            <w:proofErr w:type="gramStart"/>
                            <w:r>
                              <w:rPr>
                                <w:rFonts w:asciiTheme="majorHAnsi" w:eastAsiaTheme="majorEastAsia" w:hAnsiTheme="majorHAnsi" w:cstheme="majorBidi"/>
                                <w:i/>
                                <w:iCs/>
                                <w:color w:val="FFFFFF" w:themeColor="background1"/>
                                <w:sz w:val="36"/>
                                <w:szCs w:val="36"/>
                                <w:lang w:val="en-IN"/>
                              </w:rPr>
                              <w:t>A.T.E.Manikanta</w:t>
                            </w:r>
                            <w:proofErr w:type="spellEnd"/>
                            <w:r>
                              <w:rPr>
                                <w:rFonts w:asciiTheme="majorHAnsi" w:eastAsiaTheme="majorEastAsia" w:hAnsiTheme="majorHAnsi" w:cstheme="majorBidi"/>
                                <w:i/>
                                <w:iCs/>
                                <w:color w:val="FFFFFF" w:themeColor="background1"/>
                                <w:sz w:val="36"/>
                                <w:szCs w:val="36"/>
                                <w:lang w:val="en-IN"/>
                              </w:rPr>
                              <w:t>(</w:t>
                            </w:r>
                            <w:proofErr w:type="gramEnd"/>
                            <w:r>
                              <w:rPr>
                                <w:rFonts w:asciiTheme="majorHAnsi" w:eastAsiaTheme="majorEastAsia" w:hAnsiTheme="majorHAnsi" w:cstheme="majorBidi"/>
                                <w:i/>
                                <w:iCs/>
                                <w:color w:val="FFFFFF" w:themeColor="background1"/>
                                <w:sz w:val="36"/>
                                <w:szCs w:val="36"/>
                                <w:lang w:val="en-IN"/>
                              </w:rPr>
                              <w:t>21765A0321)</w:t>
                            </w:r>
                          </w:p>
                          <w:p w:rsidR="00846A9F" w:rsidRDefault="00846A9F" w:rsidP="00846A9F">
                            <w:pPr>
                              <w:jc w:val="center"/>
                              <w:rPr>
                                <w:rFonts w:asciiTheme="majorHAnsi" w:eastAsiaTheme="majorEastAsia" w:hAnsiTheme="majorHAnsi" w:cstheme="majorBidi"/>
                                <w:i/>
                                <w:iCs/>
                                <w:color w:val="FFFFFF" w:themeColor="background1"/>
                                <w:sz w:val="36"/>
                                <w:szCs w:val="36"/>
                                <w:lang w:val="en-IN"/>
                              </w:rPr>
                            </w:pPr>
                            <w:proofErr w:type="spellStart"/>
                            <w:r>
                              <w:rPr>
                                <w:rFonts w:asciiTheme="majorHAnsi" w:eastAsiaTheme="majorEastAsia" w:hAnsiTheme="majorHAnsi" w:cstheme="majorBidi"/>
                                <w:i/>
                                <w:iCs/>
                                <w:color w:val="FFFFFF" w:themeColor="background1"/>
                                <w:sz w:val="36"/>
                                <w:szCs w:val="36"/>
                                <w:lang w:val="en-IN"/>
                              </w:rPr>
                              <w:t>K.Gopi</w:t>
                            </w:r>
                            <w:proofErr w:type="spellEnd"/>
                            <w:r>
                              <w:rPr>
                                <w:rFonts w:asciiTheme="majorHAnsi" w:eastAsiaTheme="majorEastAsia" w:hAnsiTheme="majorHAnsi" w:cstheme="majorBidi"/>
                                <w:i/>
                                <w:iCs/>
                                <w:color w:val="FFFFFF" w:themeColor="background1"/>
                                <w:sz w:val="36"/>
                                <w:szCs w:val="36"/>
                                <w:lang w:val="en-IN"/>
                              </w:rPr>
                              <w:t xml:space="preserve"> </w:t>
                            </w:r>
                            <w:proofErr w:type="spellStart"/>
                            <w:proofErr w:type="gramStart"/>
                            <w:r>
                              <w:rPr>
                                <w:rFonts w:asciiTheme="majorHAnsi" w:eastAsiaTheme="majorEastAsia" w:hAnsiTheme="majorHAnsi" w:cstheme="majorBidi"/>
                                <w:i/>
                                <w:iCs/>
                                <w:color w:val="FFFFFF" w:themeColor="background1"/>
                                <w:sz w:val="36"/>
                                <w:szCs w:val="36"/>
                                <w:lang w:val="en-IN"/>
                              </w:rPr>
                              <w:t>krishna</w:t>
                            </w:r>
                            <w:proofErr w:type="spellEnd"/>
                            <w:r>
                              <w:rPr>
                                <w:rFonts w:asciiTheme="majorHAnsi" w:eastAsiaTheme="majorEastAsia" w:hAnsiTheme="majorHAnsi" w:cstheme="majorBidi"/>
                                <w:i/>
                                <w:iCs/>
                                <w:color w:val="FFFFFF" w:themeColor="background1"/>
                                <w:sz w:val="36"/>
                                <w:szCs w:val="36"/>
                                <w:lang w:val="en-IN"/>
                              </w:rPr>
                              <w:t>(</w:t>
                            </w:r>
                            <w:proofErr w:type="gramEnd"/>
                            <w:r>
                              <w:rPr>
                                <w:rFonts w:asciiTheme="majorHAnsi" w:eastAsiaTheme="majorEastAsia" w:hAnsiTheme="majorHAnsi" w:cstheme="majorBidi"/>
                                <w:i/>
                                <w:iCs/>
                                <w:color w:val="FFFFFF" w:themeColor="background1"/>
                                <w:sz w:val="36"/>
                                <w:szCs w:val="36"/>
                                <w:lang w:val="en-IN"/>
                              </w:rPr>
                              <w:t>21765A0325)</w:t>
                            </w:r>
                          </w:p>
                          <w:p w:rsidR="00846A9F" w:rsidRPr="00846A9F" w:rsidRDefault="00846A9F" w:rsidP="00846A9F">
                            <w:pPr>
                              <w:jc w:val="center"/>
                              <w:rPr>
                                <w:rFonts w:asciiTheme="majorHAnsi" w:eastAsiaTheme="majorEastAsia" w:hAnsiTheme="majorHAnsi" w:cstheme="majorBidi"/>
                                <w:i/>
                                <w:iCs/>
                                <w:color w:val="FFFFFF" w:themeColor="background1"/>
                                <w:sz w:val="36"/>
                                <w:szCs w:val="36"/>
                                <w:lang w:val="en-IN"/>
                              </w:rPr>
                            </w:pPr>
                            <w:proofErr w:type="spellStart"/>
                            <w:r>
                              <w:rPr>
                                <w:rFonts w:asciiTheme="majorHAnsi" w:eastAsiaTheme="majorEastAsia" w:hAnsiTheme="majorHAnsi" w:cstheme="majorBidi"/>
                                <w:i/>
                                <w:iCs/>
                                <w:color w:val="FFFFFF" w:themeColor="background1"/>
                                <w:sz w:val="36"/>
                                <w:szCs w:val="36"/>
                                <w:lang w:val="en-IN"/>
                              </w:rPr>
                              <w:t>M.Vara</w:t>
                            </w:r>
                            <w:proofErr w:type="spellEnd"/>
                            <w:r>
                              <w:rPr>
                                <w:rFonts w:asciiTheme="majorHAnsi" w:eastAsiaTheme="majorEastAsia" w:hAnsiTheme="majorHAnsi" w:cstheme="majorBidi"/>
                                <w:i/>
                                <w:iCs/>
                                <w:color w:val="FFFFFF" w:themeColor="background1"/>
                                <w:sz w:val="36"/>
                                <w:szCs w:val="36"/>
                                <w:lang w:val="en-IN"/>
                              </w:rPr>
                              <w:t xml:space="preserve"> </w:t>
                            </w:r>
                            <w:proofErr w:type="spellStart"/>
                            <w:proofErr w:type="gramStart"/>
                            <w:r>
                              <w:rPr>
                                <w:rFonts w:asciiTheme="majorHAnsi" w:eastAsiaTheme="majorEastAsia" w:hAnsiTheme="majorHAnsi" w:cstheme="majorBidi"/>
                                <w:i/>
                                <w:iCs/>
                                <w:color w:val="FFFFFF" w:themeColor="background1"/>
                                <w:sz w:val="36"/>
                                <w:szCs w:val="36"/>
                                <w:lang w:val="en-IN"/>
                              </w:rPr>
                              <w:t>prasad</w:t>
                            </w:r>
                            <w:proofErr w:type="spellEnd"/>
                            <w:r>
                              <w:rPr>
                                <w:rFonts w:asciiTheme="majorHAnsi" w:eastAsiaTheme="majorEastAsia" w:hAnsiTheme="majorHAnsi" w:cstheme="majorBidi"/>
                                <w:i/>
                                <w:iCs/>
                                <w:color w:val="FFFFFF" w:themeColor="background1"/>
                                <w:sz w:val="36"/>
                                <w:szCs w:val="36"/>
                                <w:lang w:val="en-IN"/>
                              </w:rPr>
                              <w:t>(</w:t>
                            </w:r>
                            <w:proofErr w:type="gramEnd"/>
                            <w:r>
                              <w:rPr>
                                <w:rFonts w:asciiTheme="majorHAnsi" w:eastAsiaTheme="majorEastAsia" w:hAnsiTheme="majorHAnsi" w:cstheme="majorBidi"/>
                                <w:i/>
                                <w:iCs/>
                                <w:color w:val="FFFFFF" w:themeColor="background1"/>
                                <w:sz w:val="36"/>
                                <w:szCs w:val="36"/>
                                <w:lang w:val="en-IN"/>
                              </w:rPr>
                              <w:t>21765A0328)</w:t>
                            </w:r>
                          </w:p>
                        </w:txbxContent>
                      </wps:txbx>
                      <wps:bodyPr rot="0" vert="horz" wrap="square" lIns="228600" tIns="228600" rIns="228600" bIns="228600" anchor="t" anchorCtr="0" upright="1">
                        <a:noAutofit/>
                      </wps:bodyPr>
                    </wps:wsp>
                  </a:graphicData>
                </a:graphic>
                <wp14:sizeRelH relativeFrom="margin">
                  <wp14:pctWidth>0</wp14:pctWidth>
                </wp14:sizeRelH>
                <wp14:sizeRelV relativeFrom="page">
                  <wp14:pctHeight>0</wp14:pctHeight>
                </wp14:sizeRelV>
              </wp:anchor>
            </w:drawing>
          </mc:Choice>
          <mc:Fallback>
            <w:pict>
              <v:rect id="Rectangle 2" o:spid="_x0000_s1084" style="position:absolute;margin-left:154.75pt;margin-top:446.2pt;width:351.5pt;height:239.8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" o:allowincell="f" fillcolor="#024f75 [3204]" strokecolor="#f2f2f2 [3041]" strokeweight="3pt">
                <v:shadow on="t" color="#012639 [1604]" opacity=".5" offset="1pt"/>
                <v:textbox inset="18pt,18pt,18pt,18pt">
                  <w:txbxContent>
                    <w:p w:rsidR="00846A9F" w:rsidRDefault="00846A9F" w:rsidP="00846A9F">
                      <w:pPr>
                        <w:jc w:val="center"/>
                        <w:rPr>
                          <w:rFonts w:asciiTheme="majorHAnsi" w:eastAsiaTheme="majorEastAsia" w:hAnsiTheme="majorHAnsi" w:cstheme="majorBidi"/>
                          <w:i/>
                          <w:iCs/>
                          <w:color w:val="FFFFFF" w:themeColor="background1"/>
                          <w:sz w:val="36"/>
                          <w:szCs w:val="36"/>
                          <w:lang w:val="en-IN"/>
                        </w:rPr>
                      </w:pPr>
                      <w:r>
                        <w:rPr>
                          <w:rFonts w:asciiTheme="majorHAnsi" w:eastAsiaTheme="majorEastAsia" w:hAnsiTheme="majorHAnsi" w:cstheme="majorBidi"/>
                          <w:i/>
                          <w:iCs/>
                          <w:color w:val="FFFFFF" w:themeColor="background1"/>
                          <w:sz w:val="36"/>
                          <w:szCs w:val="36"/>
                          <w:lang w:val="en-IN"/>
                        </w:rPr>
                        <w:t>Presented by</w:t>
                      </w:r>
                    </w:p>
                    <w:p w:rsidR="00846A9F" w:rsidRDefault="00846A9F" w:rsidP="00846A9F">
                      <w:pPr>
                        <w:jc w:val="center"/>
                        <w:rPr>
                          <w:rFonts w:asciiTheme="majorHAnsi" w:eastAsiaTheme="majorEastAsia" w:hAnsiTheme="majorHAnsi" w:cstheme="majorBidi"/>
                          <w:i/>
                          <w:iCs/>
                          <w:color w:val="FFFFFF" w:themeColor="background1"/>
                          <w:sz w:val="36"/>
                          <w:szCs w:val="36"/>
                          <w:lang w:val="en-IN"/>
                        </w:rPr>
                      </w:pPr>
                      <w:proofErr w:type="spellStart"/>
                      <w:r>
                        <w:rPr>
                          <w:rFonts w:asciiTheme="majorHAnsi" w:eastAsiaTheme="majorEastAsia" w:hAnsiTheme="majorHAnsi" w:cstheme="majorBidi"/>
                          <w:i/>
                          <w:iCs/>
                          <w:color w:val="FFFFFF" w:themeColor="background1"/>
                          <w:sz w:val="36"/>
                          <w:szCs w:val="36"/>
                          <w:lang w:val="en-IN"/>
                        </w:rPr>
                        <w:t>Lakireddy</w:t>
                      </w:r>
                      <w:proofErr w:type="spellEnd"/>
                      <w:r>
                        <w:rPr>
                          <w:rFonts w:asciiTheme="majorHAnsi" w:eastAsiaTheme="majorEastAsia" w:hAnsiTheme="majorHAnsi" w:cstheme="majorBidi"/>
                          <w:i/>
                          <w:iCs/>
                          <w:color w:val="FFFFFF" w:themeColor="background1"/>
                          <w:sz w:val="36"/>
                          <w:szCs w:val="36"/>
                          <w:lang w:val="en-IN"/>
                        </w:rPr>
                        <w:t xml:space="preserve"> </w:t>
                      </w:r>
                      <w:proofErr w:type="spellStart"/>
                      <w:r>
                        <w:rPr>
                          <w:rFonts w:asciiTheme="majorHAnsi" w:eastAsiaTheme="majorEastAsia" w:hAnsiTheme="majorHAnsi" w:cstheme="majorBidi"/>
                          <w:i/>
                          <w:iCs/>
                          <w:color w:val="FFFFFF" w:themeColor="background1"/>
                          <w:sz w:val="36"/>
                          <w:szCs w:val="36"/>
                          <w:lang w:val="en-IN"/>
                        </w:rPr>
                        <w:t>balireddy</w:t>
                      </w:r>
                      <w:proofErr w:type="spellEnd"/>
                      <w:r>
                        <w:rPr>
                          <w:rFonts w:asciiTheme="majorHAnsi" w:eastAsiaTheme="majorEastAsia" w:hAnsiTheme="majorHAnsi" w:cstheme="majorBidi"/>
                          <w:i/>
                          <w:iCs/>
                          <w:color w:val="FFFFFF" w:themeColor="background1"/>
                          <w:sz w:val="36"/>
                          <w:szCs w:val="36"/>
                          <w:lang w:val="en-IN"/>
                        </w:rPr>
                        <w:t xml:space="preserve"> college </w:t>
                      </w:r>
                      <w:proofErr w:type="gramStart"/>
                      <w:r>
                        <w:rPr>
                          <w:rFonts w:asciiTheme="majorHAnsi" w:eastAsiaTheme="majorEastAsia" w:hAnsiTheme="majorHAnsi" w:cstheme="majorBidi"/>
                          <w:i/>
                          <w:iCs/>
                          <w:color w:val="FFFFFF" w:themeColor="background1"/>
                          <w:sz w:val="36"/>
                          <w:szCs w:val="36"/>
                          <w:lang w:val="en-IN"/>
                        </w:rPr>
                        <w:t>of  engineering</w:t>
                      </w:r>
                      <w:proofErr w:type="gramEnd"/>
                    </w:p>
                    <w:p w:rsidR="00846A9F" w:rsidRDefault="00846A9F" w:rsidP="00846A9F">
                      <w:pPr>
                        <w:jc w:val="center"/>
                        <w:rPr>
                          <w:rFonts w:asciiTheme="majorHAnsi" w:eastAsiaTheme="majorEastAsia" w:hAnsiTheme="majorHAnsi" w:cstheme="majorBidi"/>
                          <w:i/>
                          <w:iCs/>
                          <w:color w:val="FFFFFF" w:themeColor="background1"/>
                          <w:sz w:val="36"/>
                          <w:szCs w:val="36"/>
                          <w:lang w:val="en-IN"/>
                        </w:rPr>
                      </w:pPr>
                      <w:proofErr w:type="spellStart"/>
                      <w:proofErr w:type="gramStart"/>
                      <w:r>
                        <w:rPr>
                          <w:rFonts w:asciiTheme="majorHAnsi" w:eastAsiaTheme="majorEastAsia" w:hAnsiTheme="majorHAnsi" w:cstheme="majorBidi"/>
                          <w:i/>
                          <w:iCs/>
                          <w:color w:val="FFFFFF" w:themeColor="background1"/>
                          <w:sz w:val="36"/>
                          <w:szCs w:val="36"/>
                          <w:lang w:val="en-IN"/>
                        </w:rPr>
                        <w:t>M.Vamsi</w:t>
                      </w:r>
                      <w:proofErr w:type="spellEnd"/>
                      <w:r>
                        <w:rPr>
                          <w:rFonts w:asciiTheme="majorHAnsi" w:eastAsiaTheme="majorEastAsia" w:hAnsiTheme="majorHAnsi" w:cstheme="majorBidi"/>
                          <w:i/>
                          <w:iCs/>
                          <w:color w:val="FFFFFF" w:themeColor="background1"/>
                          <w:sz w:val="36"/>
                          <w:szCs w:val="36"/>
                          <w:lang w:val="en-IN"/>
                        </w:rPr>
                        <w:t>(</w:t>
                      </w:r>
                      <w:proofErr w:type="gramEnd"/>
                      <w:r>
                        <w:rPr>
                          <w:rFonts w:asciiTheme="majorHAnsi" w:eastAsiaTheme="majorEastAsia" w:hAnsiTheme="majorHAnsi" w:cstheme="majorBidi"/>
                          <w:i/>
                          <w:iCs/>
                          <w:color w:val="FFFFFF" w:themeColor="background1"/>
                          <w:sz w:val="36"/>
                          <w:szCs w:val="36"/>
                          <w:lang w:val="en-IN"/>
                        </w:rPr>
                        <w:t>20761A0373)</w:t>
                      </w:r>
                    </w:p>
                    <w:p w:rsidR="00846A9F" w:rsidRDefault="00846A9F" w:rsidP="00846A9F">
                      <w:pPr>
                        <w:jc w:val="center"/>
                        <w:rPr>
                          <w:rFonts w:asciiTheme="majorHAnsi" w:eastAsiaTheme="majorEastAsia" w:hAnsiTheme="majorHAnsi" w:cstheme="majorBidi"/>
                          <w:i/>
                          <w:iCs/>
                          <w:color w:val="FFFFFF" w:themeColor="background1"/>
                          <w:sz w:val="36"/>
                          <w:szCs w:val="36"/>
                          <w:lang w:val="en-IN"/>
                        </w:rPr>
                      </w:pPr>
                      <w:proofErr w:type="spellStart"/>
                      <w:proofErr w:type="gramStart"/>
                      <w:r>
                        <w:rPr>
                          <w:rFonts w:asciiTheme="majorHAnsi" w:eastAsiaTheme="majorEastAsia" w:hAnsiTheme="majorHAnsi" w:cstheme="majorBidi"/>
                          <w:i/>
                          <w:iCs/>
                          <w:color w:val="FFFFFF" w:themeColor="background1"/>
                          <w:sz w:val="36"/>
                          <w:szCs w:val="36"/>
                          <w:lang w:val="en-IN"/>
                        </w:rPr>
                        <w:t>P.Prabhas</w:t>
                      </w:r>
                      <w:proofErr w:type="spellEnd"/>
                      <w:r>
                        <w:rPr>
                          <w:rFonts w:asciiTheme="majorHAnsi" w:eastAsiaTheme="majorEastAsia" w:hAnsiTheme="majorHAnsi" w:cstheme="majorBidi"/>
                          <w:i/>
                          <w:iCs/>
                          <w:color w:val="FFFFFF" w:themeColor="background1"/>
                          <w:sz w:val="36"/>
                          <w:szCs w:val="36"/>
                          <w:lang w:val="en-IN"/>
                        </w:rPr>
                        <w:t>(</w:t>
                      </w:r>
                      <w:proofErr w:type="gramEnd"/>
                      <w:r>
                        <w:rPr>
                          <w:rFonts w:asciiTheme="majorHAnsi" w:eastAsiaTheme="majorEastAsia" w:hAnsiTheme="majorHAnsi" w:cstheme="majorBidi"/>
                          <w:i/>
                          <w:iCs/>
                          <w:color w:val="FFFFFF" w:themeColor="background1"/>
                          <w:sz w:val="36"/>
                          <w:szCs w:val="36"/>
                          <w:lang w:val="en-IN"/>
                        </w:rPr>
                        <w:t>20761A0379)</w:t>
                      </w:r>
                    </w:p>
                    <w:p w:rsidR="00846A9F" w:rsidRDefault="00846A9F" w:rsidP="00846A9F">
                      <w:pPr>
                        <w:jc w:val="center"/>
                        <w:rPr>
                          <w:rFonts w:asciiTheme="majorHAnsi" w:eastAsiaTheme="majorEastAsia" w:hAnsiTheme="majorHAnsi" w:cstheme="majorBidi"/>
                          <w:i/>
                          <w:iCs/>
                          <w:color w:val="FFFFFF" w:themeColor="background1"/>
                          <w:sz w:val="36"/>
                          <w:szCs w:val="36"/>
                          <w:lang w:val="en-IN"/>
                        </w:rPr>
                      </w:pPr>
                      <w:proofErr w:type="spellStart"/>
                      <w:proofErr w:type="gramStart"/>
                      <w:r>
                        <w:rPr>
                          <w:rFonts w:asciiTheme="majorHAnsi" w:eastAsiaTheme="majorEastAsia" w:hAnsiTheme="majorHAnsi" w:cstheme="majorBidi"/>
                          <w:i/>
                          <w:iCs/>
                          <w:color w:val="FFFFFF" w:themeColor="background1"/>
                          <w:sz w:val="36"/>
                          <w:szCs w:val="36"/>
                          <w:lang w:val="en-IN"/>
                        </w:rPr>
                        <w:t>A.T.E.Manikanta</w:t>
                      </w:r>
                      <w:proofErr w:type="spellEnd"/>
                      <w:r>
                        <w:rPr>
                          <w:rFonts w:asciiTheme="majorHAnsi" w:eastAsiaTheme="majorEastAsia" w:hAnsiTheme="majorHAnsi" w:cstheme="majorBidi"/>
                          <w:i/>
                          <w:iCs/>
                          <w:color w:val="FFFFFF" w:themeColor="background1"/>
                          <w:sz w:val="36"/>
                          <w:szCs w:val="36"/>
                          <w:lang w:val="en-IN"/>
                        </w:rPr>
                        <w:t>(</w:t>
                      </w:r>
                      <w:proofErr w:type="gramEnd"/>
                      <w:r>
                        <w:rPr>
                          <w:rFonts w:asciiTheme="majorHAnsi" w:eastAsiaTheme="majorEastAsia" w:hAnsiTheme="majorHAnsi" w:cstheme="majorBidi"/>
                          <w:i/>
                          <w:iCs/>
                          <w:color w:val="FFFFFF" w:themeColor="background1"/>
                          <w:sz w:val="36"/>
                          <w:szCs w:val="36"/>
                          <w:lang w:val="en-IN"/>
                        </w:rPr>
                        <w:t>21765A0321)</w:t>
                      </w:r>
                    </w:p>
                    <w:p w:rsidR="00846A9F" w:rsidRDefault="00846A9F" w:rsidP="00846A9F">
                      <w:pPr>
                        <w:jc w:val="center"/>
                        <w:rPr>
                          <w:rFonts w:asciiTheme="majorHAnsi" w:eastAsiaTheme="majorEastAsia" w:hAnsiTheme="majorHAnsi" w:cstheme="majorBidi"/>
                          <w:i/>
                          <w:iCs/>
                          <w:color w:val="FFFFFF" w:themeColor="background1"/>
                          <w:sz w:val="36"/>
                          <w:szCs w:val="36"/>
                          <w:lang w:val="en-IN"/>
                        </w:rPr>
                      </w:pPr>
                      <w:proofErr w:type="spellStart"/>
                      <w:r>
                        <w:rPr>
                          <w:rFonts w:asciiTheme="majorHAnsi" w:eastAsiaTheme="majorEastAsia" w:hAnsiTheme="majorHAnsi" w:cstheme="majorBidi"/>
                          <w:i/>
                          <w:iCs/>
                          <w:color w:val="FFFFFF" w:themeColor="background1"/>
                          <w:sz w:val="36"/>
                          <w:szCs w:val="36"/>
                          <w:lang w:val="en-IN"/>
                        </w:rPr>
                        <w:t>K.Gopi</w:t>
                      </w:r>
                      <w:proofErr w:type="spellEnd"/>
                      <w:r>
                        <w:rPr>
                          <w:rFonts w:asciiTheme="majorHAnsi" w:eastAsiaTheme="majorEastAsia" w:hAnsiTheme="majorHAnsi" w:cstheme="majorBidi"/>
                          <w:i/>
                          <w:iCs/>
                          <w:color w:val="FFFFFF" w:themeColor="background1"/>
                          <w:sz w:val="36"/>
                          <w:szCs w:val="36"/>
                          <w:lang w:val="en-IN"/>
                        </w:rPr>
                        <w:t xml:space="preserve"> </w:t>
                      </w:r>
                      <w:proofErr w:type="spellStart"/>
                      <w:proofErr w:type="gramStart"/>
                      <w:r>
                        <w:rPr>
                          <w:rFonts w:asciiTheme="majorHAnsi" w:eastAsiaTheme="majorEastAsia" w:hAnsiTheme="majorHAnsi" w:cstheme="majorBidi"/>
                          <w:i/>
                          <w:iCs/>
                          <w:color w:val="FFFFFF" w:themeColor="background1"/>
                          <w:sz w:val="36"/>
                          <w:szCs w:val="36"/>
                          <w:lang w:val="en-IN"/>
                        </w:rPr>
                        <w:t>krishna</w:t>
                      </w:r>
                      <w:proofErr w:type="spellEnd"/>
                      <w:r>
                        <w:rPr>
                          <w:rFonts w:asciiTheme="majorHAnsi" w:eastAsiaTheme="majorEastAsia" w:hAnsiTheme="majorHAnsi" w:cstheme="majorBidi"/>
                          <w:i/>
                          <w:iCs/>
                          <w:color w:val="FFFFFF" w:themeColor="background1"/>
                          <w:sz w:val="36"/>
                          <w:szCs w:val="36"/>
                          <w:lang w:val="en-IN"/>
                        </w:rPr>
                        <w:t>(</w:t>
                      </w:r>
                      <w:proofErr w:type="gramEnd"/>
                      <w:r>
                        <w:rPr>
                          <w:rFonts w:asciiTheme="majorHAnsi" w:eastAsiaTheme="majorEastAsia" w:hAnsiTheme="majorHAnsi" w:cstheme="majorBidi"/>
                          <w:i/>
                          <w:iCs/>
                          <w:color w:val="FFFFFF" w:themeColor="background1"/>
                          <w:sz w:val="36"/>
                          <w:szCs w:val="36"/>
                          <w:lang w:val="en-IN"/>
                        </w:rPr>
                        <w:t>21765A0325)</w:t>
                      </w:r>
                    </w:p>
                    <w:p w:rsidR="00846A9F" w:rsidRPr="00846A9F" w:rsidRDefault="00846A9F" w:rsidP="00846A9F">
                      <w:pPr>
                        <w:jc w:val="center"/>
                        <w:rPr>
                          <w:rFonts w:asciiTheme="majorHAnsi" w:eastAsiaTheme="majorEastAsia" w:hAnsiTheme="majorHAnsi" w:cstheme="majorBidi"/>
                          <w:i/>
                          <w:iCs/>
                          <w:color w:val="FFFFFF" w:themeColor="background1"/>
                          <w:sz w:val="36"/>
                          <w:szCs w:val="36"/>
                          <w:lang w:val="en-IN"/>
                        </w:rPr>
                      </w:pPr>
                      <w:proofErr w:type="spellStart"/>
                      <w:r>
                        <w:rPr>
                          <w:rFonts w:asciiTheme="majorHAnsi" w:eastAsiaTheme="majorEastAsia" w:hAnsiTheme="majorHAnsi" w:cstheme="majorBidi"/>
                          <w:i/>
                          <w:iCs/>
                          <w:color w:val="FFFFFF" w:themeColor="background1"/>
                          <w:sz w:val="36"/>
                          <w:szCs w:val="36"/>
                          <w:lang w:val="en-IN"/>
                        </w:rPr>
                        <w:t>M.Vara</w:t>
                      </w:r>
                      <w:proofErr w:type="spellEnd"/>
                      <w:r>
                        <w:rPr>
                          <w:rFonts w:asciiTheme="majorHAnsi" w:eastAsiaTheme="majorEastAsia" w:hAnsiTheme="majorHAnsi" w:cstheme="majorBidi"/>
                          <w:i/>
                          <w:iCs/>
                          <w:color w:val="FFFFFF" w:themeColor="background1"/>
                          <w:sz w:val="36"/>
                          <w:szCs w:val="36"/>
                          <w:lang w:val="en-IN"/>
                        </w:rPr>
                        <w:t xml:space="preserve"> </w:t>
                      </w:r>
                      <w:proofErr w:type="spellStart"/>
                      <w:proofErr w:type="gramStart"/>
                      <w:r>
                        <w:rPr>
                          <w:rFonts w:asciiTheme="majorHAnsi" w:eastAsiaTheme="majorEastAsia" w:hAnsiTheme="majorHAnsi" w:cstheme="majorBidi"/>
                          <w:i/>
                          <w:iCs/>
                          <w:color w:val="FFFFFF" w:themeColor="background1"/>
                          <w:sz w:val="36"/>
                          <w:szCs w:val="36"/>
                          <w:lang w:val="en-IN"/>
                        </w:rPr>
                        <w:t>prasad</w:t>
                      </w:r>
                      <w:proofErr w:type="spellEnd"/>
                      <w:r>
                        <w:rPr>
                          <w:rFonts w:asciiTheme="majorHAnsi" w:eastAsiaTheme="majorEastAsia" w:hAnsiTheme="majorHAnsi" w:cstheme="majorBidi"/>
                          <w:i/>
                          <w:iCs/>
                          <w:color w:val="FFFFFF" w:themeColor="background1"/>
                          <w:sz w:val="36"/>
                          <w:szCs w:val="36"/>
                          <w:lang w:val="en-IN"/>
                        </w:rPr>
                        <w:t>(</w:t>
                      </w:r>
                      <w:proofErr w:type="gramEnd"/>
                      <w:r>
                        <w:rPr>
                          <w:rFonts w:asciiTheme="majorHAnsi" w:eastAsiaTheme="majorEastAsia" w:hAnsiTheme="majorHAnsi" w:cstheme="majorBidi"/>
                          <w:i/>
                          <w:iCs/>
                          <w:color w:val="FFFFFF" w:themeColor="background1"/>
                          <w:sz w:val="36"/>
                          <w:szCs w:val="36"/>
                          <w:lang w:val="en-IN"/>
                        </w:rPr>
                        <w:t>21765A0328)</w:t>
                      </w:r>
                    </w:p>
                  </w:txbxContent>
                </v:textbox>
                <w10:wrap type="square" anchorx="margin" anchory="margin"/>
              </v:rect>
            </w:pict>
          </mc:Fallback>
        </mc:AlternateContent>
      </w:r>
      <w:r w:rsidR="00D077E9" w:rsidRPr="00556C1B">
        <w:rPr>
          <w:rFonts w:ascii="Times New Roman" w:hAnsi="Times New Roman" w:cs="Times New Roman"/>
          <w:color w:val="auto"/>
        </w:rPr>
        <w:br w:type="page"/>
      </w:r>
    </w:p>
    <w:p w:rsidR="00D077E9" w:rsidRPr="00556C1B" w:rsidRDefault="00FC7E9B" w:rsidP="00D077E9">
      <w:pPr>
        <w:pStyle w:val="Heading1"/>
        <w:rPr>
          <w:rFonts w:ascii="Times New Roman" w:hAnsi="Times New Roman" w:cs="Times New Roman"/>
          <w:color w:val="auto"/>
          <w:sz w:val="36"/>
          <w:szCs w:val="20"/>
        </w:rPr>
      </w:pPr>
      <w:r w:rsidRPr="00556C1B">
        <w:rPr>
          <w:rFonts w:ascii="Times New Roman" w:hAnsi="Times New Roman" w:cs="Times New Roman"/>
          <w:color w:val="auto"/>
          <w:sz w:val="36"/>
          <w:szCs w:val="20"/>
        </w:rPr>
        <w:lastRenderedPageBreak/>
        <w:t>Introduction</w:t>
      </w:r>
    </w:p>
    <w:p w:rsidR="00F603BB" w:rsidRPr="00556C1B" w:rsidRDefault="00F603BB" w:rsidP="00F603BB">
      <w:pPr>
        <w:ind w:left="720"/>
        <w:jc w:val="both"/>
        <w:rPr>
          <w:rFonts w:ascii="Times New Roman" w:hAnsi="Times New Roman" w:cs="Times New Roman"/>
          <w:b w:val="0"/>
          <w:color w:val="auto"/>
          <w:sz w:val="24"/>
          <w:szCs w:val="24"/>
        </w:rPr>
      </w:pPr>
      <w:proofErr w:type="spellStart"/>
      <w:r w:rsidRPr="00556C1B">
        <w:rPr>
          <w:rFonts w:ascii="Times New Roman" w:hAnsi="Times New Roman" w:cs="Times New Roman"/>
          <w:b w:val="0"/>
          <w:color w:val="auto"/>
          <w:sz w:val="24"/>
          <w:szCs w:val="24"/>
        </w:rPr>
        <w:t>Salesforce</w:t>
      </w:r>
      <w:proofErr w:type="spellEnd"/>
      <w:r w:rsidRPr="00556C1B">
        <w:rPr>
          <w:rFonts w:ascii="Times New Roman" w:hAnsi="Times New Roman" w:cs="Times New Roman"/>
          <w:b w:val="0"/>
          <w:color w:val="auto"/>
          <w:sz w:val="24"/>
          <w:szCs w:val="24"/>
        </w:rPr>
        <w:t xml:space="preserve">, Inc. Is an American cloud-based software company headquartered in San Francisco, </w:t>
      </w:r>
      <w:proofErr w:type="gramStart"/>
      <w:r w:rsidRPr="00556C1B">
        <w:rPr>
          <w:rFonts w:ascii="Times New Roman" w:hAnsi="Times New Roman" w:cs="Times New Roman"/>
          <w:b w:val="0"/>
          <w:color w:val="auto"/>
          <w:sz w:val="24"/>
          <w:szCs w:val="24"/>
        </w:rPr>
        <w:t>California.</w:t>
      </w:r>
      <w:proofErr w:type="gramEnd"/>
      <w:r w:rsidRPr="00556C1B">
        <w:rPr>
          <w:rFonts w:ascii="Times New Roman" w:hAnsi="Times New Roman" w:cs="Times New Roman"/>
          <w:b w:val="0"/>
          <w:color w:val="auto"/>
          <w:sz w:val="24"/>
          <w:szCs w:val="24"/>
        </w:rPr>
        <w:t xml:space="preserve"> It provides customer relationship management (CRM) software and applications focused on sales, customer service, marketing automation, e-commerce, analytics, and application development.</w:t>
      </w:r>
    </w:p>
    <w:p w:rsidR="00F603BB" w:rsidRPr="00556C1B" w:rsidRDefault="00F603BB" w:rsidP="00F603BB">
      <w:pPr>
        <w:ind w:left="720"/>
        <w:jc w:val="both"/>
        <w:rPr>
          <w:rFonts w:ascii="Times New Roman" w:eastAsia="Times New Roman" w:hAnsi="Times New Roman" w:cs="Times New Roman"/>
          <w:b w:val="0"/>
          <w:color w:val="auto"/>
          <w:sz w:val="24"/>
          <w:szCs w:val="24"/>
        </w:rPr>
      </w:pPr>
    </w:p>
    <w:p w:rsidR="00F603BB" w:rsidRPr="00556C1B" w:rsidRDefault="00F603BB" w:rsidP="00F603BB">
      <w:pPr>
        <w:ind w:left="720"/>
        <w:jc w:val="both"/>
        <w:rPr>
          <w:rFonts w:ascii="Times New Roman" w:hAnsi="Times New Roman" w:cs="Times New Roman"/>
          <w:b w:val="0"/>
          <w:color w:val="auto"/>
          <w:sz w:val="24"/>
          <w:szCs w:val="24"/>
        </w:rPr>
      </w:pPr>
      <w:r w:rsidRPr="00556C1B">
        <w:rPr>
          <w:rFonts w:ascii="Times New Roman" w:hAnsi="Times New Roman" w:cs="Times New Roman"/>
          <w:b w:val="0"/>
          <w:color w:val="auto"/>
          <w:sz w:val="24"/>
          <w:szCs w:val="24"/>
        </w:rPr>
        <w:t xml:space="preserve">Founded by former Oracle executive Marc </w:t>
      </w:r>
      <w:proofErr w:type="spellStart"/>
      <w:r w:rsidRPr="00556C1B">
        <w:rPr>
          <w:rFonts w:ascii="Times New Roman" w:hAnsi="Times New Roman" w:cs="Times New Roman"/>
          <w:b w:val="0"/>
          <w:color w:val="auto"/>
          <w:sz w:val="24"/>
          <w:szCs w:val="24"/>
        </w:rPr>
        <w:t>Benioff</w:t>
      </w:r>
      <w:proofErr w:type="spellEnd"/>
      <w:r w:rsidRPr="00556C1B">
        <w:rPr>
          <w:rFonts w:ascii="Times New Roman" w:hAnsi="Times New Roman" w:cs="Times New Roman"/>
          <w:b w:val="0"/>
          <w:color w:val="auto"/>
          <w:sz w:val="24"/>
          <w:szCs w:val="24"/>
        </w:rPr>
        <w:t xml:space="preserve">, </w:t>
      </w:r>
      <w:proofErr w:type="spellStart"/>
      <w:r w:rsidRPr="00556C1B">
        <w:rPr>
          <w:rFonts w:ascii="Times New Roman" w:hAnsi="Times New Roman" w:cs="Times New Roman"/>
          <w:b w:val="0"/>
          <w:color w:val="auto"/>
          <w:sz w:val="24"/>
          <w:szCs w:val="24"/>
        </w:rPr>
        <w:t>Salesforce</w:t>
      </w:r>
      <w:proofErr w:type="spellEnd"/>
      <w:r w:rsidRPr="00556C1B">
        <w:rPr>
          <w:rFonts w:ascii="Times New Roman" w:hAnsi="Times New Roman" w:cs="Times New Roman"/>
          <w:b w:val="0"/>
          <w:color w:val="auto"/>
          <w:sz w:val="24"/>
          <w:szCs w:val="24"/>
        </w:rPr>
        <w:t xml:space="preserve"> quickly grew into one of the largest companies in the world, making its IPO in 2004. </w:t>
      </w:r>
      <w:proofErr w:type="spellStart"/>
      <w:r w:rsidRPr="00556C1B">
        <w:rPr>
          <w:rFonts w:ascii="Times New Roman" w:hAnsi="Times New Roman" w:cs="Times New Roman"/>
          <w:b w:val="0"/>
          <w:color w:val="auto"/>
          <w:sz w:val="24"/>
          <w:szCs w:val="24"/>
        </w:rPr>
        <w:t>Salesforce's</w:t>
      </w:r>
      <w:proofErr w:type="spellEnd"/>
      <w:r w:rsidRPr="00556C1B">
        <w:rPr>
          <w:rFonts w:ascii="Times New Roman" w:hAnsi="Times New Roman" w:cs="Times New Roman"/>
          <w:b w:val="0"/>
          <w:color w:val="auto"/>
          <w:sz w:val="24"/>
          <w:szCs w:val="24"/>
        </w:rPr>
        <w:t xml:space="preserve"> continued growth makes it the first cloud computing company to reach US$1</w:t>
      </w:r>
      <w:r w:rsidRPr="00556C1B">
        <w:rPr>
          <w:rStyle w:val="nowrap"/>
          <w:rFonts w:ascii="Times New Roman" w:hAnsi="Times New Roman" w:cs="Times New Roman"/>
          <w:b w:val="0"/>
          <w:color w:val="auto"/>
          <w:sz w:val="24"/>
          <w:szCs w:val="24"/>
        </w:rPr>
        <w:t> </w:t>
      </w:r>
      <w:r w:rsidRPr="00556C1B">
        <w:rPr>
          <w:rFonts w:ascii="Times New Roman" w:hAnsi="Times New Roman" w:cs="Times New Roman"/>
          <w:b w:val="0"/>
          <w:color w:val="auto"/>
          <w:sz w:val="24"/>
          <w:szCs w:val="24"/>
        </w:rPr>
        <w:t>billion in annual revenue by fiscal year 2009</w:t>
      </w:r>
      <w:proofErr w:type="gramStart"/>
      <w:r w:rsidRPr="00556C1B">
        <w:rPr>
          <w:rFonts w:ascii="Times New Roman" w:hAnsi="Times New Roman" w:cs="Times New Roman"/>
          <w:b w:val="0"/>
          <w:color w:val="auto"/>
          <w:sz w:val="24"/>
          <w:szCs w:val="24"/>
        </w:rPr>
        <w:t>,and</w:t>
      </w:r>
      <w:proofErr w:type="gramEnd"/>
      <w:r w:rsidRPr="00556C1B">
        <w:rPr>
          <w:rFonts w:ascii="Times New Roman" w:hAnsi="Times New Roman" w:cs="Times New Roman"/>
          <w:b w:val="0"/>
          <w:color w:val="auto"/>
          <w:sz w:val="24"/>
          <w:szCs w:val="24"/>
        </w:rPr>
        <w:t xml:space="preserve"> the world's largest enterprise software firm by 2022. </w:t>
      </w:r>
    </w:p>
    <w:p w:rsidR="00F603BB" w:rsidRPr="00556C1B" w:rsidRDefault="00F603BB" w:rsidP="00F603BB">
      <w:pPr>
        <w:ind w:left="720"/>
        <w:jc w:val="both"/>
        <w:rPr>
          <w:rFonts w:ascii="Times New Roman" w:hAnsi="Times New Roman" w:cs="Times New Roman"/>
          <w:b w:val="0"/>
          <w:color w:val="auto"/>
          <w:sz w:val="24"/>
          <w:szCs w:val="24"/>
        </w:rPr>
      </w:pPr>
    </w:p>
    <w:p w:rsidR="00F603BB" w:rsidRPr="00556C1B" w:rsidRDefault="00F603BB" w:rsidP="00F603BB">
      <w:pPr>
        <w:ind w:left="720"/>
        <w:jc w:val="both"/>
        <w:rPr>
          <w:rFonts w:ascii="Times New Roman" w:hAnsi="Times New Roman" w:cs="Times New Roman"/>
          <w:b w:val="0"/>
          <w:color w:val="auto"/>
          <w:sz w:val="24"/>
          <w:szCs w:val="24"/>
        </w:rPr>
      </w:pPr>
      <w:r w:rsidRPr="00556C1B">
        <w:rPr>
          <w:rFonts w:ascii="Times New Roman" w:hAnsi="Times New Roman" w:cs="Times New Roman"/>
          <w:b w:val="0"/>
          <w:color w:val="auto"/>
          <w:sz w:val="24"/>
          <w:szCs w:val="24"/>
        </w:rPr>
        <w:t xml:space="preserve">Today, </w:t>
      </w:r>
      <w:proofErr w:type="spellStart"/>
      <w:r w:rsidRPr="00556C1B">
        <w:rPr>
          <w:rFonts w:ascii="Times New Roman" w:hAnsi="Times New Roman" w:cs="Times New Roman"/>
          <w:b w:val="0"/>
          <w:color w:val="auto"/>
          <w:sz w:val="24"/>
          <w:szCs w:val="24"/>
        </w:rPr>
        <w:t>Salesforce</w:t>
      </w:r>
      <w:proofErr w:type="spellEnd"/>
      <w:r w:rsidRPr="00556C1B">
        <w:rPr>
          <w:rFonts w:ascii="Times New Roman" w:hAnsi="Times New Roman" w:cs="Times New Roman"/>
          <w:b w:val="0"/>
          <w:color w:val="auto"/>
          <w:sz w:val="24"/>
          <w:szCs w:val="24"/>
        </w:rPr>
        <w:t xml:space="preserve"> is one of the largest technology companies in the world, and as of September 19, 2022, is the 61st largest company in the world by market cap with a value of nearly US$153 billion. </w:t>
      </w:r>
      <w:proofErr w:type="spellStart"/>
      <w:proofErr w:type="gramStart"/>
      <w:r w:rsidRPr="00556C1B">
        <w:rPr>
          <w:rFonts w:ascii="Times New Roman" w:hAnsi="Times New Roman" w:cs="Times New Roman"/>
          <w:b w:val="0"/>
          <w:color w:val="auto"/>
          <w:sz w:val="24"/>
          <w:szCs w:val="24"/>
        </w:rPr>
        <w:t>Salesforce</w:t>
      </w:r>
      <w:proofErr w:type="spellEnd"/>
      <w:r w:rsidRPr="00556C1B">
        <w:rPr>
          <w:rFonts w:ascii="Times New Roman" w:hAnsi="Times New Roman" w:cs="Times New Roman"/>
          <w:b w:val="0"/>
          <w:color w:val="auto"/>
          <w:sz w:val="24"/>
          <w:szCs w:val="24"/>
        </w:rPr>
        <w:t xml:space="preserve"> ranked 136th on the most recent edition of the Fortune 500, making US$26.5</w:t>
      </w:r>
      <w:r w:rsidRPr="00556C1B">
        <w:rPr>
          <w:rStyle w:val="nowrap"/>
          <w:rFonts w:ascii="Times New Roman" w:hAnsi="Times New Roman" w:cs="Times New Roman"/>
          <w:b w:val="0"/>
          <w:color w:val="auto"/>
          <w:sz w:val="24"/>
          <w:szCs w:val="24"/>
        </w:rPr>
        <w:t> </w:t>
      </w:r>
      <w:r w:rsidRPr="00556C1B">
        <w:rPr>
          <w:rFonts w:ascii="Times New Roman" w:hAnsi="Times New Roman" w:cs="Times New Roman"/>
          <w:b w:val="0"/>
          <w:color w:val="auto"/>
          <w:sz w:val="24"/>
          <w:szCs w:val="24"/>
        </w:rPr>
        <w:t>billion in 2022.</w:t>
      </w:r>
      <w:proofErr w:type="gramEnd"/>
      <w:r w:rsidR="00032142">
        <w:fldChar w:fldCharType="begin"/>
      </w:r>
      <w:r w:rsidR="00032142">
        <w:instrText xml:space="preserve"> HYPERLINK "https://en.wikipedia.org/wiki/Salesforce" \l "cite_note-5" </w:instrText>
      </w:r>
      <w:r w:rsidR="00032142">
        <w:fldChar w:fldCharType="separate"/>
      </w:r>
      <w:r w:rsidR="00032142">
        <w:fldChar w:fldCharType="end"/>
      </w:r>
      <w:r w:rsidRPr="00556C1B">
        <w:rPr>
          <w:rFonts w:ascii="Times New Roman" w:hAnsi="Times New Roman" w:cs="Times New Roman"/>
          <w:b w:val="0"/>
          <w:color w:val="auto"/>
          <w:sz w:val="24"/>
          <w:szCs w:val="24"/>
        </w:rPr>
        <w:t xml:space="preserve"> Since 2020, </w:t>
      </w:r>
      <w:proofErr w:type="spellStart"/>
      <w:r w:rsidRPr="00556C1B">
        <w:rPr>
          <w:rFonts w:ascii="Times New Roman" w:hAnsi="Times New Roman" w:cs="Times New Roman"/>
          <w:b w:val="0"/>
          <w:color w:val="auto"/>
          <w:sz w:val="24"/>
          <w:szCs w:val="24"/>
        </w:rPr>
        <w:t>Salesforce</w:t>
      </w:r>
      <w:proofErr w:type="spellEnd"/>
      <w:r w:rsidRPr="00556C1B">
        <w:rPr>
          <w:rFonts w:ascii="Times New Roman" w:hAnsi="Times New Roman" w:cs="Times New Roman"/>
          <w:b w:val="0"/>
          <w:color w:val="auto"/>
          <w:sz w:val="24"/>
          <w:szCs w:val="24"/>
        </w:rPr>
        <w:t xml:space="preserve"> has also been a component of the Dow Jones Industrial Average. </w:t>
      </w:r>
    </w:p>
    <w:p w:rsidR="00F603BB" w:rsidRPr="00556C1B" w:rsidRDefault="00703874" w:rsidP="00F603BB">
      <w:pPr>
        <w:pStyle w:val="Heading1"/>
        <w:rPr>
          <w:rFonts w:ascii="Times New Roman" w:hAnsi="Times New Roman" w:cs="Times New Roman"/>
          <w:color w:val="auto"/>
          <w:sz w:val="36"/>
          <w:szCs w:val="20"/>
        </w:rPr>
      </w:pPr>
      <w:proofErr w:type="spellStart"/>
      <w:r>
        <w:rPr>
          <w:rFonts w:ascii="Times New Roman" w:hAnsi="Times New Roman" w:cs="Times New Roman"/>
          <w:color w:val="auto"/>
          <w:sz w:val="36"/>
          <w:szCs w:val="20"/>
        </w:rPr>
        <w:t>Salesforce</w:t>
      </w:r>
      <w:proofErr w:type="spellEnd"/>
      <w:r>
        <w:rPr>
          <w:rFonts w:ascii="Times New Roman" w:hAnsi="Times New Roman" w:cs="Times New Roman"/>
          <w:color w:val="auto"/>
          <w:sz w:val="36"/>
          <w:szCs w:val="20"/>
        </w:rPr>
        <w:t xml:space="preserve"> A</w:t>
      </w:r>
      <w:r w:rsidR="00F603BB" w:rsidRPr="00556C1B">
        <w:rPr>
          <w:rFonts w:ascii="Times New Roman" w:hAnsi="Times New Roman" w:cs="Times New Roman"/>
          <w:color w:val="auto"/>
          <w:sz w:val="36"/>
          <w:szCs w:val="20"/>
        </w:rPr>
        <w:t>dministrator</w:t>
      </w:r>
    </w:p>
    <w:p w:rsidR="00F603BB" w:rsidRPr="00556C1B" w:rsidRDefault="00F603BB" w:rsidP="00F603BB">
      <w:pPr>
        <w:spacing w:after="100" w:afterAutospacing="1"/>
        <w:ind w:left="720"/>
        <w:jc w:val="both"/>
        <w:rPr>
          <w:rFonts w:ascii="Times New Roman" w:eastAsia="Times New Roman" w:hAnsi="Times New Roman" w:cs="Times New Roman"/>
          <w:b w:val="0"/>
          <w:color w:val="auto"/>
          <w:sz w:val="24"/>
          <w:szCs w:val="24"/>
          <w:lang w:val="en-IN" w:eastAsia="en-IN"/>
        </w:rPr>
      </w:pPr>
      <w:r w:rsidRPr="00556C1B">
        <w:rPr>
          <w:rFonts w:ascii="Times New Roman" w:eastAsia="Times New Roman" w:hAnsi="Times New Roman" w:cs="Times New Roman"/>
          <w:b w:val="0"/>
          <w:color w:val="auto"/>
          <w:sz w:val="24"/>
          <w:szCs w:val="24"/>
          <w:lang w:val="en-IN" w:eastAsia="en-IN"/>
        </w:rPr>
        <w:t>A </w:t>
      </w:r>
      <w:proofErr w:type="spellStart"/>
      <w:r w:rsidRPr="00556C1B">
        <w:rPr>
          <w:rFonts w:ascii="Times New Roman" w:eastAsia="Times New Roman" w:hAnsi="Times New Roman" w:cs="Times New Roman"/>
          <w:b w:val="0"/>
          <w:color w:val="auto"/>
          <w:sz w:val="24"/>
          <w:szCs w:val="24"/>
          <w:lang w:val="en-IN" w:eastAsia="en-IN"/>
        </w:rPr>
        <w:t>Salesforce</w:t>
      </w:r>
      <w:proofErr w:type="spellEnd"/>
      <w:r w:rsidRPr="00556C1B">
        <w:rPr>
          <w:rFonts w:ascii="Times New Roman" w:eastAsia="Times New Roman" w:hAnsi="Times New Roman" w:cs="Times New Roman"/>
          <w:b w:val="0"/>
          <w:color w:val="auto"/>
          <w:sz w:val="24"/>
          <w:szCs w:val="24"/>
          <w:lang w:val="en-IN" w:eastAsia="en-IN"/>
        </w:rPr>
        <w:t xml:space="preserve"> Administrator solves business problems by customizing the </w:t>
      </w:r>
      <w:proofErr w:type="spellStart"/>
      <w:r w:rsidRPr="00556C1B">
        <w:rPr>
          <w:rFonts w:ascii="Times New Roman" w:eastAsia="Times New Roman" w:hAnsi="Times New Roman" w:cs="Times New Roman"/>
          <w:b w:val="0"/>
          <w:color w:val="auto"/>
          <w:sz w:val="24"/>
          <w:szCs w:val="24"/>
          <w:lang w:val="en-IN" w:eastAsia="en-IN"/>
        </w:rPr>
        <w:t>Salesforce</w:t>
      </w:r>
      <w:proofErr w:type="spellEnd"/>
      <w:r w:rsidRPr="00556C1B">
        <w:rPr>
          <w:rFonts w:ascii="Times New Roman" w:eastAsia="Times New Roman" w:hAnsi="Times New Roman" w:cs="Times New Roman"/>
          <w:b w:val="0"/>
          <w:color w:val="auto"/>
          <w:sz w:val="24"/>
          <w:szCs w:val="24"/>
          <w:lang w:val="en-IN" w:eastAsia="en-IN"/>
        </w:rPr>
        <w:t xml:space="preserve"> Platform. They build, configure, and automate technology solutions to deliver business value</w:t>
      </w:r>
      <w:r w:rsidRPr="00556C1B">
        <w:rPr>
          <w:rFonts w:ascii="Times New Roman" w:eastAsia="Times New Roman" w:hAnsi="Times New Roman" w:cs="Times New Roman"/>
          <w:bCs/>
          <w:color w:val="auto"/>
          <w:sz w:val="24"/>
          <w:szCs w:val="24"/>
          <w:lang w:val="en-IN" w:eastAsia="en-IN"/>
        </w:rPr>
        <w:t>.</w:t>
      </w:r>
      <w:r w:rsidRPr="00556C1B">
        <w:rPr>
          <w:rFonts w:ascii="Times New Roman" w:eastAsia="Times New Roman" w:hAnsi="Times New Roman" w:cs="Times New Roman"/>
          <w:b w:val="0"/>
          <w:color w:val="auto"/>
          <w:sz w:val="24"/>
          <w:szCs w:val="24"/>
          <w:lang w:val="en-IN" w:eastAsia="en-IN"/>
        </w:rPr>
        <w:t> </w:t>
      </w:r>
      <w:proofErr w:type="spellStart"/>
      <w:r w:rsidRPr="00556C1B">
        <w:rPr>
          <w:rFonts w:ascii="Times New Roman" w:eastAsia="Times New Roman" w:hAnsi="Times New Roman" w:cs="Times New Roman"/>
          <w:b w:val="0"/>
          <w:color w:val="auto"/>
          <w:sz w:val="24"/>
          <w:szCs w:val="24"/>
          <w:lang w:val="en-IN" w:eastAsia="en-IN"/>
        </w:rPr>
        <w:t>Salesforce</w:t>
      </w:r>
      <w:proofErr w:type="spellEnd"/>
      <w:r w:rsidRPr="00556C1B">
        <w:rPr>
          <w:rFonts w:ascii="Times New Roman" w:eastAsia="Times New Roman" w:hAnsi="Times New Roman" w:cs="Times New Roman"/>
          <w:b w:val="0"/>
          <w:color w:val="auto"/>
          <w:sz w:val="24"/>
          <w:szCs w:val="24"/>
          <w:lang w:val="en-IN" w:eastAsia="en-IN"/>
        </w:rPr>
        <w:t xml:space="preserve"> Administrators work with stakeholders to define system requirements and customize the platform. Most importantly, they enable users to get the most out of </w:t>
      </w:r>
      <w:proofErr w:type="spellStart"/>
      <w:r w:rsidRPr="00556C1B">
        <w:rPr>
          <w:rFonts w:ascii="Times New Roman" w:eastAsia="Times New Roman" w:hAnsi="Times New Roman" w:cs="Times New Roman"/>
          <w:b w:val="0"/>
          <w:color w:val="auto"/>
          <w:sz w:val="24"/>
          <w:szCs w:val="24"/>
          <w:lang w:val="en-IN" w:eastAsia="en-IN"/>
        </w:rPr>
        <w:t>Salesforce</w:t>
      </w:r>
      <w:proofErr w:type="spellEnd"/>
      <w:r w:rsidRPr="00556C1B">
        <w:rPr>
          <w:rFonts w:ascii="Times New Roman" w:eastAsia="Times New Roman" w:hAnsi="Times New Roman" w:cs="Times New Roman"/>
          <w:b w:val="0"/>
          <w:color w:val="auto"/>
          <w:sz w:val="24"/>
          <w:szCs w:val="24"/>
          <w:lang w:val="en-IN" w:eastAsia="en-IN"/>
        </w:rPr>
        <w:t xml:space="preserve"> technology.</w:t>
      </w:r>
    </w:p>
    <w:p w:rsidR="00F603BB" w:rsidRPr="00556C1B" w:rsidRDefault="00F603BB" w:rsidP="00F603BB">
      <w:pPr>
        <w:spacing w:after="100" w:afterAutospacing="1"/>
        <w:ind w:left="720"/>
        <w:jc w:val="both"/>
        <w:rPr>
          <w:rFonts w:ascii="Times New Roman" w:eastAsia="Times New Roman" w:hAnsi="Times New Roman" w:cs="Times New Roman"/>
          <w:b w:val="0"/>
          <w:color w:val="auto"/>
          <w:sz w:val="24"/>
          <w:szCs w:val="24"/>
          <w:lang w:val="en-IN" w:eastAsia="en-IN"/>
        </w:rPr>
      </w:pPr>
      <w:r w:rsidRPr="00556C1B">
        <w:rPr>
          <w:rFonts w:ascii="Times New Roman" w:eastAsia="Times New Roman" w:hAnsi="Times New Roman" w:cs="Times New Roman"/>
          <w:b w:val="0"/>
          <w:color w:val="auto"/>
          <w:sz w:val="24"/>
          <w:szCs w:val="24"/>
          <w:lang w:val="en-IN" w:eastAsia="en-IN"/>
        </w:rPr>
        <w:t xml:space="preserve">A </w:t>
      </w:r>
      <w:proofErr w:type="spellStart"/>
      <w:r w:rsidRPr="00556C1B">
        <w:rPr>
          <w:rFonts w:ascii="Times New Roman" w:eastAsia="Times New Roman" w:hAnsi="Times New Roman" w:cs="Times New Roman"/>
          <w:b w:val="0"/>
          <w:color w:val="auto"/>
          <w:sz w:val="24"/>
          <w:szCs w:val="24"/>
          <w:lang w:val="en-IN" w:eastAsia="en-IN"/>
        </w:rPr>
        <w:t>Salesforce</w:t>
      </w:r>
      <w:proofErr w:type="spellEnd"/>
      <w:r w:rsidRPr="00556C1B">
        <w:rPr>
          <w:rFonts w:ascii="Times New Roman" w:eastAsia="Times New Roman" w:hAnsi="Times New Roman" w:cs="Times New Roman"/>
          <w:b w:val="0"/>
          <w:color w:val="auto"/>
          <w:sz w:val="24"/>
          <w:szCs w:val="24"/>
          <w:lang w:val="en-IN" w:eastAsia="en-IN"/>
        </w:rPr>
        <w:t xml:space="preserve"> Admin best understands how to make the platform work for their company’s goals. Some organizations may employ just one admin; some employ many people in this role.</w:t>
      </w:r>
    </w:p>
    <w:p w:rsidR="00F603BB" w:rsidRPr="00556C1B" w:rsidRDefault="00F603BB" w:rsidP="00F603BB">
      <w:pPr>
        <w:spacing w:after="100" w:afterAutospacing="1"/>
        <w:ind w:left="720"/>
        <w:jc w:val="both"/>
        <w:rPr>
          <w:rFonts w:ascii="Times New Roman" w:eastAsia="Times New Roman" w:hAnsi="Times New Roman" w:cs="Times New Roman"/>
          <w:b w:val="0"/>
          <w:color w:val="auto"/>
          <w:sz w:val="24"/>
          <w:szCs w:val="24"/>
          <w:lang w:val="en-IN" w:eastAsia="en-IN"/>
        </w:rPr>
      </w:pPr>
      <w:r w:rsidRPr="00556C1B">
        <w:rPr>
          <w:rFonts w:ascii="Times New Roman" w:eastAsia="Times New Roman" w:hAnsi="Times New Roman" w:cs="Times New Roman"/>
          <w:b w:val="0"/>
          <w:color w:val="auto"/>
          <w:sz w:val="24"/>
          <w:szCs w:val="24"/>
          <w:lang w:val="en-IN" w:eastAsia="en-IN"/>
        </w:rPr>
        <w:t>Core responsibilities include supporting users, managing data, maintaining security standards, and delivering actionable analytics.</w:t>
      </w:r>
      <w:r w:rsidRPr="00556C1B">
        <w:rPr>
          <w:rFonts w:ascii="Times New Roman" w:eastAsia="Times New Roman" w:hAnsi="Times New Roman" w:cs="Times New Roman"/>
          <w:bCs/>
          <w:color w:val="auto"/>
          <w:sz w:val="24"/>
          <w:szCs w:val="24"/>
          <w:lang w:val="en-IN" w:eastAsia="en-IN"/>
        </w:rPr>
        <w:t> </w:t>
      </w:r>
      <w:r w:rsidRPr="00556C1B">
        <w:rPr>
          <w:rFonts w:ascii="Times New Roman" w:eastAsia="Times New Roman" w:hAnsi="Times New Roman" w:cs="Times New Roman"/>
          <w:b w:val="0"/>
          <w:color w:val="auto"/>
          <w:sz w:val="24"/>
          <w:szCs w:val="24"/>
          <w:lang w:val="en-IN" w:eastAsia="en-IN"/>
        </w:rPr>
        <w:t xml:space="preserve">A </w:t>
      </w:r>
      <w:proofErr w:type="spellStart"/>
      <w:r w:rsidRPr="00556C1B">
        <w:rPr>
          <w:rFonts w:ascii="Times New Roman" w:eastAsia="Times New Roman" w:hAnsi="Times New Roman" w:cs="Times New Roman"/>
          <w:b w:val="0"/>
          <w:color w:val="auto"/>
          <w:sz w:val="24"/>
          <w:szCs w:val="24"/>
          <w:lang w:val="en-IN" w:eastAsia="en-IN"/>
        </w:rPr>
        <w:t>Salesforce</w:t>
      </w:r>
      <w:proofErr w:type="spellEnd"/>
      <w:r w:rsidRPr="00556C1B">
        <w:rPr>
          <w:rFonts w:ascii="Times New Roman" w:eastAsia="Times New Roman" w:hAnsi="Times New Roman" w:cs="Times New Roman"/>
          <w:b w:val="0"/>
          <w:color w:val="auto"/>
          <w:sz w:val="24"/>
          <w:szCs w:val="24"/>
          <w:lang w:val="en-IN" w:eastAsia="en-IN"/>
        </w:rPr>
        <w:t xml:space="preserve"> Administrator’s colleagues can rely on them to:</w:t>
      </w:r>
    </w:p>
    <w:p w:rsidR="00F603BB" w:rsidRPr="00556C1B" w:rsidRDefault="00F603BB" w:rsidP="00F603BB">
      <w:pPr>
        <w:numPr>
          <w:ilvl w:val="0"/>
          <w:numId w:val="1"/>
        </w:numPr>
        <w:tabs>
          <w:tab w:val="clear" w:pos="720"/>
          <w:tab w:val="num" w:pos="1440"/>
        </w:tabs>
        <w:spacing w:before="100" w:beforeAutospacing="1" w:after="100" w:afterAutospacing="1"/>
        <w:ind w:left="1440"/>
        <w:jc w:val="both"/>
        <w:rPr>
          <w:rFonts w:ascii="Times New Roman" w:eastAsia="Times New Roman" w:hAnsi="Times New Roman" w:cs="Times New Roman"/>
          <w:b w:val="0"/>
          <w:color w:val="auto"/>
          <w:sz w:val="24"/>
          <w:szCs w:val="24"/>
          <w:lang w:val="en-IN" w:eastAsia="en-IN"/>
        </w:rPr>
      </w:pPr>
      <w:r w:rsidRPr="00556C1B">
        <w:rPr>
          <w:rFonts w:ascii="Times New Roman" w:eastAsia="Times New Roman" w:hAnsi="Times New Roman" w:cs="Times New Roman"/>
          <w:b w:val="0"/>
          <w:color w:val="auto"/>
          <w:sz w:val="24"/>
          <w:szCs w:val="24"/>
          <w:lang w:val="en-IN" w:eastAsia="en-IN"/>
        </w:rPr>
        <w:t>Maintain the platform</w:t>
      </w:r>
    </w:p>
    <w:p w:rsidR="00F603BB" w:rsidRPr="00556C1B" w:rsidRDefault="00F603BB" w:rsidP="00F603BB">
      <w:pPr>
        <w:numPr>
          <w:ilvl w:val="0"/>
          <w:numId w:val="1"/>
        </w:numPr>
        <w:tabs>
          <w:tab w:val="clear" w:pos="720"/>
          <w:tab w:val="num" w:pos="1440"/>
        </w:tabs>
        <w:spacing w:before="100" w:beforeAutospacing="1" w:after="100" w:afterAutospacing="1"/>
        <w:ind w:left="1440"/>
        <w:jc w:val="both"/>
        <w:rPr>
          <w:rFonts w:ascii="Times New Roman" w:eastAsia="Times New Roman" w:hAnsi="Times New Roman" w:cs="Times New Roman"/>
          <w:b w:val="0"/>
          <w:color w:val="auto"/>
          <w:sz w:val="24"/>
          <w:szCs w:val="24"/>
          <w:lang w:val="en-IN" w:eastAsia="en-IN"/>
        </w:rPr>
      </w:pPr>
      <w:r w:rsidRPr="00556C1B">
        <w:rPr>
          <w:rFonts w:ascii="Times New Roman" w:eastAsia="Times New Roman" w:hAnsi="Times New Roman" w:cs="Times New Roman"/>
          <w:b w:val="0"/>
          <w:color w:val="auto"/>
          <w:sz w:val="24"/>
          <w:szCs w:val="24"/>
          <w:lang w:val="en-IN" w:eastAsia="en-IN"/>
        </w:rPr>
        <w:t xml:space="preserve">Make it as easy as possible for users of any technical level to use </w:t>
      </w:r>
      <w:proofErr w:type="spellStart"/>
      <w:r w:rsidRPr="00556C1B">
        <w:rPr>
          <w:rFonts w:ascii="Times New Roman" w:eastAsia="Times New Roman" w:hAnsi="Times New Roman" w:cs="Times New Roman"/>
          <w:b w:val="0"/>
          <w:color w:val="auto"/>
          <w:sz w:val="24"/>
          <w:szCs w:val="24"/>
          <w:lang w:val="en-IN" w:eastAsia="en-IN"/>
        </w:rPr>
        <w:t>Salesforce</w:t>
      </w:r>
      <w:proofErr w:type="spellEnd"/>
    </w:p>
    <w:p w:rsidR="00F603BB" w:rsidRPr="00556C1B" w:rsidRDefault="00F603BB" w:rsidP="00F603BB">
      <w:pPr>
        <w:numPr>
          <w:ilvl w:val="0"/>
          <w:numId w:val="1"/>
        </w:numPr>
        <w:tabs>
          <w:tab w:val="clear" w:pos="720"/>
          <w:tab w:val="num" w:pos="1440"/>
        </w:tabs>
        <w:spacing w:before="100" w:beforeAutospacing="1" w:after="100" w:afterAutospacing="1"/>
        <w:ind w:left="1440"/>
        <w:jc w:val="both"/>
        <w:rPr>
          <w:rFonts w:ascii="Times New Roman" w:eastAsia="Times New Roman" w:hAnsi="Times New Roman" w:cs="Times New Roman"/>
          <w:b w:val="0"/>
          <w:color w:val="auto"/>
          <w:sz w:val="24"/>
          <w:szCs w:val="24"/>
          <w:lang w:val="en-IN" w:eastAsia="en-IN"/>
        </w:rPr>
      </w:pPr>
      <w:r w:rsidRPr="00556C1B">
        <w:rPr>
          <w:rFonts w:ascii="Times New Roman" w:eastAsia="Times New Roman" w:hAnsi="Times New Roman" w:cs="Times New Roman"/>
          <w:b w:val="0"/>
          <w:color w:val="auto"/>
          <w:sz w:val="24"/>
          <w:szCs w:val="24"/>
          <w:lang w:val="en-IN" w:eastAsia="en-IN"/>
        </w:rPr>
        <w:t>Stay current on the platform’s new tools, capabilities, and updates</w:t>
      </w:r>
    </w:p>
    <w:p w:rsidR="00F603BB" w:rsidRPr="00556C1B" w:rsidRDefault="00F603BB" w:rsidP="00F603BB">
      <w:pPr>
        <w:spacing w:after="100" w:afterAutospacing="1"/>
        <w:ind w:left="720"/>
        <w:jc w:val="both"/>
        <w:rPr>
          <w:rFonts w:ascii="Times New Roman" w:eastAsia="Times New Roman" w:hAnsi="Times New Roman" w:cs="Times New Roman"/>
          <w:b w:val="0"/>
          <w:color w:val="auto"/>
          <w:sz w:val="24"/>
          <w:szCs w:val="24"/>
          <w:lang w:val="en-IN" w:eastAsia="en-IN"/>
        </w:rPr>
      </w:pPr>
      <w:r w:rsidRPr="00556C1B">
        <w:rPr>
          <w:rFonts w:ascii="Times New Roman" w:eastAsia="Times New Roman" w:hAnsi="Times New Roman" w:cs="Times New Roman"/>
          <w:b w:val="0"/>
          <w:color w:val="auto"/>
          <w:sz w:val="24"/>
          <w:szCs w:val="24"/>
          <w:lang w:val="en-IN" w:eastAsia="en-IN"/>
        </w:rPr>
        <w:t xml:space="preserve">Think of </w:t>
      </w:r>
      <w:proofErr w:type="spellStart"/>
      <w:r w:rsidRPr="00556C1B">
        <w:rPr>
          <w:rFonts w:ascii="Times New Roman" w:eastAsia="Times New Roman" w:hAnsi="Times New Roman" w:cs="Times New Roman"/>
          <w:b w:val="0"/>
          <w:color w:val="auto"/>
          <w:sz w:val="24"/>
          <w:szCs w:val="24"/>
          <w:lang w:val="en-IN" w:eastAsia="en-IN"/>
        </w:rPr>
        <w:t>Salesforce</w:t>
      </w:r>
      <w:proofErr w:type="spellEnd"/>
      <w:r w:rsidRPr="00556C1B">
        <w:rPr>
          <w:rFonts w:ascii="Times New Roman" w:eastAsia="Times New Roman" w:hAnsi="Times New Roman" w:cs="Times New Roman"/>
          <w:b w:val="0"/>
          <w:color w:val="auto"/>
          <w:sz w:val="24"/>
          <w:szCs w:val="24"/>
          <w:lang w:val="en-IN" w:eastAsia="en-IN"/>
        </w:rPr>
        <w:t xml:space="preserve"> Administrators as your trusted advisors on all things </w:t>
      </w:r>
      <w:proofErr w:type="spellStart"/>
      <w:r w:rsidRPr="00556C1B">
        <w:rPr>
          <w:rFonts w:ascii="Times New Roman" w:eastAsia="Times New Roman" w:hAnsi="Times New Roman" w:cs="Times New Roman"/>
          <w:b w:val="0"/>
          <w:color w:val="auto"/>
          <w:sz w:val="24"/>
          <w:szCs w:val="24"/>
          <w:lang w:val="en-IN" w:eastAsia="en-IN"/>
        </w:rPr>
        <w:t>Salesforce</w:t>
      </w:r>
      <w:proofErr w:type="spellEnd"/>
      <w:r w:rsidRPr="00556C1B">
        <w:rPr>
          <w:rFonts w:ascii="Times New Roman" w:eastAsia="Times New Roman" w:hAnsi="Times New Roman" w:cs="Times New Roman"/>
          <w:b w:val="0"/>
          <w:color w:val="auto"/>
          <w:sz w:val="24"/>
          <w:szCs w:val="24"/>
          <w:lang w:val="en-IN" w:eastAsia="en-IN"/>
        </w:rPr>
        <w:t>. They are a vital bridge between business and technology.</w:t>
      </w:r>
    </w:p>
    <w:p w:rsidR="007A7CA0" w:rsidRPr="00556C1B" w:rsidRDefault="007A7CA0" w:rsidP="00F603BB">
      <w:pPr>
        <w:spacing w:after="100" w:afterAutospacing="1"/>
        <w:ind w:left="720"/>
        <w:jc w:val="both"/>
        <w:rPr>
          <w:rFonts w:ascii="Times New Roman" w:eastAsia="Times New Roman" w:hAnsi="Times New Roman" w:cs="Times New Roman"/>
          <w:b w:val="0"/>
          <w:color w:val="auto"/>
          <w:sz w:val="24"/>
          <w:szCs w:val="24"/>
          <w:lang w:val="en-IN" w:eastAsia="en-IN"/>
        </w:rPr>
      </w:pPr>
    </w:p>
    <w:p w:rsidR="007A7CA0" w:rsidRPr="00556C1B" w:rsidRDefault="007A7CA0" w:rsidP="00F603BB">
      <w:pPr>
        <w:spacing w:after="100" w:afterAutospacing="1"/>
        <w:ind w:left="720"/>
        <w:jc w:val="both"/>
        <w:rPr>
          <w:rFonts w:ascii="Times New Roman" w:eastAsia="Times New Roman" w:hAnsi="Times New Roman" w:cs="Times New Roman"/>
          <w:b w:val="0"/>
          <w:color w:val="auto"/>
          <w:sz w:val="24"/>
          <w:szCs w:val="24"/>
          <w:lang w:val="en-IN" w:eastAsia="en-IN"/>
        </w:rPr>
      </w:pPr>
    </w:p>
    <w:p w:rsidR="007A7CA0" w:rsidRPr="00556C1B" w:rsidRDefault="007A7CA0" w:rsidP="007A7CA0">
      <w:pPr>
        <w:pStyle w:val="Heading1"/>
        <w:rPr>
          <w:rFonts w:ascii="Times New Roman" w:hAnsi="Times New Roman" w:cs="Times New Roman"/>
          <w:color w:val="auto"/>
          <w:sz w:val="36"/>
          <w:szCs w:val="36"/>
          <w:lang w:val="en-IN" w:eastAsia="en-IN"/>
        </w:rPr>
      </w:pPr>
      <w:r w:rsidRPr="00556C1B">
        <w:rPr>
          <w:rFonts w:ascii="Times New Roman" w:hAnsi="Times New Roman" w:cs="Times New Roman"/>
          <w:color w:val="auto"/>
          <w:sz w:val="36"/>
          <w:szCs w:val="36"/>
          <w:lang w:val="en-IN" w:eastAsia="en-IN"/>
        </w:rPr>
        <w:lastRenderedPageBreak/>
        <w:t xml:space="preserve">Proposal </w:t>
      </w:r>
    </w:p>
    <w:p w:rsidR="00722CFB" w:rsidRPr="00556C1B" w:rsidRDefault="007A7CA0" w:rsidP="007A7CA0">
      <w:pPr>
        <w:ind w:left="720"/>
        <w:jc w:val="both"/>
        <w:rPr>
          <w:rFonts w:ascii="Times New Roman" w:hAnsi="Times New Roman" w:cs="Times New Roman"/>
          <w:b w:val="0"/>
          <w:bCs/>
          <w:color w:val="auto"/>
          <w:sz w:val="24"/>
          <w:szCs w:val="24"/>
          <w:lang w:val="en-IN" w:eastAsia="en-IN"/>
        </w:rPr>
      </w:pPr>
      <w:r w:rsidRPr="00556C1B">
        <w:rPr>
          <w:rFonts w:ascii="Times New Roman" w:hAnsi="Times New Roman" w:cs="Times New Roman"/>
          <w:b w:val="0"/>
          <w:bCs/>
          <w:color w:val="auto"/>
          <w:sz w:val="24"/>
          <w:szCs w:val="24"/>
          <w:lang w:val="en-IN" w:eastAsia="en-IN"/>
        </w:rPr>
        <w:t xml:space="preserve">It saves lot of time on result tracking. It is easy for </w:t>
      </w:r>
      <w:r w:rsidR="00CD6ED3" w:rsidRPr="00556C1B">
        <w:rPr>
          <w:rFonts w:ascii="Times New Roman" w:hAnsi="Times New Roman" w:cs="Times New Roman"/>
          <w:b w:val="0"/>
          <w:bCs/>
          <w:color w:val="auto"/>
          <w:sz w:val="24"/>
          <w:szCs w:val="24"/>
          <w:lang w:val="en-IN" w:eastAsia="en-IN"/>
        </w:rPr>
        <w:t>students</w:t>
      </w:r>
      <w:r w:rsidRPr="00556C1B">
        <w:rPr>
          <w:rFonts w:ascii="Times New Roman" w:hAnsi="Times New Roman" w:cs="Times New Roman"/>
          <w:b w:val="0"/>
          <w:bCs/>
          <w:color w:val="auto"/>
          <w:sz w:val="24"/>
          <w:szCs w:val="24"/>
          <w:lang w:val="en-IN" w:eastAsia="en-IN"/>
        </w:rPr>
        <w:t xml:space="preserve"> for tracking of their results they need not to go to notice board for results every time. It is also easy for their parents also to know how their children are performing the in school. Everyone will stay updated on their results by this project.it makes things easy in terms of results tracking.</w:t>
      </w:r>
    </w:p>
    <w:p w:rsidR="0087605E" w:rsidRPr="00556C1B" w:rsidRDefault="00722CFB" w:rsidP="00722CFB">
      <w:pPr>
        <w:pStyle w:val="Heading1"/>
        <w:rPr>
          <w:rFonts w:ascii="Times New Roman" w:hAnsi="Times New Roman" w:cs="Times New Roman"/>
          <w:color w:val="auto"/>
          <w:sz w:val="36"/>
          <w:szCs w:val="36"/>
        </w:rPr>
      </w:pPr>
      <w:r w:rsidRPr="00556C1B">
        <w:rPr>
          <w:rFonts w:ascii="Times New Roman" w:hAnsi="Times New Roman" w:cs="Times New Roman"/>
          <w:color w:val="auto"/>
          <w:sz w:val="36"/>
          <w:szCs w:val="36"/>
        </w:rPr>
        <w:t>Project Introduction</w:t>
      </w:r>
    </w:p>
    <w:p w:rsidR="00F84303" w:rsidRPr="00556C1B" w:rsidRDefault="00F84303" w:rsidP="00F84303">
      <w:pPr>
        <w:ind w:left="720"/>
        <w:jc w:val="both"/>
        <w:rPr>
          <w:rFonts w:ascii="Times New Roman" w:eastAsia="Times New Roman" w:hAnsi="Times New Roman" w:cs="Times New Roman"/>
          <w:b w:val="0"/>
          <w:color w:val="auto"/>
          <w:sz w:val="24"/>
          <w:szCs w:val="24"/>
          <w:lang w:val="en-IN" w:eastAsia="en-IN"/>
        </w:rPr>
      </w:pPr>
      <w:r w:rsidRPr="00556C1B">
        <w:rPr>
          <w:rFonts w:ascii="Times New Roman" w:eastAsia="Times New Roman" w:hAnsi="Times New Roman" w:cs="Times New Roman"/>
          <w:b w:val="0"/>
          <w:color w:val="auto"/>
          <w:sz w:val="24"/>
          <w:szCs w:val="24"/>
          <w:lang w:val="en-IN" w:eastAsia="en-IN"/>
        </w:rPr>
        <w:t xml:space="preserve">The project aim is to provide real-time knowledge for all the students who have basic knowledge of </w:t>
      </w:r>
      <w:proofErr w:type="spellStart"/>
      <w:r w:rsidRPr="00556C1B">
        <w:rPr>
          <w:rFonts w:ascii="Times New Roman" w:eastAsia="Times New Roman" w:hAnsi="Times New Roman" w:cs="Times New Roman"/>
          <w:b w:val="0"/>
          <w:color w:val="auto"/>
          <w:sz w:val="24"/>
          <w:szCs w:val="24"/>
          <w:lang w:val="en-IN" w:eastAsia="en-IN"/>
        </w:rPr>
        <w:t>salesforce</w:t>
      </w:r>
      <w:proofErr w:type="spellEnd"/>
      <w:r w:rsidRPr="00556C1B">
        <w:rPr>
          <w:rFonts w:ascii="Times New Roman" w:eastAsia="Times New Roman" w:hAnsi="Times New Roman" w:cs="Times New Roman"/>
          <w:b w:val="0"/>
          <w:color w:val="auto"/>
          <w:sz w:val="24"/>
          <w:szCs w:val="24"/>
          <w:lang w:val="en-IN" w:eastAsia="en-IN"/>
        </w:rPr>
        <w:t xml:space="preserve"> and looking for a real-time project. This project will also help to those professionals who are in cross-technology and wanted to switch to </w:t>
      </w:r>
      <w:proofErr w:type="spellStart"/>
      <w:r w:rsidRPr="00556C1B">
        <w:rPr>
          <w:rFonts w:ascii="Times New Roman" w:eastAsia="Times New Roman" w:hAnsi="Times New Roman" w:cs="Times New Roman"/>
          <w:b w:val="0"/>
          <w:color w:val="auto"/>
          <w:sz w:val="24"/>
          <w:szCs w:val="24"/>
          <w:lang w:val="en-IN" w:eastAsia="en-IN"/>
        </w:rPr>
        <w:t>salesforce</w:t>
      </w:r>
      <w:proofErr w:type="spellEnd"/>
      <w:r w:rsidRPr="00556C1B">
        <w:rPr>
          <w:rFonts w:ascii="Times New Roman" w:eastAsia="Times New Roman" w:hAnsi="Times New Roman" w:cs="Times New Roman"/>
          <w:b w:val="0"/>
          <w:color w:val="auto"/>
          <w:sz w:val="24"/>
          <w:szCs w:val="24"/>
          <w:lang w:val="en-IN" w:eastAsia="en-IN"/>
        </w:rPr>
        <w:t xml:space="preserve"> with the help of this project they will gain knowledge and can include into their resume as well.</w:t>
      </w:r>
    </w:p>
    <w:p w:rsidR="00F84303" w:rsidRDefault="00F84303" w:rsidP="009A6466">
      <w:pPr>
        <w:pStyle w:val="Heading1"/>
        <w:ind w:left="720"/>
        <w:rPr>
          <w:rFonts w:ascii="Times New Roman" w:hAnsi="Times New Roman" w:cs="Times New Roman"/>
          <w:b w:val="0"/>
          <w:bCs/>
          <w:color w:val="auto"/>
          <w:sz w:val="24"/>
          <w:szCs w:val="24"/>
          <w:lang w:val="en-IN" w:eastAsia="en-IN"/>
        </w:rPr>
      </w:pPr>
      <w:r w:rsidRPr="00556C1B">
        <w:rPr>
          <w:rFonts w:ascii="Times New Roman" w:hAnsi="Times New Roman" w:cs="Times New Roman"/>
          <w:b w:val="0"/>
          <w:bCs/>
          <w:color w:val="auto"/>
          <w:sz w:val="24"/>
          <w:szCs w:val="24"/>
          <w:lang w:val="en-IN" w:eastAsia="en-IN"/>
        </w:rPr>
        <w:t>In this project we have some key</w:t>
      </w:r>
      <w:r w:rsidR="009A6466" w:rsidRPr="00556C1B">
        <w:rPr>
          <w:rFonts w:ascii="Times New Roman" w:hAnsi="Times New Roman" w:cs="Times New Roman"/>
          <w:b w:val="0"/>
          <w:bCs/>
          <w:color w:val="auto"/>
          <w:sz w:val="24"/>
          <w:szCs w:val="24"/>
          <w:lang w:val="en-IN" w:eastAsia="en-IN"/>
        </w:rPr>
        <w:t xml:space="preserve"> words</w:t>
      </w:r>
      <w:r w:rsidRPr="00556C1B">
        <w:rPr>
          <w:rFonts w:ascii="Times New Roman" w:hAnsi="Times New Roman" w:cs="Times New Roman"/>
          <w:b w:val="0"/>
          <w:bCs/>
          <w:color w:val="auto"/>
          <w:sz w:val="24"/>
          <w:szCs w:val="24"/>
          <w:lang w:val="en-IN" w:eastAsia="en-IN"/>
        </w:rPr>
        <w:t xml:space="preserve"> to learn about they are,</w:t>
      </w:r>
    </w:p>
    <w:p w:rsidR="00CD6ED3" w:rsidRPr="00556C1B" w:rsidRDefault="00CD6ED3" w:rsidP="009A6466">
      <w:pPr>
        <w:pStyle w:val="Heading1"/>
        <w:ind w:left="720"/>
        <w:rPr>
          <w:rFonts w:ascii="Times New Roman" w:hAnsi="Times New Roman" w:cs="Times New Roman"/>
          <w:b w:val="0"/>
          <w:bCs/>
          <w:color w:val="auto"/>
          <w:sz w:val="24"/>
          <w:szCs w:val="24"/>
          <w:lang w:val="en-IN" w:eastAsia="en-IN"/>
        </w:rPr>
      </w:pPr>
    </w:p>
    <w:p w:rsidR="009A6466" w:rsidRDefault="00703874" w:rsidP="009A6466">
      <w:pPr>
        <w:pStyle w:val="ListParagraph"/>
        <w:numPr>
          <w:ilvl w:val="0"/>
          <w:numId w:val="3"/>
        </w:numPr>
        <w:jc w:val="both"/>
        <w:rPr>
          <w:rFonts w:ascii="Times New Roman" w:hAnsi="Times New Roman" w:cs="Times New Roman"/>
          <w:color w:val="auto"/>
          <w:sz w:val="24"/>
          <w:szCs w:val="24"/>
          <w:lang w:val="en-IN" w:eastAsia="en-IN"/>
        </w:rPr>
      </w:pPr>
      <w:r>
        <w:rPr>
          <w:rFonts w:ascii="Times New Roman" w:hAnsi="Times New Roman" w:cs="Times New Roman"/>
          <w:color w:val="auto"/>
          <w:sz w:val="24"/>
          <w:szCs w:val="24"/>
          <w:lang w:val="en-IN" w:eastAsia="en-IN"/>
        </w:rPr>
        <w:t>OBJECT</w:t>
      </w:r>
    </w:p>
    <w:p w:rsidR="00CD6ED3" w:rsidRPr="00556C1B" w:rsidRDefault="00CD6ED3" w:rsidP="00CD6ED3">
      <w:pPr>
        <w:pStyle w:val="ListParagraph"/>
        <w:ind w:left="1440"/>
        <w:jc w:val="both"/>
        <w:rPr>
          <w:rFonts w:ascii="Times New Roman" w:hAnsi="Times New Roman" w:cs="Times New Roman"/>
          <w:color w:val="auto"/>
          <w:sz w:val="24"/>
          <w:szCs w:val="24"/>
          <w:lang w:val="en-IN" w:eastAsia="en-IN"/>
        </w:rPr>
      </w:pPr>
    </w:p>
    <w:p w:rsidR="009A6466" w:rsidRDefault="009A6466" w:rsidP="009A6466">
      <w:pPr>
        <w:shd w:val="clear" w:color="auto" w:fill="FFFFFF"/>
        <w:ind w:left="1440"/>
        <w:jc w:val="both"/>
        <w:rPr>
          <w:rFonts w:ascii="Times New Roman" w:eastAsia="Times New Roman" w:hAnsi="Times New Roman" w:cs="Times New Roman"/>
          <w:b w:val="0"/>
          <w:color w:val="auto"/>
          <w:sz w:val="24"/>
          <w:szCs w:val="24"/>
          <w:lang w:val="en-IN" w:eastAsia="en-IN"/>
        </w:rPr>
      </w:pPr>
      <w:proofErr w:type="spellStart"/>
      <w:r w:rsidRPr="00556C1B">
        <w:rPr>
          <w:rFonts w:ascii="Times New Roman" w:eastAsia="Times New Roman" w:hAnsi="Times New Roman" w:cs="Times New Roman"/>
          <w:b w:val="0"/>
          <w:color w:val="auto"/>
          <w:sz w:val="24"/>
          <w:szCs w:val="24"/>
          <w:lang w:val="en-IN" w:eastAsia="en-IN"/>
        </w:rPr>
        <w:t>Salesforce</w:t>
      </w:r>
      <w:proofErr w:type="spellEnd"/>
      <w:r w:rsidRPr="00556C1B">
        <w:rPr>
          <w:rFonts w:ascii="Times New Roman" w:eastAsia="Times New Roman" w:hAnsi="Times New Roman" w:cs="Times New Roman"/>
          <w:b w:val="0"/>
          <w:color w:val="auto"/>
          <w:sz w:val="24"/>
          <w:szCs w:val="24"/>
          <w:lang w:val="en-IN" w:eastAsia="en-IN"/>
        </w:rPr>
        <w:t xml:space="preserve"> objects are database tables that permit you to store data that is specific to an organization. </w:t>
      </w:r>
      <w:proofErr w:type="spellStart"/>
      <w:r w:rsidRPr="00556C1B">
        <w:rPr>
          <w:rFonts w:ascii="Times New Roman" w:eastAsia="Times New Roman" w:hAnsi="Times New Roman" w:cs="Times New Roman"/>
          <w:b w:val="0"/>
          <w:color w:val="auto"/>
          <w:sz w:val="24"/>
          <w:szCs w:val="24"/>
          <w:lang w:val="en-IN" w:eastAsia="en-IN"/>
        </w:rPr>
        <w:t>Salesforce</w:t>
      </w:r>
      <w:proofErr w:type="spellEnd"/>
      <w:r w:rsidRPr="00556C1B">
        <w:rPr>
          <w:rFonts w:ascii="Times New Roman" w:eastAsia="Times New Roman" w:hAnsi="Times New Roman" w:cs="Times New Roman"/>
          <w:b w:val="0"/>
          <w:color w:val="auto"/>
          <w:sz w:val="24"/>
          <w:szCs w:val="24"/>
          <w:lang w:val="en-IN" w:eastAsia="en-IN"/>
        </w:rPr>
        <w:t xml:space="preserve"> objects are of two types:</w:t>
      </w:r>
    </w:p>
    <w:p w:rsidR="00CD6ED3" w:rsidRPr="00556C1B" w:rsidRDefault="00CD6ED3" w:rsidP="009A6466">
      <w:pPr>
        <w:shd w:val="clear" w:color="auto" w:fill="FFFFFF"/>
        <w:ind w:left="1440"/>
        <w:jc w:val="both"/>
        <w:rPr>
          <w:rFonts w:ascii="Times New Roman" w:eastAsia="Times New Roman" w:hAnsi="Times New Roman" w:cs="Times New Roman"/>
          <w:b w:val="0"/>
          <w:color w:val="auto"/>
          <w:sz w:val="24"/>
          <w:szCs w:val="24"/>
          <w:lang w:val="en-IN" w:eastAsia="en-IN"/>
        </w:rPr>
      </w:pPr>
    </w:p>
    <w:p w:rsidR="009A6466" w:rsidRPr="00556C1B" w:rsidRDefault="009A6466" w:rsidP="009A6466">
      <w:pPr>
        <w:shd w:val="clear" w:color="auto" w:fill="FFFFFF"/>
        <w:ind w:left="1440"/>
        <w:jc w:val="both"/>
        <w:rPr>
          <w:rFonts w:ascii="Times New Roman" w:eastAsia="Times New Roman" w:hAnsi="Times New Roman" w:cs="Times New Roman"/>
          <w:b w:val="0"/>
          <w:color w:val="auto"/>
          <w:sz w:val="24"/>
          <w:szCs w:val="24"/>
          <w:lang w:val="en-IN" w:eastAsia="en-IN"/>
        </w:rPr>
      </w:pPr>
      <w:r w:rsidRPr="00556C1B">
        <w:rPr>
          <w:rFonts w:ascii="Times New Roman" w:eastAsia="Times New Roman" w:hAnsi="Times New Roman" w:cs="Times New Roman"/>
          <w:b w:val="0"/>
          <w:color w:val="auto"/>
          <w:sz w:val="24"/>
          <w:szCs w:val="24"/>
          <w:lang w:val="en-IN" w:eastAsia="en-IN"/>
        </w:rPr>
        <w:t>1. Standard Objects: Standard objects are the kind of objects that are provided by salesforce.com such as users, contracts, reports, dashboards, etc.</w:t>
      </w:r>
    </w:p>
    <w:p w:rsidR="009A6466" w:rsidRPr="00556C1B" w:rsidRDefault="009A6466" w:rsidP="009A6466">
      <w:pPr>
        <w:shd w:val="clear" w:color="auto" w:fill="FFFFFF"/>
        <w:ind w:left="1440"/>
        <w:jc w:val="both"/>
        <w:rPr>
          <w:rFonts w:ascii="Times New Roman" w:eastAsia="Times New Roman" w:hAnsi="Times New Roman" w:cs="Times New Roman"/>
          <w:b w:val="0"/>
          <w:color w:val="auto"/>
          <w:sz w:val="24"/>
          <w:szCs w:val="24"/>
          <w:lang w:val="en-IN" w:eastAsia="en-IN"/>
        </w:rPr>
      </w:pPr>
    </w:p>
    <w:p w:rsidR="009A6466" w:rsidRPr="00556C1B" w:rsidRDefault="009A6466" w:rsidP="009A6466">
      <w:pPr>
        <w:shd w:val="clear" w:color="auto" w:fill="FFFFFF"/>
        <w:ind w:left="1440"/>
        <w:jc w:val="both"/>
        <w:rPr>
          <w:rFonts w:ascii="Times New Roman" w:eastAsia="Times New Roman" w:hAnsi="Times New Roman" w:cs="Times New Roman"/>
          <w:b w:val="0"/>
          <w:color w:val="auto"/>
          <w:sz w:val="24"/>
          <w:szCs w:val="24"/>
          <w:lang w:val="en-IN" w:eastAsia="en-IN"/>
        </w:rPr>
      </w:pPr>
      <w:r w:rsidRPr="00556C1B">
        <w:rPr>
          <w:rFonts w:ascii="Times New Roman" w:eastAsia="Times New Roman" w:hAnsi="Times New Roman" w:cs="Times New Roman"/>
          <w:b w:val="0"/>
          <w:color w:val="auto"/>
          <w:sz w:val="24"/>
          <w:szCs w:val="24"/>
          <w:lang w:val="en-IN" w:eastAsia="en-IN"/>
        </w:rPr>
        <w:t>2. Custom Objects: Custom objects are those objects that are created by users. They supply information that is unique and essential to their organization. They are the heart of any application and provide a structure for sharing data.</w:t>
      </w:r>
    </w:p>
    <w:p w:rsidR="009A6466" w:rsidRPr="00556C1B" w:rsidRDefault="009A6466" w:rsidP="009A6466">
      <w:pPr>
        <w:pStyle w:val="Name"/>
        <w:rPr>
          <w:color w:val="auto"/>
          <w:lang w:val="en-IN" w:eastAsia="en-IN"/>
        </w:rPr>
      </w:pPr>
    </w:p>
    <w:p w:rsidR="009A6466" w:rsidRDefault="009A6466" w:rsidP="009A6466">
      <w:pPr>
        <w:pStyle w:val="ListParagraph"/>
        <w:numPr>
          <w:ilvl w:val="0"/>
          <w:numId w:val="3"/>
        </w:numPr>
        <w:jc w:val="both"/>
        <w:rPr>
          <w:rFonts w:ascii="Times New Roman" w:hAnsi="Times New Roman" w:cs="Times New Roman"/>
          <w:color w:val="auto"/>
          <w:sz w:val="24"/>
          <w:szCs w:val="24"/>
          <w:lang w:val="en-IN" w:eastAsia="en-IN"/>
        </w:rPr>
      </w:pPr>
      <w:r w:rsidRPr="00556C1B">
        <w:rPr>
          <w:rFonts w:ascii="Times New Roman" w:hAnsi="Times New Roman" w:cs="Times New Roman"/>
          <w:color w:val="auto"/>
          <w:sz w:val="24"/>
          <w:szCs w:val="24"/>
          <w:lang w:val="en-IN" w:eastAsia="en-IN"/>
        </w:rPr>
        <w:t>TAB</w:t>
      </w:r>
    </w:p>
    <w:p w:rsidR="00CD6ED3" w:rsidRPr="00556C1B" w:rsidRDefault="00CD6ED3" w:rsidP="00CD6ED3">
      <w:pPr>
        <w:pStyle w:val="ListParagraph"/>
        <w:ind w:left="1440"/>
        <w:jc w:val="both"/>
        <w:rPr>
          <w:rFonts w:ascii="Times New Roman" w:hAnsi="Times New Roman" w:cs="Times New Roman"/>
          <w:color w:val="auto"/>
          <w:sz w:val="24"/>
          <w:szCs w:val="24"/>
          <w:lang w:val="en-IN" w:eastAsia="en-IN"/>
        </w:rPr>
      </w:pPr>
    </w:p>
    <w:p w:rsidR="009A6466" w:rsidRPr="00556C1B" w:rsidRDefault="009A6466" w:rsidP="00FA7CDF">
      <w:pPr>
        <w:shd w:val="clear" w:color="auto" w:fill="FFFFFF"/>
        <w:spacing w:line="240" w:lineRule="auto"/>
        <w:ind w:left="1440"/>
        <w:jc w:val="both"/>
        <w:rPr>
          <w:rFonts w:ascii="Times New Roman" w:eastAsia="Times New Roman" w:hAnsi="Times New Roman" w:cs="Times New Roman"/>
          <w:b w:val="0"/>
          <w:color w:val="auto"/>
          <w:sz w:val="24"/>
          <w:szCs w:val="24"/>
          <w:lang w:val="en-IN" w:eastAsia="en-IN"/>
        </w:rPr>
      </w:pPr>
      <w:r w:rsidRPr="00556C1B">
        <w:rPr>
          <w:rFonts w:ascii="Times New Roman" w:eastAsia="Times New Roman" w:hAnsi="Times New Roman" w:cs="Times New Roman"/>
          <w:b w:val="0"/>
          <w:color w:val="auto"/>
          <w:sz w:val="24"/>
          <w:szCs w:val="24"/>
          <w:lang w:val="en-IN" w:eastAsia="en-IN"/>
        </w:rPr>
        <w:t xml:space="preserve">Tabs in </w:t>
      </w:r>
      <w:proofErr w:type="spellStart"/>
      <w:r w:rsidRPr="00556C1B">
        <w:rPr>
          <w:rFonts w:ascii="Times New Roman" w:eastAsia="Times New Roman" w:hAnsi="Times New Roman" w:cs="Times New Roman"/>
          <w:b w:val="0"/>
          <w:color w:val="auto"/>
          <w:sz w:val="24"/>
          <w:szCs w:val="24"/>
          <w:lang w:val="en-IN" w:eastAsia="en-IN"/>
        </w:rPr>
        <w:t>Salesforce</w:t>
      </w:r>
      <w:proofErr w:type="spellEnd"/>
      <w:r w:rsidRPr="00556C1B">
        <w:rPr>
          <w:rFonts w:ascii="Times New Roman" w:eastAsia="Times New Roman" w:hAnsi="Times New Roman" w:cs="Times New Roman"/>
          <w:b w:val="0"/>
          <w:color w:val="auto"/>
          <w:sz w:val="24"/>
          <w:szCs w:val="24"/>
          <w:lang w:val="en-IN" w:eastAsia="en-IN"/>
        </w:rPr>
        <w:t xml:space="preserve"> help users view the information at a glance. It displays the data of objects and other web content in the application.</w:t>
      </w:r>
    </w:p>
    <w:p w:rsidR="009A6466" w:rsidRPr="00556C1B" w:rsidRDefault="009A6466" w:rsidP="00FA7CDF">
      <w:pPr>
        <w:shd w:val="clear" w:color="auto" w:fill="FFFFFF"/>
        <w:spacing w:line="240" w:lineRule="auto"/>
        <w:ind w:left="1440"/>
        <w:jc w:val="both"/>
        <w:rPr>
          <w:rFonts w:ascii="Times New Roman" w:eastAsia="Times New Roman" w:hAnsi="Times New Roman" w:cs="Times New Roman"/>
          <w:b w:val="0"/>
          <w:color w:val="auto"/>
          <w:sz w:val="24"/>
          <w:szCs w:val="24"/>
          <w:lang w:val="en-IN" w:eastAsia="en-IN"/>
        </w:rPr>
      </w:pPr>
    </w:p>
    <w:p w:rsidR="009A6466" w:rsidRPr="00556C1B" w:rsidRDefault="009A6466" w:rsidP="00FA7CDF">
      <w:pPr>
        <w:shd w:val="clear" w:color="auto" w:fill="FFFFFF"/>
        <w:spacing w:line="240" w:lineRule="auto"/>
        <w:ind w:left="1440"/>
        <w:jc w:val="both"/>
        <w:rPr>
          <w:rFonts w:ascii="Times New Roman" w:eastAsia="Times New Roman" w:hAnsi="Times New Roman" w:cs="Times New Roman"/>
          <w:b w:val="0"/>
          <w:color w:val="auto"/>
          <w:sz w:val="24"/>
          <w:szCs w:val="24"/>
          <w:lang w:val="en-IN" w:eastAsia="en-IN"/>
        </w:rPr>
      </w:pPr>
      <w:r w:rsidRPr="00556C1B">
        <w:rPr>
          <w:rFonts w:ascii="Times New Roman" w:eastAsia="Times New Roman" w:hAnsi="Times New Roman" w:cs="Times New Roman"/>
          <w:b w:val="0"/>
          <w:color w:val="auto"/>
          <w:sz w:val="24"/>
          <w:szCs w:val="24"/>
          <w:lang w:val="en-IN" w:eastAsia="en-IN"/>
        </w:rPr>
        <w:t>There are mainly 4 types of tabs:</w:t>
      </w:r>
    </w:p>
    <w:p w:rsidR="009A6466" w:rsidRPr="00556C1B" w:rsidRDefault="009A6466" w:rsidP="00FA7CDF">
      <w:pPr>
        <w:shd w:val="clear" w:color="auto" w:fill="FFFFFF"/>
        <w:spacing w:line="240" w:lineRule="auto"/>
        <w:ind w:left="1440"/>
        <w:jc w:val="both"/>
        <w:rPr>
          <w:rFonts w:ascii="Times New Roman" w:eastAsia="Times New Roman" w:hAnsi="Times New Roman" w:cs="Times New Roman"/>
          <w:b w:val="0"/>
          <w:color w:val="auto"/>
          <w:sz w:val="24"/>
          <w:szCs w:val="24"/>
          <w:lang w:val="en-IN" w:eastAsia="en-IN"/>
        </w:rPr>
      </w:pPr>
    </w:p>
    <w:p w:rsidR="009A6466" w:rsidRPr="00556C1B" w:rsidRDefault="009A6466" w:rsidP="00FA7CDF">
      <w:pPr>
        <w:shd w:val="clear" w:color="auto" w:fill="FFFFFF"/>
        <w:spacing w:line="240" w:lineRule="auto"/>
        <w:ind w:left="1440"/>
        <w:jc w:val="both"/>
        <w:rPr>
          <w:rFonts w:ascii="Times New Roman" w:eastAsia="Times New Roman" w:hAnsi="Times New Roman" w:cs="Times New Roman"/>
          <w:b w:val="0"/>
          <w:color w:val="auto"/>
          <w:sz w:val="24"/>
          <w:szCs w:val="24"/>
          <w:lang w:val="en-IN" w:eastAsia="en-IN"/>
        </w:rPr>
      </w:pPr>
      <w:r w:rsidRPr="00556C1B">
        <w:rPr>
          <w:rFonts w:ascii="Times New Roman" w:eastAsia="Times New Roman" w:hAnsi="Times New Roman" w:cs="Times New Roman"/>
          <w:b w:val="0"/>
          <w:color w:val="auto"/>
          <w:sz w:val="24"/>
          <w:szCs w:val="24"/>
          <w:lang w:val="en-IN" w:eastAsia="en-IN"/>
        </w:rPr>
        <w:t>(A) Standard Object Tabs: Standard object tabs display data related to standard objects</w:t>
      </w:r>
    </w:p>
    <w:p w:rsidR="009A6466" w:rsidRPr="00556C1B" w:rsidRDefault="009A6466" w:rsidP="00FA7CDF">
      <w:pPr>
        <w:shd w:val="clear" w:color="auto" w:fill="FFFFFF"/>
        <w:spacing w:line="240" w:lineRule="auto"/>
        <w:ind w:left="1440"/>
        <w:jc w:val="both"/>
        <w:rPr>
          <w:rFonts w:ascii="Times New Roman" w:eastAsia="Times New Roman" w:hAnsi="Times New Roman" w:cs="Times New Roman"/>
          <w:b w:val="0"/>
          <w:color w:val="auto"/>
          <w:sz w:val="24"/>
          <w:szCs w:val="24"/>
          <w:lang w:val="en-IN" w:eastAsia="en-IN"/>
        </w:rPr>
      </w:pPr>
    </w:p>
    <w:p w:rsidR="009A6466" w:rsidRPr="00556C1B" w:rsidRDefault="009A6466" w:rsidP="00FA7CDF">
      <w:pPr>
        <w:shd w:val="clear" w:color="auto" w:fill="FFFFFF"/>
        <w:spacing w:line="240" w:lineRule="auto"/>
        <w:ind w:left="1440"/>
        <w:jc w:val="both"/>
        <w:rPr>
          <w:rFonts w:ascii="Times New Roman" w:eastAsia="Times New Roman" w:hAnsi="Times New Roman" w:cs="Times New Roman"/>
          <w:b w:val="0"/>
          <w:color w:val="auto"/>
          <w:sz w:val="24"/>
          <w:szCs w:val="24"/>
          <w:lang w:val="en-IN" w:eastAsia="en-IN"/>
        </w:rPr>
      </w:pPr>
      <w:r w:rsidRPr="00556C1B">
        <w:rPr>
          <w:rFonts w:ascii="Times New Roman" w:eastAsia="Times New Roman" w:hAnsi="Times New Roman" w:cs="Times New Roman"/>
          <w:b w:val="0"/>
          <w:color w:val="auto"/>
          <w:sz w:val="24"/>
          <w:szCs w:val="24"/>
          <w:lang w:val="en-IN" w:eastAsia="en-IN"/>
        </w:rPr>
        <w:t>(B) Custom Object Tabs: Custom object tabs displays data related to custom objects.</w:t>
      </w:r>
    </w:p>
    <w:p w:rsidR="009A6466" w:rsidRPr="00556C1B" w:rsidRDefault="009A6466" w:rsidP="00FA7CDF">
      <w:pPr>
        <w:shd w:val="clear" w:color="auto" w:fill="FFFFFF"/>
        <w:spacing w:line="240" w:lineRule="auto"/>
        <w:ind w:left="1440"/>
        <w:jc w:val="both"/>
        <w:rPr>
          <w:rFonts w:ascii="Times New Roman" w:eastAsia="Times New Roman" w:hAnsi="Times New Roman" w:cs="Times New Roman"/>
          <w:b w:val="0"/>
          <w:color w:val="auto"/>
          <w:sz w:val="24"/>
          <w:szCs w:val="24"/>
          <w:lang w:val="en-IN" w:eastAsia="en-IN"/>
        </w:rPr>
      </w:pPr>
    </w:p>
    <w:p w:rsidR="009A6466" w:rsidRPr="00556C1B" w:rsidRDefault="009A6466" w:rsidP="00FA7CDF">
      <w:pPr>
        <w:shd w:val="clear" w:color="auto" w:fill="FFFFFF"/>
        <w:spacing w:line="240" w:lineRule="auto"/>
        <w:ind w:left="1440"/>
        <w:jc w:val="both"/>
        <w:rPr>
          <w:rFonts w:ascii="Times New Roman" w:eastAsia="Times New Roman" w:hAnsi="Times New Roman" w:cs="Times New Roman"/>
          <w:b w:val="0"/>
          <w:color w:val="auto"/>
          <w:sz w:val="24"/>
          <w:szCs w:val="24"/>
          <w:lang w:val="en-IN" w:eastAsia="en-IN"/>
        </w:rPr>
      </w:pPr>
      <w:r w:rsidRPr="00556C1B">
        <w:rPr>
          <w:rFonts w:ascii="Times New Roman" w:eastAsia="Times New Roman" w:hAnsi="Times New Roman" w:cs="Times New Roman"/>
          <w:b w:val="0"/>
          <w:color w:val="auto"/>
          <w:sz w:val="24"/>
          <w:szCs w:val="24"/>
          <w:lang w:val="en-IN" w:eastAsia="en-IN"/>
        </w:rPr>
        <w:t xml:space="preserve">(C) Web Tabs: Web Tabs display any external Web-based application or Web page in a </w:t>
      </w:r>
      <w:proofErr w:type="spellStart"/>
      <w:r w:rsidRPr="00556C1B">
        <w:rPr>
          <w:rFonts w:ascii="Times New Roman" w:eastAsia="Times New Roman" w:hAnsi="Times New Roman" w:cs="Times New Roman"/>
          <w:b w:val="0"/>
          <w:color w:val="auto"/>
          <w:sz w:val="24"/>
          <w:szCs w:val="24"/>
          <w:lang w:val="en-IN" w:eastAsia="en-IN"/>
        </w:rPr>
        <w:t>Salesforce</w:t>
      </w:r>
      <w:proofErr w:type="spellEnd"/>
      <w:r w:rsidRPr="00556C1B">
        <w:rPr>
          <w:rFonts w:ascii="Times New Roman" w:eastAsia="Times New Roman" w:hAnsi="Times New Roman" w:cs="Times New Roman"/>
          <w:b w:val="0"/>
          <w:color w:val="auto"/>
          <w:sz w:val="24"/>
          <w:szCs w:val="24"/>
          <w:lang w:val="en-IN" w:eastAsia="en-IN"/>
        </w:rPr>
        <w:t xml:space="preserve"> tabs.</w:t>
      </w:r>
    </w:p>
    <w:p w:rsidR="009A6466" w:rsidRPr="00556C1B" w:rsidRDefault="009A6466" w:rsidP="00FA7CDF">
      <w:pPr>
        <w:shd w:val="clear" w:color="auto" w:fill="FFFFFF"/>
        <w:spacing w:line="240" w:lineRule="auto"/>
        <w:ind w:left="1440"/>
        <w:jc w:val="both"/>
        <w:rPr>
          <w:rFonts w:ascii="Times New Roman" w:eastAsia="Times New Roman" w:hAnsi="Times New Roman" w:cs="Times New Roman"/>
          <w:b w:val="0"/>
          <w:color w:val="auto"/>
          <w:sz w:val="24"/>
          <w:szCs w:val="24"/>
          <w:lang w:val="en-IN" w:eastAsia="en-IN"/>
        </w:rPr>
      </w:pPr>
    </w:p>
    <w:p w:rsidR="009A6466" w:rsidRDefault="009A6466" w:rsidP="00FA7CDF">
      <w:pPr>
        <w:shd w:val="clear" w:color="auto" w:fill="FFFFFF"/>
        <w:spacing w:line="240" w:lineRule="auto"/>
        <w:ind w:left="1440"/>
        <w:jc w:val="both"/>
        <w:rPr>
          <w:rFonts w:ascii="Times New Roman" w:eastAsia="Times New Roman" w:hAnsi="Times New Roman" w:cs="Times New Roman"/>
          <w:b w:val="0"/>
          <w:color w:val="auto"/>
          <w:sz w:val="24"/>
          <w:szCs w:val="24"/>
          <w:lang w:val="en-IN" w:eastAsia="en-IN"/>
        </w:rPr>
      </w:pPr>
      <w:r w:rsidRPr="00556C1B">
        <w:rPr>
          <w:rFonts w:ascii="Times New Roman" w:eastAsia="Times New Roman" w:hAnsi="Times New Roman" w:cs="Times New Roman"/>
          <w:b w:val="0"/>
          <w:color w:val="auto"/>
          <w:sz w:val="24"/>
          <w:szCs w:val="24"/>
          <w:lang w:val="en-IN" w:eastAsia="en-IN"/>
        </w:rPr>
        <w:t xml:space="preserve">(D) </w:t>
      </w:r>
      <w:proofErr w:type="spellStart"/>
      <w:r w:rsidRPr="00556C1B">
        <w:rPr>
          <w:rFonts w:ascii="Times New Roman" w:eastAsia="Times New Roman" w:hAnsi="Times New Roman" w:cs="Times New Roman"/>
          <w:b w:val="0"/>
          <w:color w:val="auto"/>
          <w:sz w:val="24"/>
          <w:szCs w:val="24"/>
          <w:lang w:val="en-IN" w:eastAsia="en-IN"/>
        </w:rPr>
        <w:t>Visualforce</w:t>
      </w:r>
      <w:proofErr w:type="spellEnd"/>
      <w:r w:rsidRPr="00556C1B">
        <w:rPr>
          <w:rFonts w:ascii="Times New Roman" w:eastAsia="Times New Roman" w:hAnsi="Times New Roman" w:cs="Times New Roman"/>
          <w:b w:val="0"/>
          <w:color w:val="auto"/>
          <w:sz w:val="24"/>
          <w:szCs w:val="24"/>
          <w:lang w:val="en-IN" w:eastAsia="en-IN"/>
        </w:rPr>
        <w:t xml:space="preserve"> Tabs: </w:t>
      </w:r>
      <w:proofErr w:type="spellStart"/>
      <w:r w:rsidRPr="00556C1B">
        <w:rPr>
          <w:rFonts w:ascii="Times New Roman" w:eastAsia="Times New Roman" w:hAnsi="Times New Roman" w:cs="Times New Roman"/>
          <w:b w:val="0"/>
          <w:color w:val="auto"/>
          <w:sz w:val="24"/>
          <w:szCs w:val="24"/>
          <w:lang w:val="en-IN" w:eastAsia="en-IN"/>
        </w:rPr>
        <w:t>Visualforce</w:t>
      </w:r>
      <w:proofErr w:type="spellEnd"/>
      <w:r w:rsidRPr="00556C1B">
        <w:rPr>
          <w:rFonts w:ascii="Times New Roman" w:eastAsia="Times New Roman" w:hAnsi="Times New Roman" w:cs="Times New Roman"/>
          <w:b w:val="0"/>
          <w:color w:val="auto"/>
          <w:sz w:val="24"/>
          <w:szCs w:val="24"/>
          <w:lang w:val="en-IN" w:eastAsia="en-IN"/>
        </w:rPr>
        <w:t xml:space="preserve"> Tabs display data from a </w:t>
      </w:r>
      <w:proofErr w:type="spellStart"/>
      <w:r w:rsidRPr="00556C1B">
        <w:rPr>
          <w:rFonts w:ascii="Times New Roman" w:eastAsia="Times New Roman" w:hAnsi="Times New Roman" w:cs="Times New Roman"/>
          <w:b w:val="0"/>
          <w:color w:val="auto"/>
          <w:sz w:val="24"/>
          <w:szCs w:val="24"/>
          <w:lang w:val="en-IN" w:eastAsia="en-IN"/>
        </w:rPr>
        <w:t>Visualforce</w:t>
      </w:r>
      <w:proofErr w:type="spellEnd"/>
      <w:r w:rsidRPr="00556C1B">
        <w:rPr>
          <w:rFonts w:ascii="Times New Roman" w:eastAsia="Times New Roman" w:hAnsi="Times New Roman" w:cs="Times New Roman"/>
          <w:b w:val="0"/>
          <w:color w:val="auto"/>
          <w:sz w:val="24"/>
          <w:szCs w:val="24"/>
          <w:lang w:val="en-IN" w:eastAsia="en-IN"/>
        </w:rPr>
        <w:t xml:space="preserve"> Page.</w:t>
      </w:r>
    </w:p>
    <w:p w:rsidR="00CD6ED3" w:rsidRPr="00556C1B" w:rsidRDefault="00CD6ED3" w:rsidP="00FA7CDF">
      <w:pPr>
        <w:shd w:val="clear" w:color="auto" w:fill="FFFFFF"/>
        <w:spacing w:line="240" w:lineRule="auto"/>
        <w:ind w:left="1440"/>
        <w:jc w:val="both"/>
        <w:rPr>
          <w:rFonts w:ascii="Times New Roman" w:eastAsia="Times New Roman" w:hAnsi="Times New Roman" w:cs="Times New Roman"/>
          <w:b w:val="0"/>
          <w:color w:val="auto"/>
          <w:sz w:val="24"/>
          <w:szCs w:val="24"/>
          <w:lang w:val="en-IN" w:eastAsia="en-IN"/>
        </w:rPr>
      </w:pPr>
    </w:p>
    <w:p w:rsidR="009A6466" w:rsidRPr="00556C1B" w:rsidRDefault="009A6466" w:rsidP="009A6466">
      <w:pPr>
        <w:pStyle w:val="ListParagraph"/>
        <w:ind w:left="1440"/>
        <w:jc w:val="both"/>
        <w:rPr>
          <w:rFonts w:ascii="Times New Roman" w:hAnsi="Times New Roman" w:cs="Times New Roman"/>
          <w:color w:val="auto"/>
          <w:sz w:val="24"/>
          <w:szCs w:val="24"/>
          <w:lang w:val="en-IN" w:eastAsia="en-IN"/>
        </w:rPr>
      </w:pPr>
    </w:p>
    <w:p w:rsidR="009A6466" w:rsidRDefault="009A6466" w:rsidP="009A6466">
      <w:pPr>
        <w:pStyle w:val="ListParagraph"/>
        <w:numPr>
          <w:ilvl w:val="0"/>
          <w:numId w:val="3"/>
        </w:numPr>
        <w:jc w:val="both"/>
        <w:rPr>
          <w:rFonts w:ascii="Times New Roman" w:hAnsi="Times New Roman" w:cs="Times New Roman"/>
          <w:color w:val="auto"/>
          <w:sz w:val="24"/>
          <w:szCs w:val="24"/>
          <w:lang w:val="en-IN" w:eastAsia="en-IN"/>
        </w:rPr>
      </w:pPr>
      <w:r w:rsidRPr="00556C1B">
        <w:rPr>
          <w:rFonts w:ascii="Times New Roman" w:hAnsi="Times New Roman" w:cs="Times New Roman"/>
          <w:color w:val="auto"/>
          <w:sz w:val="24"/>
          <w:szCs w:val="24"/>
          <w:lang w:val="en-IN" w:eastAsia="en-IN"/>
        </w:rPr>
        <w:t>LIGHT</w:t>
      </w:r>
      <w:r w:rsidR="00703874">
        <w:rPr>
          <w:rFonts w:ascii="Times New Roman" w:hAnsi="Times New Roman" w:cs="Times New Roman"/>
          <w:color w:val="auto"/>
          <w:sz w:val="24"/>
          <w:szCs w:val="24"/>
          <w:lang w:val="en-IN" w:eastAsia="en-IN"/>
        </w:rPr>
        <w:t>N</w:t>
      </w:r>
      <w:r w:rsidRPr="00556C1B">
        <w:rPr>
          <w:rFonts w:ascii="Times New Roman" w:hAnsi="Times New Roman" w:cs="Times New Roman"/>
          <w:color w:val="auto"/>
          <w:sz w:val="24"/>
          <w:szCs w:val="24"/>
          <w:lang w:val="en-IN" w:eastAsia="en-IN"/>
        </w:rPr>
        <w:t>ING APP</w:t>
      </w:r>
    </w:p>
    <w:p w:rsidR="00CD6ED3" w:rsidRPr="00556C1B" w:rsidRDefault="00CD6ED3" w:rsidP="00CD6ED3">
      <w:pPr>
        <w:pStyle w:val="ListParagraph"/>
        <w:ind w:left="1440"/>
        <w:jc w:val="both"/>
        <w:rPr>
          <w:rFonts w:ascii="Times New Roman" w:hAnsi="Times New Roman" w:cs="Times New Roman"/>
          <w:color w:val="auto"/>
          <w:sz w:val="24"/>
          <w:szCs w:val="24"/>
          <w:lang w:val="en-IN" w:eastAsia="en-IN"/>
        </w:rPr>
      </w:pPr>
    </w:p>
    <w:p w:rsidR="009A6466" w:rsidRDefault="009A6466" w:rsidP="00FA7CDF">
      <w:pPr>
        <w:ind w:left="1440"/>
        <w:jc w:val="both"/>
        <w:rPr>
          <w:rFonts w:ascii="Times New Roman" w:eastAsia="Times New Roman" w:hAnsi="Times New Roman" w:cs="Times New Roman"/>
          <w:b w:val="0"/>
          <w:color w:val="auto"/>
          <w:sz w:val="24"/>
          <w:szCs w:val="24"/>
          <w:lang w:val="en-IN" w:eastAsia="en-IN"/>
        </w:rPr>
      </w:pPr>
      <w:r w:rsidRPr="00556C1B">
        <w:rPr>
          <w:rFonts w:ascii="Times New Roman" w:eastAsia="Times New Roman" w:hAnsi="Times New Roman" w:cs="Times New Roman"/>
          <w:b w:val="0"/>
          <w:color w:val="auto"/>
          <w:sz w:val="24"/>
          <w:szCs w:val="24"/>
          <w:lang w:val="en-IN" w:eastAsia="en-IN"/>
        </w:rPr>
        <w:t xml:space="preserve">Apps in </w:t>
      </w:r>
      <w:proofErr w:type="spellStart"/>
      <w:r w:rsidRPr="00556C1B">
        <w:rPr>
          <w:rFonts w:ascii="Times New Roman" w:eastAsia="Times New Roman" w:hAnsi="Times New Roman" w:cs="Times New Roman"/>
          <w:b w:val="0"/>
          <w:color w:val="auto"/>
          <w:sz w:val="24"/>
          <w:szCs w:val="24"/>
          <w:lang w:val="en-IN" w:eastAsia="en-IN"/>
        </w:rPr>
        <w:t>Salesforce</w:t>
      </w:r>
      <w:proofErr w:type="spellEnd"/>
      <w:r w:rsidRPr="00556C1B">
        <w:rPr>
          <w:rFonts w:ascii="Times New Roman" w:eastAsia="Times New Roman" w:hAnsi="Times New Roman" w:cs="Times New Roman"/>
          <w:b w:val="0"/>
          <w:color w:val="auto"/>
          <w:sz w:val="24"/>
          <w:szCs w:val="24"/>
          <w:lang w:val="en-IN" w:eastAsia="en-IN"/>
        </w:rPr>
        <w:t xml:space="preserve"> are a group of tabs that help the application function by working together as a unit. It has a name, a logo, and a particular set of tabs. The simplest app usually has just two tabs. There are two types of app –</w:t>
      </w:r>
    </w:p>
    <w:p w:rsidR="00CD6ED3" w:rsidRPr="00556C1B" w:rsidRDefault="00CD6ED3" w:rsidP="00FA7CDF">
      <w:pPr>
        <w:ind w:left="1440"/>
        <w:jc w:val="both"/>
        <w:rPr>
          <w:rFonts w:ascii="Times New Roman" w:eastAsia="Times New Roman" w:hAnsi="Times New Roman" w:cs="Times New Roman"/>
          <w:b w:val="0"/>
          <w:color w:val="auto"/>
          <w:sz w:val="24"/>
          <w:szCs w:val="24"/>
          <w:lang w:val="en-IN" w:eastAsia="en-IN"/>
        </w:rPr>
      </w:pPr>
    </w:p>
    <w:p w:rsidR="009A6466" w:rsidRPr="00556C1B" w:rsidRDefault="009A6466" w:rsidP="00FA7CDF">
      <w:pPr>
        <w:ind w:left="1440"/>
        <w:jc w:val="both"/>
        <w:rPr>
          <w:rFonts w:ascii="Times New Roman" w:eastAsia="Times New Roman" w:hAnsi="Times New Roman" w:cs="Times New Roman"/>
          <w:b w:val="0"/>
          <w:color w:val="auto"/>
          <w:sz w:val="24"/>
          <w:szCs w:val="24"/>
          <w:lang w:val="en-IN" w:eastAsia="en-IN"/>
        </w:rPr>
      </w:pPr>
      <w:r w:rsidRPr="00556C1B">
        <w:rPr>
          <w:rFonts w:ascii="Times New Roman" w:eastAsia="Times New Roman" w:hAnsi="Times New Roman" w:cs="Times New Roman"/>
          <w:bCs/>
          <w:color w:val="auto"/>
          <w:sz w:val="24"/>
          <w:szCs w:val="24"/>
          <w:lang w:val="en-IN" w:eastAsia="en-IN"/>
        </w:rPr>
        <w:t>1. Standard App</w:t>
      </w:r>
      <w:r w:rsidRPr="00556C1B">
        <w:rPr>
          <w:rFonts w:ascii="Times New Roman" w:eastAsia="Times New Roman" w:hAnsi="Times New Roman" w:cs="Times New Roman"/>
          <w:b w:val="0"/>
          <w:color w:val="auto"/>
          <w:sz w:val="24"/>
          <w:szCs w:val="24"/>
          <w:lang w:val="en-IN" w:eastAsia="en-IN"/>
        </w:rPr>
        <w:t xml:space="preserve">: Standard apps come with every occurrence of </w:t>
      </w:r>
      <w:proofErr w:type="spellStart"/>
      <w:r w:rsidRPr="00556C1B">
        <w:rPr>
          <w:rFonts w:ascii="Times New Roman" w:eastAsia="Times New Roman" w:hAnsi="Times New Roman" w:cs="Times New Roman"/>
          <w:b w:val="0"/>
          <w:color w:val="auto"/>
          <w:sz w:val="24"/>
          <w:szCs w:val="24"/>
          <w:lang w:val="en-IN" w:eastAsia="en-IN"/>
        </w:rPr>
        <w:t>Salesforce</w:t>
      </w:r>
      <w:proofErr w:type="spellEnd"/>
      <w:r w:rsidRPr="00556C1B">
        <w:rPr>
          <w:rFonts w:ascii="Times New Roman" w:eastAsia="Times New Roman" w:hAnsi="Times New Roman" w:cs="Times New Roman"/>
          <w:b w:val="0"/>
          <w:color w:val="auto"/>
          <w:sz w:val="24"/>
          <w:szCs w:val="24"/>
          <w:lang w:val="en-IN" w:eastAsia="en-IN"/>
        </w:rPr>
        <w:t xml:space="preserve"> as default. Many features like Sales, Marketing, Community, call centre, content, </w:t>
      </w:r>
      <w:proofErr w:type="spellStart"/>
      <w:r w:rsidRPr="00556C1B">
        <w:rPr>
          <w:rFonts w:ascii="Times New Roman" w:eastAsia="Times New Roman" w:hAnsi="Times New Roman" w:cs="Times New Roman"/>
          <w:b w:val="0"/>
          <w:color w:val="auto"/>
          <w:sz w:val="24"/>
          <w:szCs w:val="24"/>
          <w:lang w:val="en-IN" w:eastAsia="en-IN"/>
        </w:rPr>
        <w:t>Salesforce</w:t>
      </w:r>
      <w:proofErr w:type="spellEnd"/>
      <w:r w:rsidRPr="00556C1B">
        <w:rPr>
          <w:rFonts w:ascii="Times New Roman" w:eastAsia="Times New Roman" w:hAnsi="Times New Roman" w:cs="Times New Roman"/>
          <w:b w:val="0"/>
          <w:color w:val="auto"/>
          <w:sz w:val="24"/>
          <w:szCs w:val="24"/>
          <w:lang w:val="en-IN" w:eastAsia="en-IN"/>
        </w:rPr>
        <w:t xml:space="preserve"> chatter, App Launcher, </w:t>
      </w:r>
      <w:proofErr w:type="spellStart"/>
      <w:r w:rsidRPr="00556C1B">
        <w:rPr>
          <w:rFonts w:ascii="Times New Roman" w:eastAsia="Times New Roman" w:hAnsi="Times New Roman" w:cs="Times New Roman"/>
          <w:b w:val="0"/>
          <w:color w:val="auto"/>
          <w:sz w:val="24"/>
          <w:szCs w:val="24"/>
          <w:lang w:val="en-IN" w:eastAsia="en-IN"/>
        </w:rPr>
        <w:t>etc</w:t>
      </w:r>
      <w:proofErr w:type="spellEnd"/>
      <w:r w:rsidRPr="00556C1B">
        <w:rPr>
          <w:rFonts w:ascii="Times New Roman" w:eastAsia="Times New Roman" w:hAnsi="Times New Roman" w:cs="Times New Roman"/>
          <w:b w:val="0"/>
          <w:color w:val="auto"/>
          <w:sz w:val="24"/>
          <w:szCs w:val="24"/>
          <w:lang w:val="en-IN" w:eastAsia="en-IN"/>
        </w:rPr>
        <w:t xml:space="preserve"> are present in it.</w:t>
      </w:r>
    </w:p>
    <w:p w:rsidR="009A6466" w:rsidRPr="00556C1B" w:rsidRDefault="009A6466" w:rsidP="00FA7CDF">
      <w:pPr>
        <w:ind w:left="1440"/>
        <w:jc w:val="both"/>
        <w:rPr>
          <w:rFonts w:ascii="Times New Roman" w:eastAsia="Times New Roman" w:hAnsi="Times New Roman" w:cs="Times New Roman"/>
          <w:b w:val="0"/>
          <w:color w:val="auto"/>
          <w:sz w:val="24"/>
          <w:szCs w:val="24"/>
          <w:lang w:val="en-IN" w:eastAsia="en-IN"/>
        </w:rPr>
      </w:pPr>
      <w:r w:rsidRPr="00556C1B">
        <w:rPr>
          <w:rFonts w:ascii="Times New Roman" w:eastAsia="Times New Roman" w:hAnsi="Times New Roman" w:cs="Times New Roman"/>
          <w:bCs/>
          <w:color w:val="auto"/>
          <w:sz w:val="24"/>
          <w:szCs w:val="24"/>
          <w:lang w:val="en-IN" w:eastAsia="en-IN"/>
        </w:rPr>
        <w:t>Note:</w:t>
      </w:r>
      <w:r w:rsidRPr="00556C1B">
        <w:rPr>
          <w:rFonts w:ascii="Times New Roman" w:eastAsia="Times New Roman" w:hAnsi="Times New Roman" w:cs="Times New Roman"/>
          <w:b w:val="0"/>
          <w:color w:val="auto"/>
          <w:sz w:val="24"/>
          <w:szCs w:val="24"/>
          <w:lang w:val="en-IN" w:eastAsia="en-IN"/>
        </w:rPr>
        <w:t> The description, Logo, and Label of standard app cannot be altered.</w:t>
      </w:r>
    </w:p>
    <w:p w:rsidR="009A6466" w:rsidRDefault="009A6466" w:rsidP="00FA7CDF">
      <w:pPr>
        <w:ind w:left="1440"/>
        <w:jc w:val="both"/>
        <w:rPr>
          <w:rFonts w:ascii="Times New Roman" w:eastAsia="Times New Roman" w:hAnsi="Times New Roman" w:cs="Times New Roman"/>
          <w:b w:val="0"/>
          <w:color w:val="auto"/>
          <w:sz w:val="24"/>
          <w:szCs w:val="24"/>
          <w:lang w:val="en-IN" w:eastAsia="en-IN"/>
        </w:rPr>
      </w:pPr>
      <w:r w:rsidRPr="00556C1B">
        <w:rPr>
          <w:rFonts w:ascii="Times New Roman" w:eastAsia="Times New Roman" w:hAnsi="Times New Roman" w:cs="Times New Roman"/>
          <w:bCs/>
          <w:color w:val="auto"/>
          <w:sz w:val="24"/>
          <w:szCs w:val="24"/>
          <w:lang w:val="en-IN" w:eastAsia="en-IN"/>
        </w:rPr>
        <w:t>2. Custom Apps:</w:t>
      </w:r>
      <w:r w:rsidRPr="00556C1B">
        <w:rPr>
          <w:rFonts w:ascii="Times New Roman" w:eastAsia="Times New Roman" w:hAnsi="Times New Roman" w:cs="Times New Roman"/>
          <w:b w:val="0"/>
          <w:color w:val="auto"/>
          <w:sz w:val="24"/>
          <w:szCs w:val="24"/>
          <w:lang w:val="en-IN" w:eastAsia="en-IN"/>
        </w:rPr>
        <w:t> Custom apps are created according to need of user. Custom Apps are made by using standard and custom tabs together.</w:t>
      </w:r>
    </w:p>
    <w:p w:rsidR="00CD6ED3" w:rsidRPr="00556C1B" w:rsidRDefault="00CD6ED3" w:rsidP="00FA7CDF">
      <w:pPr>
        <w:ind w:left="1440"/>
        <w:jc w:val="both"/>
        <w:rPr>
          <w:rFonts w:ascii="Times New Roman" w:eastAsia="Times New Roman" w:hAnsi="Times New Roman" w:cs="Times New Roman"/>
          <w:b w:val="0"/>
          <w:color w:val="auto"/>
          <w:sz w:val="24"/>
          <w:szCs w:val="24"/>
          <w:lang w:val="en-IN" w:eastAsia="en-IN"/>
        </w:rPr>
      </w:pPr>
    </w:p>
    <w:p w:rsidR="00FA7CDF" w:rsidRPr="00556C1B" w:rsidRDefault="00FA7CDF" w:rsidP="00FA7CDF">
      <w:pPr>
        <w:ind w:left="1440"/>
        <w:jc w:val="both"/>
        <w:rPr>
          <w:rFonts w:ascii="Times New Roman" w:eastAsia="Times New Roman" w:hAnsi="Times New Roman" w:cs="Times New Roman"/>
          <w:b w:val="0"/>
          <w:color w:val="auto"/>
          <w:sz w:val="24"/>
          <w:szCs w:val="24"/>
          <w:lang w:val="en-IN" w:eastAsia="en-IN"/>
        </w:rPr>
      </w:pPr>
      <w:r w:rsidRPr="00556C1B">
        <w:rPr>
          <w:rFonts w:ascii="Times New Roman" w:eastAsia="Times New Roman" w:hAnsi="Times New Roman" w:cs="Times New Roman"/>
          <w:bCs/>
          <w:color w:val="auto"/>
          <w:sz w:val="24"/>
          <w:szCs w:val="24"/>
          <w:lang w:val="en-IN" w:eastAsia="en-IN"/>
        </w:rPr>
        <w:t>NOTE:</w:t>
      </w:r>
      <w:r w:rsidRPr="00556C1B">
        <w:rPr>
          <w:rFonts w:ascii="Times New Roman" w:eastAsia="Times New Roman" w:hAnsi="Times New Roman" w:cs="Times New Roman"/>
          <w:b w:val="0"/>
          <w:color w:val="auto"/>
          <w:sz w:val="24"/>
          <w:szCs w:val="24"/>
          <w:lang w:val="en-IN" w:eastAsia="en-IN"/>
        </w:rPr>
        <w:t xml:space="preserve"> The logo of an application can be altered.</w:t>
      </w:r>
    </w:p>
    <w:p w:rsidR="00FA7CDF" w:rsidRPr="00556C1B" w:rsidRDefault="00FA7CDF" w:rsidP="00FA7CDF">
      <w:pPr>
        <w:ind w:left="1440"/>
        <w:jc w:val="both"/>
        <w:rPr>
          <w:rFonts w:ascii="Times New Roman" w:eastAsia="Times New Roman" w:hAnsi="Times New Roman" w:cs="Times New Roman"/>
          <w:b w:val="0"/>
          <w:color w:val="auto"/>
          <w:sz w:val="24"/>
          <w:szCs w:val="24"/>
          <w:lang w:val="en-IN" w:eastAsia="en-IN"/>
        </w:rPr>
      </w:pPr>
    </w:p>
    <w:p w:rsidR="00FA7CDF" w:rsidRDefault="00FA7CDF" w:rsidP="00FA7CDF">
      <w:pPr>
        <w:pStyle w:val="ListParagraph"/>
        <w:numPr>
          <w:ilvl w:val="0"/>
          <w:numId w:val="3"/>
        </w:numPr>
        <w:jc w:val="both"/>
        <w:rPr>
          <w:rFonts w:ascii="Times New Roman" w:hAnsi="Times New Roman" w:cs="Times New Roman"/>
          <w:color w:val="auto"/>
          <w:sz w:val="24"/>
          <w:szCs w:val="24"/>
          <w:lang w:val="en-IN" w:eastAsia="en-IN"/>
        </w:rPr>
      </w:pPr>
      <w:r w:rsidRPr="00556C1B">
        <w:rPr>
          <w:rFonts w:ascii="Times New Roman" w:hAnsi="Times New Roman" w:cs="Times New Roman"/>
          <w:color w:val="auto"/>
          <w:sz w:val="24"/>
          <w:szCs w:val="24"/>
          <w:lang w:val="en-IN" w:eastAsia="en-IN"/>
        </w:rPr>
        <w:t>FIELD AND RELATIONSHIP</w:t>
      </w:r>
    </w:p>
    <w:p w:rsidR="00CD6ED3" w:rsidRPr="00556C1B" w:rsidRDefault="00CD6ED3" w:rsidP="00CD6ED3">
      <w:pPr>
        <w:pStyle w:val="ListParagraph"/>
        <w:ind w:left="1440"/>
        <w:jc w:val="both"/>
        <w:rPr>
          <w:rFonts w:ascii="Times New Roman" w:hAnsi="Times New Roman" w:cs="Times New Roman"/>
          <w:color w:val="auto"/>
          <w:sz w:val="24"/>
          <w:szCs w:val="24"/>
          <w:lang w:val="en-IN" w:eastAsia="en-IN"/>
        </w:rPr>
      </w:pPr>
    </w:p>
    <w:p w:rsidR="00FA7CDF" w:rsidRPr="00556C1B" w:rsidRDefault="00FA7CDF" w:rsidP="00FA7CDF">
      <w:pPr>
        <w:shd w:val="clear" w:color="auto" w:fill="FFFFFF"/>
        <w:spacing w:line="240" w:lineRule="auto"/>
        <w:ind w:left="1440"/>
        <w:jc w:val="both"/>
        <w:rPr>
          <w:rFonts w:ascii="Times New Roman" w:eastAsia="Times New Roman" w:hAnsi="Times New Roman" w:cs="Times New Roman"/>
          <w:b w:val="0"/>
          <w:color w:val="auto"/>
          <w:sz w:val="24"/>
          <w:szCs w:val="24"/>
          <w:lang w:val="en-IN" w:eastAsia="en-IN"/>
        </w:rPr>
      </w:pPr>
      <w:r w:rsidRPr="00556C1B">
        <w:rPr>
          <w:rFonts w:ascii="Times New Roman" w:eastAsia="Times New Roman" w:hAnsi="Times New Roman" w:cs="Times New Roman"/>
          <w:b w:val="0"/>
          <w:color w:val="auto"/>
          <w:sz w:val="24"/>
          <w:szCs w:val="24"/>
          <w:lang w:val="en-IN" w:eastAsia="en-IN"/>
        </w:rPr>
        <w:t>Fields - Fields store data values that are required for a particular object in a record.</w:t>
      </w:r>
    </w:p>
    <w:p w:rsidR="00FA7CDF" w:rsidRPr="00556C1B" w:rsidRDefault="00FA7CDF" w:rsidP="00FA7CDF">
      <w:pPr>
        <w:shd w:val="clear" w:color="auto" w:fill="FFFFFF"/>
        <w:spacing w:line="240" w:lineRule="auto"/>
        <w:ind w:left="1440"/>
        <w:jc w:val="both"/>
        <w:rPr>
          <w:rFonts w:ascii="Times New Roman" w:eastAsia="Times New Roman" w:hAnsi="Times New Roman" w:cs="Times New Roman"/>
          <w:b w:val="0"/>
          <w:color w:val="auto"/>
          <w:sz w:val="24"/>
          <w:szCs w:val="24"/>
          <w:lang w:val="en-IN" w:eastAsia="en-IN"/>
        </w:rPr>
      </w:pPr>
    </w:p>
    <w:p w:rsidR="00FA7CDF" w:rsidRPr="00556C1B" w:rsidRDefault="00FA7CDF" w:rsidP="00FA7CDF">
      <w:pPr>
        <w:shd w:val="clear" w:color="auto" w:fill="FFFFFF"/>
        <w:spacing w:line="240" w:lineRule="auto"/>
        <w:ind w:left="1440" w:right="1578"/>
        <w:jc w:val="both"/>
        <w:rPr>
          <w:rFonts w:ascii="Times New Roman" w:eastAsia="Times New Roman" w:hAnsi="Times New Roman" w:cs="Times New Roman"/>
          <w:b w:val="0"/>
          <w:color w:val="auto"/>
          <w:sz w:val="24"/>
          <w:szCs w:val="24"/>
          <w:lang w:val="en-IN" w:eastAsia="en-IN"/>
        </w:rPr>
      </w:pPr>
      <w:r w:rsidRPr="00556C1B">
        <w:rPr>
          <w:rFonts w:ascii="Times New Roman" w:eastAsia="Times New Roman" w:hAnsi="Times New Roman" w:cs="Times New Roman"/>
          <w:b w:val="0"/>
          <w:color w:val="auto"/>
          <w:sz w:val="24"/>
          <w:szCs w:val="24"/>
          <w:lang w:val="en-IN" w:eastAsia="en-IN"/>
        </w:rPr>
        <w:t xml:space="preserve">An object relationship in </w:t>
      </w:r>
      <w:proofErr w:type="spellStart"/>
      <w:r w:rsidRPr="00556C1B">
        <w:rPr>
          <w:rFonts w:ascii="Times New Roman" w:eastAsia="Times New Roman" w:hAnsi="Times New Roman" w:cs="Times New Roman"/>
          <w:b w:val="0"/>
          <w:color w:val="auto"/>
          <w:sz w:val="24"/>
          <w:szCs w:val="24"/>
          <w:lang w:val="en-IN" w:eastAsia="en-IN"/>
        </w:rPr>
        <w:t>Salesforce</w:t>
      </w:r>
      <w:proofErr w:type="spellEnd"/>
      <w:r w:rsidRPr="00556C1B">
        <w:rPr>
          <w:rFonts w:ascii="Times New Roman" w:eastAsia="Times New Roman" w:hAnsi="Times New Roman" w:cs="Times New Roman"/>
          <w:b w:val="0"/>
          <w:color w:val="auto"/>
          <w:sz w:val="24"/>
          <w:szCs w:val="24"/>
          <w:lang w:val="en-IN" w:eastAsia="en-IN"/>
        </w:rPr>
        <w:t xml:space="preserve"> is a two-way association between two objects. Relationships are created by creating custom relationship fields on an object. This is done so that when users view records, they can also see and access related data.</w:t>
      </w:r>
    </w:p>
    <w:p w:rsidR="00FA7CDF" w:rsidRPr="00556C1B" w:rsidRDefault="00FA7CDF" w:rsidP="00FA7CDF">
      <w:pPr>
        <w:shd w:val="clear" w:color="auto" w:fill="FFFFFF"/>
        <w:spacing w:line="240" w:lineRule="auto"/>
        <w:ind w:left="1440" w:right="1578"/>
        <w:jc w:val="both"/>
        <w:rPr>
          <w:rFonts w:ascii="Times New Roman" w:eastAsia="Times New Roman" w:hAnsi="Times New Roman" w:cs="Times New Roman"/>
          <w:b w:val="0"/>
          <w:color w:val="auto"/>
          <w:sz w:val="24"/>
          <w:szCs w:val="24"/>
          <w:lang w:val="en-IN" w:eastAsia="en-IN"/>
        </w:rPr>
      </w:pPr>
    </w:p>
    <w:p w:rsidR="00FA7CDF" w:rsidRDefault="00FA7CDF" w:rsidP="00FA7CDF">
      <w:pPr>
        <w:pStyle w:val="ListParagraph"/>
        <w:numPr>
          <w:ilvl w:val="0"/>
          <w:numId w:val="3"/>
        </w:numPr>
        <w:jc w:val="both"/>
        <w:rPr>
          <w:rFonts w:ascii="Times New Roman" w:hAnsi="Times New Roman" w:cs="Times New Roman"/>
          <w:color w:val="auto"/>
          <w:sz w:val="24"/>
          <w:szCs w:val="24"/>
          <w:lang w:val="en-IN" w:eastAsia="en-IN"/>
        </w:rPr>
      </w:pPr>
      <w:r w:rsidRPr="00556C1B">
        <w:rPr>
          <w:rFonts w:ascii="Times New Roman" w:hAnsi="Times New Roman" w:cs="Times New Roman"/>
          <w:color w:val="auto"/>
          <w:sz w:val="24"/>
          <w:szCs w:val="24"/>
          <w:lang w:val="en-IN" w:eastAsia="en-IN"/>
        </w:rPr>
        <w:t>USER</w:t>
      </w:r>
    </w:p>
    <w:p w:rsidR="00CD6ED3" w:rsidRPr="00556C1B" w:rsidRDefault="00CD6ED3" w:rsidP="00CD6ED3">
      <w:pPr>
        <w:pStyle w:val="ListParagraph"/>
        <w:ind w:left="1440"/>
        <w:jc w:val="both"/>
        <w:rPr>
          <w:rFonts w:ascii="Times New Roman" w:hAnsi="Times New Roman" w:cs="Times New Roman"/>
          <w:color w:val="auto"/>
          <w:sz w:val="24"/>
          <w:szCs w:val="24"/>
          <w:lang w:val="en-IN" w:eastAsia="en-IN"/>
        </w:rPr>
      </w:pPr>
    </w:p>
    <w:p w:rsidR="00FA7CDF" w:rsidRPr="00556C1B" w:rsidRDefault="00FA7CDF" w:rsidP="00FA7CDF">
      <w:pPr>
        <w:spacing w:line="240" w:lineRule="auto"/>
        <w:ind w:left="1440"/>
        <w:jc w:val="both"/>
        <w:rPr>
          <w:rFonts w:ascii="Times New Roman" w:eastAsia="Times New Roman" w:hAnsi="Times New Roman" w:cs="Times New Roman"/>
          <w:b w:val="0"/>
          <w:color w:val="auto"/>
          <w:sz w:val="24"/>
          <w:szCs w:val="24"/>
          <w:lang w:val="en-IN" w:eastAsia="en-IN"/>
        </w:rPr>
      </w:pPr>
      <w:r w:rsidRPr="00556C1B">
        <w:rPr>
          <w:rFonts w:ascii="Times New Roman" w:eastAsia="Times New Roman" w:hAnsi="Times New Roman" w:cs="Times New Roman"/>
          <w:b w:val="0"/>
          <w:color w:val="auto"/>
          <w:sz w:val="24"/>
          <w:szCs w:val="24"/>
          <w:lang w:val="en-IN" w:eastAsia="en-IN"/>
        </w:rPr>
        <w:t xml:space="preserve">A user is anyone who logs in to </w:t>
      </w:r>
      <w:proofErr w:type="spellStart"/>
      <w:r w:rsidRPr="00556C1B">
        <w:rPr>
          <w:rFonts w:ascii="Times New Roman" w:eastAsia="Times New Roman" w:hAnsi="Times New Roman" w:cs="Times New Roman"/>
          <w:b w:val="0"/>
          <w:color w:val="auto"/>
          <w:sz w:val="24"/>
          <w:szCs w:val="24"/>
          <w:lang w:val="en-IN" w:eastAsia="en-IN"/>
        </w:rPr>
        <w:t>Salesforce</w:t>
      </w:r>
      <w:proofErr w:type="spellEnd"/>
      <w:r w:rsidRPr="00556C1B">
        <w:rPr>
          <w:rFonts w:ascii="Times New Roman" w:eastAsia="Times New Roman" w:hAnsi="Times New Roman" w:cs="Times New Roman"/>
          <w:b w:val="0"/>
          <w:color w:val="auto"/>
          <w:sz w:val="24"/>
          <w:szCs w:val="24"/>
          <w:lang w:val="en-IN" w:eastAsia="en-IN"/>
        </w:rPr>
        <w:t xml:space="preserve">. Users are employees at your company, such as sales reps, managers, and IT specialists, who need access to the company's records. Every user in </w:t>
      </w:r>
      <w:proofErr w:type="spellStart"/>
      <w:r w:rsidRPr="00556C1B">
        <w:rPr>
          <w:rFonts w:ascii="Times New Roman" w:eastAsia="Times New Roman" w:hAnsi="Times New Roman" w:cs="Times New Roman"/>
          <w:b w:val="0"/>
          <w:color w:val="auto"/>
          <w:sz w:val="24"/>
          <w:szCs w:val="24"/>
          <w:lang w:val="en-IN" w:eastAsia="en-IN"/>
        </w:rPr>
        <w:t>Salesforce</w:t>
      </w:r>
      <w:proofErr w:type="spellEnd"/>
      <w:r w:rsidRPr="00556C1B">
        <w:rPr>
          <w:rFonts w:ascii="Times New Roman" w:eastAsia="Times New Roman" w:hAnsi="Times New Roman" w:cs="Times New Roman"/>
          <w:b w:val="0"/>
          <w:color w:val="auto"/>
          <w:sz w:val="24"/>
          <w:szCs w:val="24"/>
          <w:lang w:val="en-IN" w:eastAsia="en-IN"/>
        </w:rPr>
        <w:t xml:space="preserve"> has a user account.</w:t>
      </w:r>
    </w:p>
    <w:p w:rsidR="00FA7CDF" w:rsidRPr="00556C1B" w:rsidRDefault="00FA7CDF" w:rsidP="00FA7CDF">
      <w:pPr>
        <w:pStyle w:val="ListParagraph"/>
        <w:ind w:left="1440"/>
        <w:jc w:val="both"/>
        <w:rPr>
          <w:rFonts w:ascii="Times New Roman" w:hAnsi="Times New Roman" w:cs="Times New Roman"/>
          <w:color w:val="auto"/>
          <w:sz w:val="24"/>
          <w:szCs w:val="24"/>
          <w:lang w:val="en-IN" w:eastAsia="en-IN"/>
        </w:rPr>
      </w:pPr>
    </w:p>
    <w:p w:rsidR="00FA7CDF" w:rsidRDefault="00FA7CDF" w:rsidP="00FA7CDF">
      <w:pPr>
        <w:pStyle w:val="ListParagraph"/>
        <w:numPr>
          <w:ilvl w:val="0"/>
          <w:numId w:val="3"/>
        </w:numPr>
        <w:jc w:val="both"/>
        <w:rPr>
          <w:rFonts w:ascii="Times New Roman" w:hAnsi="Times New Roman" w:cs="Times New Roman"/>
          <w:color w:val="auto"/>
          <w:sz w:val="24"/>
          <w:szCs w:val="24"/>
          <w:lang w:val="en-IN" w:eastAsia="en-IN"/>
        </w:rPr>
      </w:pPr>
      <w:r w:rsidRPr="00556C1B">
        <w:rPr>
          <w:rFonts w:ascii="Times New Roman" w:hAnsi="Times New Roman" w:cs="Times New Roman"/>
          <w:color w:val="auto"/>
          <w:sz w:val="24"/>
          <w:szCs w:val="24"/>
          <w:lang w:val="en-IN" w:eastAsia="en-IN"/>
        </w:rPr>
        <w:t>DASHBOARD</w:t>
      </w:r>
    </w:p>
    <w:p w:rsidR="00CD6ED3" w:rsidRPr="00556C1B" w:rsidRDefault="00CD6ED3" w:rsidP="00CD6ED3">
      <w:pPr>
        <w:pStyle w:val="ListParagraph"/>
        <w:ind w:left="1440"/>
        <w:jc w:val="both"/>
        <w:rPr>
          <w:rFonts w:ascii="Times New Roman" w:hAnsi="Times New Roman" w:cs="Times New Roman"/>
          <w:color w:val="auto"/>
          <w:sz w:val="24"/>
          <w:szCs w:val="24"/>
          <w:lang w:val="en-IN" w:eastAsia="en-IN"/>
        </w:rPr>
      </w:pPr>
    </w:p>
    <w:p w:rsidR="00FA7CDF" w:rsidRPr="00556C1B" w:rsidRDefault="00FA7CDF" w:rsidP="00FA7CDF">
      <w:pPr>
        <w:spacing w:line="240" w:lineRule="auto"/>
        <w:ind w:left="1440"/>
        <w:jc w:val="both"/>
        <w:rPr>
          <w:rFonts w:ascii="Times New Roman" w:eastAsia="Times New Roman" w:hAnsi="Times New Roman" w:cs="Times New Roman"/>
          <w:b w:val="0"/>
          <w:color w:val="auto"/>
          <w:sz w:val="24"/>
          <w:szCs w:val="24"/>
          <w:lang w:val="en-IN" w:eastAsia="en-IN"/>
        </w:rPr>
      </w:pPr>
      <w:r w:rsidRPr="00556C1B">
        <w:rPr>
          <w:rFonts w:ascii="Times New Roman" w:eastAsia="Times New Roman" w:hAnsi="Times New Roman" w:cs="Times New Roman"/>
          <w:b w:val="0"/>
          <w:color w:val="auto"/>
          <w:sz w:val="24"/>
          <w:szCs w:val="24"/>
          <w:lang w:val="en-IN" w:eastAsia="en-IN"/>
        </w:rPr>
        <w:t>Dashboards let you curate data from reports using charts, tables, and metrics. If your colleagues need more information, then they’re able to view your dash</w:t>
      </w:r>
      <w:r w:rsidR="002243ED">
        <w:rPr>
          <w:rFonts w:ascii="Times New Roman" w:eastAsia="Times New Roman" w:hAnsi="Times New Roman" w:cs="Times New Roman"/>
          <w:b w:val="0"/>
          <w:color w:val="auto"/>
          <w:sz w:val="24"/>
          <w:szCs w:val="24"/>
          <w:lang w:val="en-IN" w:eastAsia="en-IN"/>
        </w:rPr>
        <w:t xml:space="preserve">board's data-supplying reports. </w:t>
      </w:r>
      <w:r w:rsidRPr="00556C1B">
        <w:rPr>
          <w:rFonts w:ascii="Times New Roman" w:eastAsia="Times New Roman" w:hAnsi="Times New Roman" w:cs="Times New Roman"/>
          <w:b w:val="0"/>
          <w:color w:val="auto"/>
          <w:sz w:val="24"/>
          <w:szCs w:val="24"/>
          <w:lang w:val="en-IN" w:eastAsia="en-IN"/>
        </w:rPr>
        <w:t>Dashboard filters make it easy for users to apply different data perspectives to a single dashboard.</w:t>
      </w:r>
    </w:p>
    <w:p w:rsidR="00FA7CDF" w:rsidRPr="00556C1B" w:rsidRDefault="00FA7CDF" w:rsidP="00FA7CDF">
      <w:pPr>
        <w:pStyle w:val="ListParagraph"/>
        <w:ind w:left="1440"/>
        <w:jc w:val="both"/>
        <w:rPr>
          <w:rFonts w:ascii="Times New Roman" w:hAnsi="Times New Roman" w:cs="Times New Roman"/>
          <w:color w:val="auto"/>
          <w:sz w:val="24"/>
          <w:szCs w:val="24"/>
          <w:lang w:val="en-IN" w:eastAsia="en-IN"/>
        </w:rPr>
      </w:pPr>
    </w:p>
    <w:p w:rsidR="00FA7CDF" w:rsidRPr="00556C1B" w:rsidRDefault="00FA7CDF" w:rsidP="00FA7CDF">
      <w:pPr>
        <w:shd w:val="clear" w:color="auto" w:fill="FFFFFF"/>
        <w:spacing w:line="240" w:lineRule="auto"/>
        <w:ind w:left="1440"/>
        <w:jc w:val="both"/>
        <w:rPr>
          <w:rFonts w:ascii="Times New Roman" w:eastAsia="Times New Roman" w:hAnsi="Times New Roman" w:cs="Times New Roman"/>
          <w:b w:val="0"/>
          <w:color w:val="auto"/>
          <w:sz w:val="24"/>
          <w:szCs w:val="24"/>
          <w:lang w:val="en-IN" w:eastAsia="en-IN"/>
        </w:rPr>
      </w:pPr>
      <w:r w:rsidRPr="00556C1B">
        <w:rPr>
          <w:rFonts w:ascii="Montserrat" w:eastAsia="Times New Roman" w:hAnsi="Montserrat" w:cs="Times New Roman"/>
          <w:b w:val="0"/>
          <w:color w:val="auto"/>
          <w:sz w:val="21"/>
          <w:szCs w:val="21"/>
          <w:lang w:val="en-IN" w:eastAsia="en-IN"/>
        </w:rPr>
        <w:br/>
      </w:r>
    </w:p>
    <w:p w:rsidR="00FA7CDF" w:rsidRPr="00556C1B" w:rsidRDefault="00FA7CDF" w:rsidP="00FA7CDF">
      <w:pPr>
        <w:rPr>
          <w:rFonts w:ascii="Times New Roman" w:hAnsi="Times New Roman" w:cs="Times New Roman"/>
          <w:color w:val="auto"/>
          <w:sz w:val="24"/>
          <w:szCs w:val="24"/>
          <w:lang w:val="en-IN" w:eastAsia="en-IN"/>
        </w:rPr>
      </w:pPr>
    </w:p>
    <w:p w:rsidR="00FA7CDF" w:rsidRPr="00556C1B" w:rsidRDefault="00FA7CDF" w:rsidP="00FA7CDF">
      <w:pPr>
        <w:jc w:val="both"/>
        <w:rPr>
          <w:rFonts w:ascii="Times New Roman" w:hAnsi="Times New Roman" w:cs="Times New Roman"/>
          <w:color w:val="auto"/>
          <w:sz w:val="24"/>
          <w:szCs w:val="24"/>
          <w:lang w:val="en-IN" w:eastAsia="en-IN"/>
        </w:rPr>
      </w:pPr>
    </w:p>
    <w:p w:rsidR="00FA7CDF" w:rsidRPr="00556C1B" w:rsidRDefault="00FA7CDF" w:rsidP="00FA7CDF">
      <w:pPr>
        <w:spacing w:after="200"/>
        <w:rPr>
          <w:rFonts w:ascii="Times New Roman" w:hAnsi="Times New Roman" w:cs="Times New Roman"/>
          <w:color w:val="auto"/>
          <w:sz w:val="24"/>
          <w:szCs w:val="24"/>
          <w:lang w:val="en-IN" w:eastAsia="en-IN"/>
        </w:rPr>
      </w:pPr>
      <w:r w:rsidRPr="00556C1B">
        <w:rPr>
          <w:rFonts w:ascii="Times New Roman" w:hAnsi="Times New Roman" w:cs="Times New Roman"/>
          <w:color w:val="auto"/>
          <w:sz w:val="24"/>
          <w:szCs w:val="24"/>
          <w:lang w:val="en-IN" w:eastAsia="en-IN"/>
        </w:rPr>
        <w:br w:type="page"/>
      </w:r>
    </w:p>
    <w:p w:rsidR="00095956" w:rsidRPr="00556C1B" w:rsidRDefault="00703874" w:rsidP="007A7CA0">
      <w:pPr>
        <w:pStyle w:val="Heading1"/>
        <w:rPr>
          <w:rFonts w:ascii="Times New Roman" w:hAnsi="Times New Roman" w:cs="Times New Roman"/>
          <w:color w:val="auto"/>
          <w:sz w:val="36"/>
          <w:szCs w:val="36"/>
        </w:rPr>
      </w:pPr>
      <w:r>
        <w:rPr>
          <w:rFonts w:ascii="Times New Roman" w:hAnsi="Times New Roman" w:cs="Times New Roman"/>
          <w:color w:val="auto"/>
          <w:sz w:val="36"/>
          <w:szCs w:val="36"/>
        </w:rPr>
        <w:lastRenderedPageBreak/>
        <w:t>Creating A</w:t>
      </w:r>
      <w:r w:rsidR="00130ED3" w:rsidRPr="00556C1B">
        <w:rPr>
          <w:rFonts w:ascii="Times New Roman" w:hAnsi="Times New Roman" w:cs="Times New Roman"/>
          <w:color w:val="auto"/>
          <w:sz w:val="36"/>
          <w:szCs w:val="36"/>
        </w:rPr>
        <w:t>ccount</w:t>
      </w:r>
    </w:p>
    <w:p w:rsidR="00130ED3" w:rsidRPr="00556C1B" w:rsidRDefault="00130ED3" w:rsidP="007A7CA0">
      <w:pPr>
        <w:pStyle w:val="Heading1"/>
        <w:rPr>
          <w:rFonts w:ascii="Times New Roman" w:hAnsi="Times New Roman" w:cs="Times New Roman"/>
          <w:color w:val="auto"/>
          <w:sz w:val="36"/>
          <w:szCs w:val="36"/>
        </w:rPr>
      </w:pPr>
      <w:r w:rsidRPr="00556C1B">
        <w:rPr>
          <w:noProof/>
          <w:color w:val="auto"/>
          <w:lang w:val="en-IN" w:eastAsia="en-IN"/>
        </w:rPr>
        <w:drawing>
          <wp:inline distT="0" distB="0" distL="0" distR="0">
            <wp:extent cx="6080760" cy="2705100"/>
            <wp:effectExtent l="152400" t="152400" r="339090" b="342900"/>
            <wp:docPr id="715039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039998"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80760" cy="2705100"/>
                    </a:xfrm>
                    <a:prstGeom prst="rect">
                      <a:avLst/>
                    </a:prstGeom>
                    <a:ln>
                      <a:noFill/>
                    </a:ln>
                    <a:effectLst>
                      <a:outerShdw blurRad="292100" dist="139700" dir="2700000" algn="tl" rotWithShape="0">
                        <a:srgbClr val="333333">
                          <a:alpha val="65000"/>
                        </a:srgbClr>
                      </a:outerShdw>
                    </a:effectLst>
                  </pic:spPr>
                </pic:pic>
              </a:graphicData>
            </a:graphic>
          </wp:inline>
        </w:drawing>
      </w:r>
    </w:p>
    <w:p w:rsidR="00095956" w:rsidRPr="00556C1B" w:rsidRDefault="00130ED3" w:rsidP="00130ED3">
      <w:pPr>
        <w:pStyle w:val="Heading1"/>
        <w:rPr>
          <w:color w:val="auto"/>
          <w:lang w:val="en-IN" w:eastAsia="en-IN"/>
        </w:rPr>
      </w:pPr>
      <w:r w:rsidRPr="00556C1B">
        <w:rPr>
          <w:rFonts w:ascii="Times New Roman" w:hAnsi="Times New Roman" w:cs="Times New Roman"/>
          <w:color w:val="auto"/>
          <w:sz w:val="36"/>
          <w:szCs w:val="36"/>
          <w:lang w:val="en-IN" w:eastAsia="en-IN"/>
        </w:rPr>
        <w:t xml:space="preserve">User </w:t>
      </w:r>
    </w:p>
    <w:p w:rsidR="00095956" w:rsidRPr="00556C1B" w:rsidRDefault="00095956" w:rsidP="00095956">
      <w:pPr>
        <w:ind w:left="720"/>
        <w:jc w:val="both"/>
        <w:rPr>
          <w:rFonts w:ascii="Times New Roman" w:hAnsi="Times New Roman" w:cs="Times New Roman"/>
          <w:b w:val="0"/>
          <w:bCs/>
          <w:color w:val="auto"/>
          <w:sz w:val="24"/>
          <w:szCs w:val="24"/>
          <w:lang w:val="en-IN" w:eastAsia="en-IN"/>
        </w:rPr>
      </w:pPr>
    </w:p>
    <w:p w:rsidR="00130ED3" w:rsidRPr="00556C1B" w:rsidRDefault="00130ED3">
      <w:pPr>
        <w:spacing w:after="200"/>
        <w:rPr>
          <w:rFonts w:ascii="Times New Roman" w:eastAsiaTheme="majorEastAsia" w:hAnsi="Times New Roman" w:cs="Times New Roman"/>
          <w:color w:val="auto"/>
          <w:kern w:val="28"/>
          <w:sz w:val="36"/>
          <w:szCs w:val="36"/>
          <w:lang w:val="en-IN" w:eastAsia="en-IN"/>
        </w:rPr>
      </w:pPr>
      <w:r w:rsidRPr="00556C1B">
        <w:rPr>
          <w:noProof/>
          <w:color w:val="auto"/>
          <w:lang w:val="en-IN" w:eastAsia="en-IN"/>
        </w:rPr>
        <w:drawing>
          <wp:inline distT="0" distB="0" distL="0" distR="0">
            <wp:extent cx="6088380" cy="2844800"/>
            <wp:effectExtent l="152400" t="152400" r="350520" b="336550"/>
            <wp:docPr id="1921253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53426"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88380" cy="2844800"/>
                    </a:xfrm>
                    <a:prstGeom prst="rect">
                      <a:avLst/>
                    </a:prstGeom>
                    <a:ln>
                      <a:noFill/>
                    </a:ln>
                    <a:effectLst>
                      <a:outerShdw blurRad="292100" dist="139700" dir="2700000" algn="tl" rotWithShape="0">
                        <a:srgbClr val="333333">
                          <a:alpha val="65000"/>
                        </a:srgbClr>
                      </a:outerShdw>
                    </a:effectLst>
                  </pic:spPr>
                </pic:pic>
              </a:graphicData>
            </a:graphic>
          </wp:inline>
        </w:drawing>
      </w:r>
    </w:p>
    <w:p w:rsidR="00130ED3" w:rsidRPr="00556C1B" w:rsidRDefault="00130ED3">
      <w:pPr>
        <w:spacing w:after="200"/>
        <w:rPr>
          <w:rFonts w:ascii="Times New Roman" w:eastAsiaTheme="majorEastAsia" w:hAnsi="Times New Roman" w:cs="Times New Roman"/>
          <w:color w:val="auto"/>
          <w:kern w:val="28"/>
          <w:sz w:val="36"/>
          <w:szCs w:val="36"/>
          <w:lang w:val="en-IN" w:eastAsia="en-IN"/>
        </w:rPr>
      </w:pPr>
    </w:p>
    <w:p w:rsidR="00105997" w:rsidRPr="00556C1B" w:rsidRDefault="007A7CA0" w:rsidP="00095956">
      <w:pPr>
        <w:pStyle w:val="Heading1"/>
        <w:rPr>
          <w:rFonts w:ascii="Times New Roman" w:hAnsi="Times New Roman" w:cs="Times New Roman"/>
          <w:color w:val="auto"/>
          <w:sz w:val="36"/>
          <w:szCs w:val="36"/>
          <w:lang w:val="en-IN" w:eastAsia="en-IN"/>
        </w:rPr>
      </w:pPr>
      <w:r w:rsidRPr="00556C1B">
        <w:rPr>
          <w:rFonts w:ascii="Times New Roman" w:hAnsi="Times New Roman" w:cs="Times New Roman"/>
          <w:color w:val="auto"/>
          <w:sz w:val="36"/>
          <w:szCs w:val="36"/>
          <w:lang w:val="en-IN" w:eastAsia="en-IN"/>
        </w:rPr>
        <w:lastRenderedPageBreak/>
        <w:t xml:space="preserve">Fields </w:t>
      </w:r>
      <w:proofErr w:type="gramStart"/>
      <w:r w:rsidRPr="00556C1B">
        <w:rPr>
          <w:rFonts w:ascii="Times New Roman" w:hAnsi="Times New Roman" w:cs="Times New Roman"/>
          <w:color w:val="auto"/>
          <w:sz w:val="36"/>
          <w:szCs w:val="36"/>
          <w:lang w:val="en-IN" w:eastAsia="en-IN"/>
        </w:rPr>
        <w:t>And</w:t>
      </w:r>
      <w:proofErr w:type="gramEnd"/>
      <w:r w:rsidRPr="00556C1B">
        <w:rPr>
          <w:rFonts w:ascii="Times New Roman" w:hAnsi="Times New Roman" w:cs="Times New Roman"/>
          <w:color w:val="auto"/>
          <w:sz w:val="36"/>
          <w:szCs w:val="36"/>
          <w:lang w:val="en-IN" w:eastAsia="en-IN"/>
        </w:rPr>
        <w:t xml:space="preserve"> Relationship’s</w:t>
      </w:r>
    </w:p>
    <w:p w:rsidR="00095956" w:rsidRPr="00556C1B" w:rsidRDefault="00095956" w:rsidP="00130ED3">
      <w:pPr>
        <w:spacing w:line="240" w:lineRule="auto"/>
        <w:rPr>
          <w:rFonts w:ascii="Times New Roman" w:eastAsia="Times New Roman" w:hAnsi="Times New Roman" w:cs="Times New Roman"/>
          <w:b w:val="0"/>
          <w:color w:val="auto"/>
          <w:sz w:val="24"/>
          <w:szCs w:val="24"/>
          <w:lang w:val="en-IN" w:eastAsia="en-IN"/>
        </w:rPr>
      </w:pPr>
    </w:p>
    <w:tbl>
      <w:tblPr>
        <w:tblpPr w:leftFromText="180" w:rightFromText="180" w:vertAnchor="page" w:horzAnchor="margin" w:tblpXSpec="center" w:tblpY="2293"/>
        <w:tblW w:w="8366" w:type="dxa"/>
        <w:tblCellSpacing w:w="15" w:type="dxa"/>
        <w:tblCellMar>
          <w:top w:w="15" w:type="dxa"/>
          <w:left w:w="15" w:type="dxa"/>
          <w:bottom w:w="15" w:type="dxa"/>
          <w:right w:w="15" w:type="dxa"/>
        </w:tblCellMar>
        <w:tblLook w:val="04A0" w:firstRow="1" w:lastRow="0" w:firstColumn="1" w:lastColumn="0" w:noHBand="0" w:noVBand="1"/>
      </w:tblPr>
      <w:tblGrid>
        <w:gridCol w:w="1962"/>
        <w:gridCol w:w="2378"/>
        <w:gridCol w:w="4026"/>
      </w:tblGrid>
      <w:tr w:rsidR="00556C1B" w:rsidRPr="00556C1B" w:rsidTr="00130ED3">
        <w:trPr>
          <w:trHeight w:val="328"/>
          <w:tblCellSpacing w:w="15" w:type="dxa"/>
        </w:trPr>
        <w:tc>
          <w:tcPr>
            <w:tcW w:w="0" w:type="auto"/>
            <w:shd w:val="clear" w:color="auto" w:fill="auto"/>
            <w:tcMar>
              <w:top w:w="0" w:type="dxa"/>
              <w:left w:w="0" w:type="dxa"/>
              <w:bottom w:w="0" w:type="dxa"/>
              <w:right w:w="0" w:type="dxa"/>
            </w:tcMar>
            <w:hideMark/>
          </w:tcPr>
          <w:p w:rsidR="00130ED3" w:rsidRPr="00556C1B" w:rsidRDefault="00130ED3" w:rsidP="00130ED3">
            <w:pPr>
              <w:spacing w:line="240" w:lineRule="auto"/>
              <w:ind w:left="102"/>
              <w:rPr>
                <w:rFonts w:ascii="Times New Roman" w:eastAsia="Times New Roman" w:hAnsi="Times New Roman" w:cs="Times New Roman"/>
                <w:bCs/>
                <w:color w:val="auto"/>
                <w:sz w:val="24"/>
                <w:szCs w:val="24"/>
                <w:lang w:val="en-IN" w:eastAsia="en-IN"/>
              </w:rPr>
            </w:pPr>
            <w:r w:rsidRPr="00556C1B">
              <w:rPr>
                <w:rFonts w:ascii="Times New Roman" w:eastAsia="Times New Roman" w:hAnsi="Times New Roman" w:cs="Times New Roman"/>
                <w:bCs/>
                <w:color w:val="auto"/>
                <w:sz w:val="24"/>
                <w:szCs w:val="24"/>
                <w:lang w:val="en-IN" w:eastAsia="en-IN"/>
              </w:rPr>
              <w:t>OBJECT NAME</w:t>
            </w:r>
          </w:p>
        </w:tc>
        <w:tc>
          <w:tcPr>
            <w:tcW w:w="0" w:type="auto"/>
            <w:shd w:val="clear" w:color="auto" w:fill="auto"/>
            <w:tcMar>
              <w:top w:w="0" w:type="dxa"/>
              <w:left w:w="0" w:type="dxa"/>
              <w:bottom w:w="0" w:type="dxa"/>
              <w:right w:w="0" w:type="dxa"/>
            </w:tcMar>
            <w:hideMark/>
          </w:tcPr>
          <w:p w:rsidR="00130ED3" w:rsidRPr="00556C1B" w:rsidRDefault="00130ED3" w:rsidP="00130ED3">
            <w:pPr>
              <w:spacing w:line="240" w:lineRule="auto"/>
              <w:ind w:left="114"/>
              <w:rPr>
                <w:rFonts w:ascii="Times New Roman" w:eastAsia="Times New Roman" w:hAnsi="Times New Roman" w:cs="Times New Roman"/>
                <w:bCs/>
                <w:color w:val="auto"/>
                <w:sz w:val="24"/>
                <w:szCs w:val="24"/>
                <w:lang w:val="en-IN" w:eastAsia="en-IN"/>
              </w:rPr>
            </w:pPr>
            <w:r w:rsidRPr="00556C1B">
              <w:rPr>
                <w:rFonts w:ascii="Times New Roman" w:eastAsia="Times New Roman" w:hAnsi="Times New Roman" w:cs="Times New Roman"/>
                <w:bCs/>
                <w:color w:val="auto"/>
                <w:sz w:val="24"/>
                <w:szCs w:val="24"/>
                <w:lang w:val="en-IN" w:eastAsia="en-IN"/>
              </w:rPr>
              <w:t>FIELD NAME</w:t>
            </w:r>
          </w:p>
        </w:tc>
        <w:tc>
          <w:tcPr>
            <w:tcW w:w="0" w:type="auto"/>
            <w:shd w:val="clear" w:color="auto" w:fill="auto"/>
            <w:tcMar>
              <w:top w:w="0" w:type="dxa"/>
              <w:left w:w="0" w:type="dxa"/>
              <w:bottom w:w="0" w:type="dxa"/>
              <w:right w:w="0" w:type="dxa"/>
            </w:tcMar>
            <w:hideMark/>
          </w:tcPr>
          <w:p w:rsidR="00130ED3" w:rsidRPr="00556C1B" w:rsidRDefault="00130ED3" w:rsidP="00130ED3">
            <w:pPr>
              <w:spacing w:line="240" w:lineRule="auto"/>
              <w:ind w:left="102"/>
              <w:rPr>
                <w:rFonts w:ascii="Times New Roman" w:eastAsia="Times New Roman" w:hAnsi="Times New Roman" w:cs="Times New Roman"/>
                <w:bCs/>
                <w:color w:val="auto"/>
                <w:sz w:val="24"/>
                <w:szCs w:val="24"/>
                <w:lang w:val="en-IN" w:eastAsia="en-IN"/>
              </w:rPr>
            </w:pPr>
            <w:r w:rsidRPr="00556C1B">
              <w:rPr>
                <w:rFonts w:ascii="Times New Roman" w:eastAsia="Times New Roman" w:hAnsi="Times New Roman" w:cs="Times New Roman"/>
                <w:bCs/>
                <w:color w:val="auto"/>
                <w:sz w:val="24"/>
                <w:szCs w:val="24"/>
                <w:lang w:val="en-IN" w:eastAsia="en-IN"/>
              </w:rPr>
              <w:t>DATA TYPE</w:t>
            </w:r>
          </w:p>
        </w:tc>
      </w:tr>
      <w:tr w:rsidR="00556C1B" w:rsidRPr="00556C1B" w:rsidTr="00130ED3">
        <w:trPr>
          <w:trHeight w:val="331"/>
          <w:tblCellSpacing w:w="15" w:type="dxa"/>
        </w:trPr>
        <w:tc>
          <w:tcPr>
            <w:tcW w:w="0" w:type="auto"/>
            <w:shd w:val="clear" w:color="auto" w:fill="auto"/>
            <w:tcMar>
              <w:top w:w="0" w:type="dxa"/>
              <w:left w:w="0" w:type="dxa"/>
              <w:bottom w:w="0" w:type="dxa"/>
              <w:right w:w="0" w:type="dxa"/>
            </w:tcMar>
            <w:hideMark/>
          </w:tcPr>
          <w:p w:rsidR="00130ED3" w:rsidRPr="00556C1B" w:rsidRDefault="00130ED3" w:rsidP="00130ED3">
            <w:pPr>
              <w:spacing w:before="3" w:line="240" w:lineRule="auto"/>
              <w:ind w:left="102"/>
              <w:rPr>
                <w:rFonts w:ascii="Times New Roman" w:eastAsia="Times New Roman" w:hAnsi="Times New Roman" w:cs="Times New Roman"/>
                <w:b w:val="0"/>
                <w:color w:val="auto"/>
                <w:sz w:val="24"/>
                <w:szCs w:val="24"/>
                <w:lang w:val="en-IN" w:eastAsia="en-IN"/>
              </w:rPr>
            </w:pPr>
            <w:r w:rsidRPr="00556C1B">
              <w:rPr>
                <w:rFonts w:ascii="Times New Roman" w:eastAsia="Times New Roman" w:hAnsi="Times New Roman" w:cs="Times New Roman"/>
                <w:b w:val="0"/>
                <w:color w:val="auto"/>
                <w:sz w:val="24"/>
                <w:szCs w:val="24"/>
                <w:lang w:val="en-IN" w:eastAsia="en-IN"/>
              </w:rPr>
              <w:t>Semester</w:t>
            </w:r>
          </w:p>
        </w:tc>
        <w:tc>
          <w:tcPr>
            <w:tcW w:w="0" w:type="auto"/>
            <w:shd w:val="clear" w:color="auto" w:fill="auto"/>
            <w:tcMar>
              <w:top w:w="0" w:type="dxa"/>
              <w:left w:w="0" w:type="dxa"/>
              <w:bottom w:w="0" w:type="dxa"/>
              <w:right w:w="0" w:type="dxa"/>
            </w:tcMar>
            <w:hideMark/>
          </w:tcPr>
          <w:p w:rsidR="00130ED3" w:rsidRPr="00556C1B" w:rsidRDefault="00130ED3" w:rsidP="00130ED3">
            <w:pPr>
              <w:spacing w:line="240" w:lineRule="auto"/>
              <w:ind w:left="114"/>
              <w:rPr>
                <w:rFonts w:ascii="Times New Roman" w:eastAsia="Times New Roman" w:hAnsi="Times New Roman" w:cs="Times New Roman"/>
                <w:b w:val="0"/>
                <w:color w:val="auto"/>
                <w:sz w:val="24"/>
                <w:szCs w:val="24"/>
                <w:lang w:val="en-IN" w:eastAsia="en-IN"/>
              </w:rPr>
            </w:pPr>
            <w:r w:rsidRPr="00556C1B">
              <w:rPr>
                <w:rFonts w:ascii="Times New Roman" w:eastAsia="Times New Roman" w:hAnsi="Times New Roman" w:cs="Times New Roman"/>
                <w:b w:val="0"/>
                <w:color w:val="auto"/>
                <w:sz w:val="24"/>
                <w:szCs w:val="24"/>
                <w:lang w:val="en-IN" w:eastAsia="en-IN"/>
              </w:rPr>
              <w:t>Semester name</w:t>
            </w:r>
          </w:p>
        </w:tc>
        <w:tc>
          <w:tcPr>
            <w:tcW w:w="0" w:type="auto"/>
            <w:shd w:val="clear" w:color="auto" w:fill="auto"/>
            <w:tcMar>
              <w:top w:w="0" w:type="dxa"/>
              <w:left w:w="0" w:type="dxa"/>
              <w:bottom w:w="0" w:type="dxa"/>
              <w:right w:w="0" w:type="dxa"/>
            </w:tcMar>
            <w:hideMark/>
          </w:tcPr>
          <w:p w:rsidR="00130ED3" w:rsidRPr="00556C1B" w:rsidRDefault="00130ED3" w:rsidP="00130ED3">
            <w:pPr>
              <w:spacing w:line="240" w:lineRule="auto"/>
              <w:ind w:left="102"/>
              <w:rPr>
                <w:rFonts w:ascii="Times New Roman" w:eastAsia="Times New Roman" w:hAnsi="Times New Roman" w:cs="Times New Roman"/>
                <w:b w:val="0"/>
                <w:color w:val="auto"/>
                <w:sz w:val="24"/>
                <w:szCs w:val="24"/>
                <w:lang w:val="en-IN" w:eastAsia="en-IN"/>
              </w:rPr>
            </w:pPr>
            <w:r w:rsidRPr="00556C1B">
              <w:rPr>
                <w:rFonts w:ascii="Times New Roman" w:eastAsia="Times New Roman" w:hAnsi="Times New Roman" w:cs="Times New Roman"/>
                <w:b w:val="0"/>
                <w:color w:val="auto"/>
                <w:sz w:val="24"/>
                <w:szCs w:val="24"/>
                <w:lang w:val="en-IN" w:eastAsia="en-IN"/>
              </w:rPr>
              <w:t>Text (standard field)</w:t>
            </w:r>
          </w:p>
        </w:tc>
      </w:tr>
      <w:tr w:rsidR="00556C1B" w:rsidRPr="00556C1B" w:rsidTr="00130ED3">
        <w:trPr>
          <w:trHeight w:val="661"/>
          <w:tblCellSpacing w:w="15" w:type="dxa"/>
        </w:trPr>
        <w:tc>
          <w:tcPr>
            <w:tcW w:w="0" w:type="auto"/>
            <w:shd w:val="clear" w:color="auto" w:fill="auto"/>
            <w:tcMar>
              <w:top w:w="0" w:type="dxa"/>
              <w:left w:w="0" w:type="dxa"/>
              <w:bottom w:w="0" w:type="dxa"/>
              <w:right w:w="0" w:type="dxa"/>
            </w:tcMar>
            <w:hideMark/>
          </w:tcPr>
          <w:p w:rsidR="00130ED3" w:rsidRPr="00556C1B" w:rsidRDefault="00130ED3" w:rsidP="00130ED3">
            <w:pPr>
              <w:spacing w:line="240" w:lineRule="auto"/>
              <w:rPr>
                <w:rFonts w:ascii="Times New Roman" w:eastAsia="Times New Roman" w:hAnsi="Times New Roman" w:cs="Times New Roman"/>
                <w:b w:val="0"/>
                <w:color w:val="auto"/>
                <w:sz w:val="24"/>
                <w:szCs w:val="24"/>
                <w:lang w:val="en-IN" w:eastAsia="en-IN"/>
              </w:rPr>
            </w:pPr>
          </w:p>
        </w:tc>
        <w:tc>
          <w:tcPr>
            <w:tcW w:w="0" w:type="auto"/>
            <w:shd w:val="clear" w:color="auto" w:fill="auto"/>
            <w:tcMar>
              <w:top w:w="0" w:type="dxa"/>
              <w:left w:w="0" w:type="dxa"/>
              <w:bottom w:w="0" w:type="dxa"/>
              <w:right w:w="0" w:type="dxa"/>
            </w:tcMar>
            <w:hideMark/>
          </w:tcPr>
          <w:p w:rsidR="00130ED3" w:rsidRPr="00556C1B" w:rsidRDefault="00130ED3" w:rsidP="00130ED3">
            <w:pPr>
              <w:spacing w:line="240" w:lineRule="auto"/>
              <w:ind w:left="114"/>
              <w:rPr>
                <w:rFonts w:ascii="Times New Roman" w:eastAsia="Times New Roman" w:hAnsi="Times New Roman" w:cs="Times New Roman"/>
                <w:b w:val="0"/>
                <w:color w:val="auto"/>
                <w:sz w:val="24"/>
                <w:szCs w:val="24"/>
                <w:lang w:val="en-IN" w:eastAsia="en-IN"/>
              </w:rPr>
            </w:pPr>
            <w:r w:rsidRPr="00556C1B">
              <w:rPr>
                <w:rFonts w:ascii="Times New Roman" w:eastAsia="Times New Roman" w:hAnsi="Times New Roman" w:cs="Times New Roman"/>
                <w:b w:val="0"/>
                <w:color w:val="auto"/>
                <w:sz w:val="24"/>
                <w:szCs w:val="24"/>
                <w:lang w:val="en-IN" w:eastAsia="en-IN"/>
              </w:rPr>
              <w:t>Course</w:t>
            </w:r>
          </w:p>
        </w:tc>
        <w:tc>
          <w:tcPr>
            <w:tcW w:w="0" w:type="auto"/>
            <w:shd w:val="clear" w:color="auto" w:fill="auto"/>
            <w:tcMar>
              <w:top w:w="0" w:type="dxa"/>
              <w:left w:w="0" w:type="dxa"/>
              <w:bottom w:w="0" w:type="dxa"/>
              <w:right w:w="0" w:type="dxa"/>
            </w:tcMar>
            <w:hideMark/>
          </w:tcPr>
          <w:p w:rsidR="00130ED3" w:rsidRPr="00556C1B" w:rsidRDefault="00130ED3" w:rsidP="00130ED3">
            <w:pPr>
              <w:spacing w:line="240" w:lineRule="auto"/>
              <w:ind w:left="102" w:right="1473"/>
              <w:rPr>
                <w:rFonts w:ascii="Times New Roman" w:eastAsia="Times New Roman" w:hAnsi="Times New Roman" w:cs="Times New Roman"/>
                <w:b w:val="0"/>
                <w:color w:val="auto"/>
                <w:sz w:val="24"/>
                <w:szCs w:val="24"/>
                <w:lang w:val="en-IN" w:eastAsia="en-IN"/>
              </w:rPr>
            </w:pPr>
            <w:r w:rsidRPr="00556C1B">
              <w:rPr>
                <w:rFonts w:ascii="Times New Roman" w:eastAsia="Times New Roman" w:hAnsi="Times New Roman" w:cs="Times New Roman"/>
                <w:b w:val="0"/>
                <w:color w:val="auto"/>
                <w:sz w:val="24"/>
                <w:szCs w:val="24"/>
                <w:lang w:val="en-IN" w:eastAsia="en-IN"/>
              </w:rPr>
              <w:t>Lookup (course details)</w:t>
            </w:r>
          </w:p>
        </w:tc>
      </w:tr>
      <w:tr w:rsidR="00556C1B" w:rsidRPr="00556C1B" w:rsidTr="00130ED3">
        <w:trPr>
          <w:trHeight w:val="297"/>
          <w:tblCellSpacing w:w="15" w:type="dxa"/>
        </w:trPr>
        <w:tc>
          <w:tcPr>
            <w:tcW w:w="0" w:type="auto"/>
            <w:shd w:val="clear" w:color="auto" w:fill="auto"/>
            <w:tcMar>
              <w:top w:w="0" w:type="dxa"/>
              <w:left w:w="0" w:type="dxa"/>
              <w:bottom w:w="0" w:type="dxa"/>
              <w:right w:w="0" w:type="dxa"/>
            </w:tcMar>
            <w:hideMark/>
          </w:tcPr>
          <w:p w:rsidR="00130ED3" w:rsidRPr="00556C1B" w:rsidRDefault="00130ED3" w:rsidP="00130ED3">
            <w:pPr>
              <w:spacing w:line="240" w:lineRule="auto"/>
              <w:ind w:left="102"/>
              <w:rPr>
                <w:rFonts w:ascii="Times New Roman" w:eastAsia="Times New Roman" w:hAnsi="Times New Roman" w:cs="Times New Roman"/>
                <w:b w:val="0"/>
                <w:color w:val="auto"/>
                <w:sz w:val="24"/>
                <w:szCs w:val="24"/>
                <w:lang w:val="en-IN" w:eastAsia="en-IN"/>
              </w:rPr>
            </w:pPr>
            <w:r w:rsidRPr="00556C1B">
              <w:rPr>
                <w:rFonts w:ascii="Times New Roman" w:eastAsia="Times New Roman" w:hAnsi="Times New Roman" w:cs="Times New Roman"/>
                <w:b w:val="0"/>
                <w:color w:val="auto"/>
                <w:sz w:val="24"/>
                <w:szCs w:val="24"/>
                <w:lang w:val="en-IN" w:eastAsia="en-IN"/>
              </w:rPr>
              <w:t>Candidate</w:t>
            </w:r>
          </w:p>
        </w:tc>
        <w:tc>
          <w:tcPr>
            <w:tcW w:w="0" w:type="auto"/>
            <w:shd w:val="clear" w:color="auto" w:fill="auto"/>
            <w:tcMar>
              <w:top w:w="0" w:type="dxa"/>
              <w:left w:w="0" w:type="dxa"/>
              <w:bottom w:w="0" w:type="dxa"/>
              <w:right w:w="0" w:type="dxa"/>
            </w:tcMar>
            <w:hideMark/>
          </w:tcPr>
          <w:p w:rsidR="00130ED3" w:rsidRPr="00556C1B" w:rsidRDefault="00130ED3" w:rsidP="00130ED3">
            <w:pPr>
              <w:spacing w:line="240" w:lineRule="auto"/>
              <w:ind w:left="114"/>
              <w:rPr>
                <w:rFonts w:ascii="Times New Roman" w:eastAsia="Times New Roman" w:hAnsi="Times New Roman" w:cs="Times New Roman"/>
                <w:b w:val="0"/>
                <w:color w:val="auto"/>
                <w:sz w:val="24"/>
                <w:szCs w:val="24"/>
                <w:lang w:val="en-IN" w:eastAsia="en-IN"/>
              </w:rPr>
            </w:pPr>
            <w:r w:rsidRPr="00556C1B">
              <w:rPr>
                <w:rFonts w:ascii="Times New Roman" w:eastAsia="Times New Roman" w:hAnsi="Times New Roman" w:cs="Times New Roman"/>
                <w:b w:val="0"/>
                <w:color w:val="auto"/>
                <w:sz w:val="24"/>
                <w:szCs w:val="24"/>
                <w:lang w:val="en-IN" w:eastAsia="en-IN"/>
              </w:rPr>
              <w:t>Candidate name</w:t>
            </w:r>
          </w:p>
        </w:tc>
        <w:tc>
          <w:tcPr>
            <w:tcW w:w="0" w:type="auto"/>
            <w:shd w:val="clear" w:color="auto" w:fill="auto"/>
            <w:tcMar>
              <w:top w:w="0" w:type="dxa"/>
              <w:left w:w="0" w:type="dxa"/>
              <w:bottom w:w="0" w:type="dxa"/>
              <w:right w:w="0" w:type="dxa"/>
            </w:tcMar>
            <w:hideMark/>
          </w:tcPr>
          <w:p w:rsidR="00130ED3" w:rsidRPr="00556C1B" w:rsidRDefault="00130ED3" w:rsidP="00130ED3">
            <w:pPr>
              <w:spacing w:line="240" w:lineRule="auto"/>
              <w:ind w:left="102"/>
              <w:rPr>
                <w:rFonts w:ascii="Times New Roman" w:eastAsia="Times New Roman" w:hAnsi="Times New Roman" w:cs="Times New Roman"/>
                <w:b w:val="0"/>
                <w:color w:val="auto"/>
                <w:sz w:val="24"/>
                <w:szCs w:val="24"/>
                <w:lang w:val="en-IN" w:eastAsia="en-IN"/>
              </w:rPr>
            </w:pPr>
            <w:r w:rsidRPr="00556C1B">
              <w:rPr>
                <w:rFonts w:ascii="Times New Roman" w:eastAsia="Times New Roman" w:hAnsi="Times New Roman" w:cs="Times New Roman"/>
                <w:b w:val="0"/>
                <w:color w:val="auto"/>
                <w:sz w:val="24"/>
                <w:szCs w:val="24"/>
                <w:lang w:val="en-IN" w:eastAsia="en-IN"/>
              </w:rPr>
              <w:t>Text (standard field)</w:t>
            </w:r>
          </w:p>
        </w:tc>
      </w:tr>
      <w:tr w:rsidR="00556C1B" w:rsidRPr="00556C1B" w:rsidTr="00130ED3">
        <w:trPr>
          <w:trHeight w:val="661"/>
          <w:tblCellSpacing w:w="15" w:type="dxa"/>
        </w:trPr>
        <w:tc>
          <w:tcPr>
            <w:tcW w:w="0" w:type="auto"/>
            <w:shd w:val="clear" w:color="auto" w:fill="auto"/>
            <w:tcMar>
              <w:top w:w="0" w:type="dxa"/>
              <w:left w:w="0" w:type="dxa"/>
              <w:bottom w:w="0" w:type="dxa"/>
              <w:right w:w="0" w:type="dxa"/>
            </w:tcMar>
            <w:hideMark/>
          </w:tcPr>
          <w:p w:rsidR="00130ED3" w:rsidRPr="00556C1B" w:rsidRDefault="00130ED3" w:rsidP="00130ED3">
            <w:pPr>
              <w:spacing w:line="240" w:lineRule="auto"/>
              <w:rPr>
                <w:rFonts w:ascii="Times New Roman" w:eastAsia="Times New Roman" w:hAnsi="Times New Roman" w:cs="Times New Roman"/>
                <w:b w:val="0"/>
                <w:color w:val="auto"/>
                <w:sz w:val="24"/>
                <w:szCs w:val="24"/>
                <w:lang w:val="en-IN" w:eastAsia="en-IN"/>
              </w:rPr>
            </w:pPr>
          </w:p>
        </w:tc>
        <w:tc>
          <w:tcPr>
            <w:tcW w:w="0" w:type="auto"/>
            <w:shd w:val="clear" w:color="auto" w:fill="auto"/>
            <w:tcMar>
              <w:top w:w="0" w:type="dxa"/>
              <w:left w:w="0" w:type="dxa"/>
              <w:bottom w:w="0" w:type="dxa"/>
              <w:right w:w="0" w:type="dxa"/>
            </w:tcMar>
            <w:hideMark/>
          </w:tcPr>
          <w:p w:rsidR="00130ED3" w:rsidRPr="00556C1B" w:rsidRDefault="00130ED3" w:rsidP="00130ED3">
            <w:pPr>
              <w:spacing w:line="240" w:lineRule="auto"/>
              <w:ind w:left="114"/>
              <w:rPr>
                <w:rFonts w:ascii="Times New Roman" w:eastAsia="Times New Roman" w:hAnsi="Times New Roman" w:cs="Times New Roman"/>
                <w:b w:val="0"/>
                <w:color w:val="auto"/>
                <w:sz w:val="24"/>
                <w:szCs w:val="24"/>
                <w:lang w:val="en-IN" w:eastAsia="en-IN"/>
              </w:rPr>
            </w:pPr>
            <w:r w:rsidRPr="00556C1B">
              <w:rPr>
                <w:rFonts w:ascii="Times New Roman" w:eastAsia="Times New Roman" w:hAnsi="Times New Roman" w:cs="Times New Roman"/>
                <w:b w:val="0"/>
                <w:color w:val="auto"/>
                <w:sz w:val="24"/>
                <w:szCs w:val="24"/>
                <w:lang w:val="en-IN" w:eastAsia="en-IN"/>
              </w:rPr>
              <w:t>Candidate roll</w:t>
            </w:r>
          </w:p>
          <w:p w:rsidR="00130ED3" w:rsidRPr="00556C1B" w:rsidRDefault="00130ED3" w:rsidP="00130ED3">
            <w:pPr>
              <w:spacing w:before="1" w:line="240" w:lineRule="auto"/>
              <w:ind w:left="114"/>
              <w:rPr>
                <w:rFonts w:ascii="Times New Roman" w:eastAsia="Times New Roman" w:hAnsi="Times New Roman" w:cs="Times New Roman"/>
                <w:b w:val="0"/>
                <w:color w:val="auto"/>
                <w:sz w:val="24"/>
                <w:szCs w:val="24"/>
                <w:lang w:val="en-IN" w:eastAsia="en-IN"/>
              </w:rPr>
            </w:pPr>
            <w:r w:rsidRPr="00556C1B">
              <w:rPr>
                <w:rFonts w:ascii="Times New Roman" w:eastAsia="Times New Roman" w:hAnsi="Times New Roman" w:cs="Times New Roman"/>
                <w:b w:val="0"/>
                <w:color w:val="auto"/>
                <w:sz w:val="24"/>
                <w:szCs w:val="24"/>
                <w:lang w:val="en-IN" w:eastAsia="en-IN"/>
              </w:rPr>
              <w:t>Number</w:t>
            </w:r>
          </w:p>
        </w:tc>
        <w:tc>
          <w:tcPr>
            <w:tcW w:w="0" w:type="auto"/>
            <w:shd w:val="clear" w:color="auto" w:fill="auto"/>
            <w:tcMar>
              <w:top w:w="0" w:type="dxa"/>
              <w:left w:w="0" w:type="dxa"/>
              <w:bottom w:w="0" w:type="dxa"/>
              <w:right w:w="0" w:type="dxa"/>
            </w:tcMar>
            <w:hideMark/>
          </w:tcPr>
          <w:p w:rsidR="00130ED3" w:rsidRPr="00556C1B" w:rsidRDefault="00130ED3" w:rsidP="00130ED3">
            <w:pPr>
              <w:spacing w:before="1" w:line="240" w:lineRule="auto"/>
              <w:ind w:left="102"/>
              <w:rPr>
                <w:rFonts w:ascii="Times New Roman" w:eastAsia="Times New Roman" w:hAnsi="Times New Roman" w:cs="Times New Roman"/>
                <w:b w:val="0"/>
                <w:color w:val="auto"/>
                <w:sz w:val="24"/>
                <w:szCs w:val="24"/>
                <w:lang w:val="en-IN" w:eastAsia="en-IN"/>
              </w:rPr>
            </w:pPr>
            <w:r w:rsidRPr="00556C1B">
              <w:rPr>
                <w:rFonts w:ascii="Times New Roman" w:eastAsia="Times New Roman" w:hAnsi="Times New Roman" w:cs="Times New Roman"/>
                <w:b w:val="0"/>
                <w:color w:val="auto"/>
                <w:sz w:val="24"/>
                <w:szCs w:val="24"/>
                <w:lang w:val="en-IN" w:eastAsia="en-IN"/>
              </w:rPr>
              <w:t>Auto number</w:t>
            </w:r>
          </w:p>
        </w:tc>
      </w:tr>
      <w:tr w:rsidR="00556C1B" w:rsidRPr="00556C1B" w:rsidTr="00130ED3">
        <w:trPr>
          <w:trHeight w:val="317"/>
          <w:tblCellSpacing w:w="15" w:type="dxa"/>
        </w:trPr>
        <w:tc>
          <w:tcPr>
            <w:tcW w:w="0" w:type="auto"/>
            <w:shd w:val="clear" w:color="auto" w:fill="auto"/>
            <w:tcMar>
              <w:top w:w="0" w:type="dxa"/>
              <w:left w:w="0" w:type="dxa"/>
              <w:bottom w:w="0" w:type="dxa"/>
              <w:right w:w="0" w:type="dxa"/>
            </w:tcMar>
            <w:hideMark/>
          </w:tcPr>
          <w:p w:rsidR="00130ED3" w:rsidRPr="00556C1B" w:rsidRDefault="00130ED3" w:rsidP="00130ED3">
            <w:pPr>
              <w:spacing w:line="240" w:lineRule="auto"/>
              <w:rPr>
                <w:rFonts w:ascii="Times New Roman" w:eastAsia="Times New Roman" w:hAnsi="Times New Roman" w:cs="Times New Roman"/>
                <w:b w:val="0"/>
                <w:color w:val="auto"/>
                <w:sz w:val="24"/>
                <w:szCs w:val="24"/>
                <w:lang w:val="en-IN" w:eastAsia="en-IN"/>
              </w:rPr>
            </w:pPr>
          </w:p>
        </w:tc>
        <w:tc>
          <w:tcPr>
            <w:tcW w:w="0" w:type="auto"/>
            <w:shd w:val="clear" w:color="auto" w:fill="auto"/>
            <w:tcMar>
              <w:top w:w="0" w:type="dxa"/>
              <w:left w:w="0" w:type="dxa"/>
              <w:bottom w:w="0" w:type="dxa"/>
              <w:right w:w="0" w:type="dxa"/>
            </w:tcMar>
            <w:hideMark/>
          </w:tcPr>
          <w:p w:rsidR="00130ED3" w:rsidRPr="00556C1B" w:rsidRDefault="00130ED3" w:rsidP="00130ED3">
            <w:pPr>
              <w:spacing w:line="240" w:lineRule="auto"/>
              <w:ind w:left="114"/>
              <w:rPr>
                <w:rFonts w:ascii="Times New Roman" w:eastAsia="Times New Roman" w:hAnsi="Times New Roman" w:cs="Times New Roman"/>
                <w:b w:val="0"/>
                <w:color w:val="auto"/>
                <w:sz w:val="24"/>
                <w:szCs w:val="24"/>
                <w:lang w:val="en-IN" w:eastAsia="en-IN"/>
              </w:rPr>
            </w:pPr>
            <w:r w:rsidRPr="00556C1B">
              <w:rPr>
                <w:rFonts w:ascii="Times New Roman" w:eastAsia="Times New Roman" w:hAnsi="Times New Roman" w:cs="Times New Roman"/>
                <w:b w:val="0"/>
                <w:color w:val="auto"/>
                <w:sz w:val="24"/>
                <w:szCs w:val="24"/>
                <w:lang w:val="en-IN" w:eastAsia="en-IN"/>
              </w:rPr>
              <w:t>Semester name</w:t>
            </w:r>
          </w:p>
        </w:tc>
        <w:tc>
          <w:tcPr>
            <w:tcW w:w="0" w:type="auto"/>
            <w:shd w:val="clear" w:color="auto" w:fill="auto"/>
            <w:tcMar>
              <w:top w:w="0" w:type="dxa"/>
              <w:left w:w="0" w:type="dxa"/>
              <w:bottom w:w="0" w:type="dxa"/>
              <w:right w:w="0" w:type="dxa"/>
            </w:tcMar>
            <w:hideMark/>
          </w:tcPr>
          <w:p w:rsidR="00130ED3" w:rsidRPr="00556C1B" w:rsidRDefault="00130ED3" w:rsidP="00130ED3">
            <w:pPr>
              <w:spacing w:line="240" w:lineRule="auto"/>
              <w:ind w:left="102"/>
              <w:rPr>
                <w:rFonts w:ascii="Times New Roman" w:eastAsia="Times New Roman" w:hAnsi="Times New Roman" w:cs="Times New Roman"/>
                <w:b w:val="0"/>
                <w:color w:val="auto"/>
                <w:sz w:val="24"/>
                <w:szCs w:val="24"/>
                <w:lang w:val="en-IN" w:eastAsia="en-IN"/>
              </w:rPr>
            </w:pPr>
            <w:r w:rsidRPr="00556C1B">
              <w:rPr>
                <w:rFonts w:ascii="Times New Roman" w:eastAsia="Times New Roman" w:hAnsi="Times New Roman" w:cs="Times New Roman"/>
                <w:b w:val="0"/>
                <w:color w:val="auto"/>
                <w:sz w:val="24"/>
                <w:szCs w:val="24"/>
                <w:lang w:val="en-IN" w:eastAsia="en-IN"/>
              </w:rPr>
              <w:t>Lookup(semester)</w:t>
            </w:r>
          </w:p>
        </w:tc>
      </w:tr>
      <w:tr w:rsidR="00556C1B" w:rsidRPr="00556C1B" w:rsidTr="00130ED3">
        <w:trPr>
          <w:trHeight w:val="308"/>
          <w:tblCellSpacing w:w="15" w:type="dxa"/>
        </w:trPr>
        <w:tc>
          <w:tcPr>
            <w:tcW w:w="0" w:type="auto"/>
            <w:shd w:val="clear" w:color="auto" w:fill="auto"/>
            <w:tcMar>
              <w:top w:w="0" w:type="dxa"/>
              <w:left w:w="0" w:type="dxa"/>
              <w:bottom w:w="0" w:type="dxa"/>
              <w:right w:w="0" w:type="dxa"/>
            </w:tcMar>
            <w:hideMark/>
          </w:tcPr>
          <w:p w:rsidR="00130ED3" w:rsidRPr="00556C1B" w:rsidRDefault="00130ED3" w:rsidP="00130ED3">
            <w:pPr>
              <w:spacing w:line="240" w:lineRule="auto"/>
              <w:ind w:left="102"/>
              <w:rPr>
                <w:rFonts w:ascii="Times New Roman" w:eastAsia="Times New Roman" w:hAnsi="Times New Roman" w:cs="Times New Roman"/>
                <w:b w:val="0"/>
                <w:color w:val="auto"/>
                <w:sz w:val="24"/>
                <w:szCs w:val="24"/>
                <w:lang w:val="en-IN" w:eastAsia="en-IN"/>
              </w:rPr>
            </w:pPr>
            <w:r w:rsidRPr="00556C1B">
              <w:rPr>
                <w:rFonts w:ascii="Times New Roman" w:eastAsia="Times New Roman" w:hAnsi="Times New Roman" w:cs="Times New Roman"/>
                <w:b w:val="0"/>
                <w:color w:val="auto"/>
                <w:sz w:val="24"/>
                <w:szCs w:val="24"/>
                <w:lang w:val="en-IN" w:eastAsia="en-IN"/>
              </w:rPr>
              <w:t>Lecturer details</w:t>
            </w:r>
          </w:p>
        </w:tc>
        <w:tc>
          <w:tcPr>
            <w:tcW w:w="0" w:type="auto"/>
            <w:shd w:val="clear" w:color="auto" w:fill="auto"/>
            <w:tcMar>
              <w:top w:w="0" w:type="dxa"/>
              <w:left w:w="0" w:type="dxa"/>
              <w:bottom w:w="0" w:type="dxa"/>
              <w:right w:w="0" w:type="dxa"/>
            </w:tcMar>
            <w:hideMark/>
          </w:tcPr>
          <w:p w:rsidR="00130ED3" w:rsidRPr="00556C1B" w:rsidRDefault="00130ED3" w:rsidP="00130ED3">
            <w:pPr>
              <w:spacing w:line="240" w:lineRule="auto"/>
              <w:ind w:left="114"/>
              <w:rPr>
                <w:rFonts w:ascii="Times New Roman" w:eastAsia="Times New Roman" w:hAnsi="Times New Roman" w:cs="Times New Roman"/>
                <w:b w:val="0"/>
                <w:color w:val="auto"/>
                <w:sz w:val="24"/>
                <w:szCs w:val="24"/>
                <w:lang w:val="en-IN" w:eastAsia="en-IN"/>
              </w:rPr>
            </w:pPr>
            <w:r w:rsidRPr="00556C1B">
              <w:rPr>
                <w:rFonts w:ascii="Times New Roman" w:eastAsia="Times New Roman" w:hAnsi="Times New Roman" w:cs="Times New Roman"/>
                <w:b w:val="0"/>
                <w:color w:val="auto"/>
                <w:sz w:val="24"/>
                <w:szCs w:val="24"/>
                <w:lang w:val="en-IN" w:eastAsia="en-IN"/>
              </w:rPr>
              <w:t>Lecturer name</w:t>
            </w:r>
          </w:p>
        </w:tc>
        <w:tc>
          <w:tcPr>
            <w:tcW w:w="0" w:type="auto"/>
            <w:shd w:val="clear" w:color="auto" w:fill="auto"/>
            <w:tcMar>
              <w:top w:w="0" w:type="dxa"/>
              <w:left w:w="0" w:type="dxa"/>
              <w:bottom w:w="0" w:type="dxa"/>
              <w:right w:w="0" w:type="dxa"/>
            </w:tcMar>
            <w:hideMark/>
          </w:tcPr>
          <w:p w:rsidR="00130ED3" w:rsidRPr="00556C1B" w:rsidRDefault="00130ED3" w:rsidP="00130ED3">
            <w:pPr>
              <w:spacing w:line="240" w:lineRule="auto"/>
              <w:ind w:left="102"/>
              <w:rPr>
                <w:rFonts w:ascii="Times New Roman" w:eastAsia="Times New Roman" w:hAnsi="Times New Roman" w:cs="Times New Roman"/>
                <w:b w:val="0"/>
                <w:color w:val="auto"/>
                <w:sz w:val="24"/>
                <w:szCs w:val="24"/>
                <w:lang w:val="en-IN" w:eastAsia="en-IN"/>
              </w:rPr>
            </w:pPr>
            <w:r w:rsidRPr="00556C1B">
              <w:rPr>
                <w:rFonts w:ascii="Times New Roman" w:eastAsia="Times New Roman" w:hAnsi="Times New Roman" w:cs="Times New Roman"/>
                <w:b w:val="0"/>
                <w:color w:val="auto"/>
                <w:sz w:val="24"/>
                <w:szCs w:val="24"/>
                <w:lang w:val="en-IN" w:eastAsia="en-IN"/>
              </w:rPr>
              <w:t>Text (standard field)</w:t>
            </w:r>
          </w:p>
        </w:tc>
      </w:tr>
      <w:tr w:rsidR="00556C1B" w:rsidRPr="00556C1B" w:rsidTr="00130ED3">
        <w:trPr>
          <w:trHeight w:val="330"/>
          <w:tblCellSpacing w:w="15" w:type="dxa"/>
        </w:trPr>
        <w:tc>
          <w:tcPr>
            <w:tcW w:w="0" w:type="auto"/>
            <w:shd w:val="clear" w:color="auto" w:fill="auto"/>
            <w:tcMar>
              <w:top w:w="0" w:type="dxa"/>
              <w:left w:w="0" w:type="dxa"/>
              <w:bottom w:w="0" w:type="dxa"/>
              <w:right w:w="0" w:type="dxa"/>
            </w:tcMar>
            <w:hideMark/>
          </w:tcPr>
          <w:p w:rsidR="00130ED3" w:rsidRPr="00556C1B" w:rsidRDefault="00130ED3" w:rsidP="00130ED3">
            <w:pPr>
              <w:spacing w:line="240" w:lineRule="auto"/>
              <w:rPr>
                <w:rFonts w:ascii="Times New Roman" w:eastAsia="Times New Roman" w:hAnsi="Times New Roman" w:cs="Times New Roman"/>
                <w:b w:val="0"/>
                <w:color w:val="auto"/>
                <w:sz w:val="24"/>
                <w:szCs w:val="24"/>
                <w:lang w:val="en-IN" w:eastAsia="en-IN"/>
              </w:rPr>
            </w:pPr>
          </w:p>
        </w:tc>
        <w:tc>
          <w:tcPr>
            <w:tcW w:w="0" w:type="auto"/>
            <w:shd w:val="clear" w:color="auto" w:fill="auto"/>
            <w:tcMar>
              <w:top w:w="0" w:type="dxa"/>
              <w:left w:w="0" w:type="dxa"/>
              <w:bottom w:w="0" w:type="dxa"/>
              <w:right w:w="0" w:type="dxa"/>
            </w:tcMar>
            <w:hideMark/>
          </w:tcPr>
          <w:p w:rsidR="00130ED3" w:rsidRPr="00556C1B" w:rsidRDefault="00130ED3" w:rsidP="00130ED3">
            <w:pPr>
              <w:spacing w:line="240" w:lineRule="auto"/>
              <w:ind w:left="114"/>
              <w:rPr>
                <w:rFonts w:ascii="Times New Roman" w:eastAsia="Times New Roman" w:hAnsi="Times New Roman" w:cs="Times New Roman"/>
                <w:b w:val="0"/>
                <w:color w:val="auto"/>
                <w:sz w:val="24"/>
                <w:szCs w:val="24"/>
                <w:lang w:val="en-IN" w:eastAsia="en-IN"/>
              </w:rPr>
            </w:pPr>
            <w:r w:rsidRPr="00556C1B">
              <w:rPr>
                <w:rFonts w:ascii="Times New Roman" w:eastAsia="Times New Roman" w:hAnsi="Times New Roman" w:cs="Times New Roman"/>
                <w:b w:val="0"/>
                <w:color w:val="auto"/>
                <w:sz w:val="24"/>
                <w:szCs w:val="24"/>
                <w:lang w:val="en-IN" w:eastAsia="en-IN"/>
              </w:rPr>
              <w:t>Lecturer role</w:t>
            </w:r>
          </w:p>
        </w:tc>
        <w:tc>
          <w:tcPr>
            <w:tcW w:w="0" w:type="auto"/>
            <w:shd w:val="clear" w:color="auto" w:fill="auto"/>
            <w:tcMar>
              <w:top w:w="0" w:type="dxa"/>
              <w:left w:w="0" w:type="dxa"/>
              <w:bottom w:w="0" w:type="dxa"/>
              <w:right w:w="0" w:type="dxa"/>
            </w:tcMar>
            <w:hideMark/>
          </w:tcPr>
          <w:p w:rsidR="00130ED3" w:rsidRPr="00556C1B" w:rsidRDefault="00130ED3" w:rsidP="00130ED3">
            <w:pPr>
              <w:spacing w:line="240" w:lineRule="auto"/>
              <w:ind w:left="102"/>
              <w:rPr>
                <w:rFonts w:ascii="Times New Roman" w:eastAsia="Times New Roman" w:hAnsi="Times New Roman" w:cs="Times New Roman"/>
                <w:b w:val="0"/>
                <w:color w:val="auto"/>
                <w:sz w:val="24"/>
                <w:szCs w:val="24"/>
                <w:lang w:val="en-IN" w:eastAsia="en-IN"/>
              </w:rPr>
            </w:pPr>
            <w:r w:rsidRPr="00556C1B">
              <w:rPr>
                <w:rFonts w:ascii="Times New Roman" w:eastAsia="Times New Roman" w:hAnsi="Times New Roman" w:cs="Times New Roman"/>
                <w:b w:val="0"/>
                <w:color w:val="auto"/>
                <w:sz w:val="24"/>
                <w:szCs w:val="24"/>
                <w:lang w:val="en-IN" w:eastAsia="en-IN"/>
              </w:rPr>
              <w:t>Text</w:t>
            </w:r>
          </w:p>
        </w:tc>
      </w:tr>
      <w:tr w:rsidR="00556C1B" w:rsidRPr="00556C1B" w:rsidTr="00130ED3">
        <w:trPr>
          <w:trHeight w:val="328"/>
          <w:tblCellSpacing w:w="15" w:type="dxa"/>
        </w:trPr>
        <w:tc>
          <w:tcPr>
            <w:tcW w:w="0" w:type="auto"/>
            <w:shd w:val="clear" w:color="auto" w:fill="auto"/>
            <w:tcMar>
              <w:top w:w="0" w:type="dxa"/>
              <w:left w:w="0" w:type="dxa"/>
              <w:bottom w:w="0" w:type="dxa"/>
              <w:right w:w="0" w:type="dxa"/>
            </w:tcMar>
            <w:hideMark/>
          </w:tcPr>
          <w:p w:rsidR="00130ED3" w:rsidRPr="00556C1B" w:rsidRDefault="00130ED3" w:rsidP="00130ED3">
            <w:pPr>
              <w:spacing w:line="240" w:lineRule="auto"/>
              <w:rPr>
                <w:rFonts w:ascii="Times New Roman" w:eastAsia="Times New Roman" w:hAnsi="Times New Roman" w:cs="Times New Roman"/>
                <w:b w:val="0"/>
                <w:color w:val="auto"/>
                <w:sz w:val="24"/>
                <w:szCs w:val="24"/>
                <w:lang w:val="en-IN" w:eastAsia="en-IN"/>
              </w:rPr>
            </w:pPr>
          </w:p>
        </w:tc>
        <w:tc>
          <w:tcPr>
            <w:tcW w:w="0" w:type="auto"/>
            <w:shd w:val="clear" w:color="auto" w:fill="auto"/>
            <w:tcMar>
              <w:top w:w="0" w:type="dxa"/>
              <w:left w:w="0" w:type="dxa"/>
              <w:bottom w:w="0" w:type="dxa"/>
              <w:right w:w="0" w:type="dxa"/>
            </w:tcMar>
            <w:hideMark/>
          </w:tcPr>
          <w:p w:rsidR="00130ED3" w:rsidRPr="00556C1B" w:rsidRDefault="00130ED3" w:rsidP="00130ED3">
            <w:pPr>
              <w:spacing w:line="240" w:lineRule="auto"/>
              <w:ind w:left="114"/>
              <w:rPr>
                <w:rFonts w:ascii="Times New Roman" w:eastAsia="Times New Roman" w:hAnsi="Times New Roman" w:cs="Times New Roman"/>
                <w:b w:val="0"/>
                <w:color w:val="auto"/>
                <w:sz w:val="24"/>
                <w:szCs w:val="24"/>
                <w:lang w:val="en-IN" w:eastAsia="en-IN"/>
              </w:rPr>
            </w:pPr>
            <w:r w:rsidRPr="00556C1B">
              <w:rPr>
                <w:rFonts w:ascii="Times New Roman" w:eastAsia="Times New Roman" w:hAnsi="Times New Roman" w:cs="Times New Roman"/>
                <w:b w:val="0"/>
                <w:color w:val="auto"/>
                <w:sz w:val="24"/>
                <w:szCs w:val="24"/>
                <w:lang w:val="en-IN" w:eastAsia="en-IN"/>
              </w:rPr>
              <w:t>Course</w:t>
            </w:r>
          </w:p>
        </w:tc>
        <w:tc>
          <w:tcPr>
            <w:tcW w:w="0" w:type="auto"/>
            <w:shd w:val="clear" w:color="auto" w:fill="auto"/>
            <w:tcMar>
              <w:top w:w="0" w:type="dxa"/>
              <w:left w:w="0" w:type="dxa"/>
              <w:bottom w:w="0" w:type="dxa"/>
              <w:right w:w="0" w:type="dxa"/>
            </w:tcMar>
            <w:hideMark/>
          </w:tcPr>
          <w:p w:rsidR="00130ED3" w:rsidRPr="00556C1B" w:rsidRDefault="00130ED3" w:rsidP="00130ED3">
            <w:pPr>
              <w:spacing w:line="240" w:lineRule="auto"/>
              <w:ind w:left="102"/>
              <w:rPr>
                <w:rFonts w:ascii="Times New Roman" w:eastAsia="Times New Roman" w:hAnsi="Times New Roman" w:cs="Times New Roman"/>
                <w:b w:val="0"/>
                <w:color w:val="auto"/>
                <w:sz w:val="24"/>
                <w:szCs w:val="24"/>
                <w:lang w:val="en-IN" w:eastAsia="en-IN"/>
              </w:rPr>
            </w:pPr>
            <w:r w:rsidRPr="00556C1B">
              <w:rPr>
                <w:rFonts w:ascii="Times New Roman" w:eastAsia="Times New Roman" w:hAnsi="Times New Roman" w:cs="Times New Roman"/>
                <w:b w:val="0"/>
                <w:color w:val="auto"/>
                <w:sz w:val="24"/>
                <w:szCs w:val="24"/>
                <w:lang w:val="en-IN" w:eastAsia="en-IN"/>
              </w:rPr>
              <w:t>Lookup(course)</w:t>
            </w:r>
          </w:p>
        </w:tc>
      </w:tr>
      <w:tr w:rsidR="00556C1B" w:rsidRPr="00556C1B" w:rsidTr="00130ED3">
        <w:trPr>
          <w:trHeight w:val="308"/>
          <w:tblCellSpacing w:w="15" w:type="dxa"/>
        </w:trPr>
        <w:tc>
          <w:tcPr>
            <w:tcW w:w="0" w:type="auto"/>
            <w:shd w:val="clear" w:color="auto" w:fill="auto"/>
            <w:tcMar>
              <w:top w:w="0" w:type="dxa"/>
              <w:left w:w="0" w:type="dxa"/>
              <w:bottom w:w="0" w:type="dxa"/>
              <w:right w:w="0" w:type="dxa"/>
            </w:tcMar>
            <w:hideMark/>
          </w:tcPr>
          <w:p w:rsidR="00130ED3" w:rsidRPr="00556C1B" w:rsidRDefault="00130ED3" w:rsidP="00130ED3">
            <w:pPr>
              <w:spacing w:line="240" w:lineRule="auto"/>
              <w:ind w:left="102"/>
              <w:rPr>
                <w:rFonts w:ascii="Times New Roman" w:eastAsia="Times New Roman" w:hAnsi="Times New Roman" w:cs="Times New Roman"/>
                <w:b w:val="0"/>
                <w:color w:val="auto"/>
                <w:sz w:val="24"/>
                <w:szCs w:val="24"/>
                <w:lang w:val="en-IN" w:eastAsia="en-IN"/>
              </w:rPr>
            </w:pPr>
            <w:r w:rsidRPr="00556C1B">
              <w:rPr>
                <w:rFonts w:ascii="Times New Roman" w:eastAsia="Times New Roman" w:hAnsi="Times New Roman" w:cs="Times New Roman"/>
                <w:b w:val="0"/>
                <w:color w:val="auto"/>
                <w:sz w:val="24"/>
                <w:szCs w:val="24"/>
                <w:lang w:val="en-IN" w:eastAsia="en-IN"/>
              </w:rPr>
              <w:t>Course details</w:t>
            </w:r>
          </w:p>
        </w:tc>
        <w:tc>
          <w:tcPr>
            <w:tcW w:w="0" w:type="auto"/>
            <w:shd w:val="clear" w:color="auto" w:fill="auto"/>
            <w:tcMar>
              <w:top w:w="0" w:type="dxa"/>
              <w:left w:w="0" w:type="dxa"/>
              <w:bottom w:w="0" w:type="dxa"/>
              <w:right w:w="0" w:type="dxa"/>
            </w:tcMar>
            <w:hideMark/>
          </w:tcPr>
          <w:p w:rsidR="00130ED3" w:rsidRPr="00556C1B" w:rsidRDefault="00130ED3" w:rsidP="00130ED3">
            <w:pPr>
              <w:spacing w:line="240" w:lineRule="auto"/>
              <w:ind w:left="114"/>
              <w:rPr>
                <w:rFonts w:ascii="Times New Roman" w:eastAsia="Times New Roman" w:hAnsi="Times New Roman" w:cs="Times New Roman"/>
                <w:b w:val="0"/>
                <w:color w:val="auto"/>
                <w:sz w:val="24"/>
                <w:szCs w:val="24"/>
                <w:lang w:val="en-IN" w:eastAsia="en-IN"/>
              </w:rPr>
            </w:pPr>
            <w:r w:rsidRPr="00556C1B">
              <w:rPr>
                <w:rFonts w:ascii="Times New Roman" w:eastAsia="Times New Roman" w:hAnsi="Times New Roman" w:cs="Times New Roman"/>
                <w:b w:val="0"/>
                <w:color w:val="auto"/>
                <w:sz w:val="24"/>
                <w:szCs w:val="24"/>
                <w:lang w:val="en-IN" w:eastAsia="en-IN"/>
              </w:rPr>
              <w:t>Course name</w:t>
            </w:r>
          </w:p>
        </w:tc>
        <w:tc>
          <w:tcPr>
            <w:tcW w:w="0" w:type="auto"/>
            <w:shd w:val="clear" w:color="auto" w:fill="auto"/>
            <w:tcMar>
              <w:top w:w="0" w:type="dxa"/>
              <w:left w:w="0" w:type="dxa"/>
              <w:bottom w:w="0" w:type="dxa"/>
              <w:right w:w="0" w:type="dxa"/>
            </w:tcMar>
            <w:hideMark/>
          </w:tcPr>
          <w:p w:rsidR="00130ED3" w:rsidRPr="00556C1B" w:rsidRDefault="00130ED3" w:rsidP="00130ED3">
            <w:pPr>
              <w:spacing w:line="240" w:lineRule="auto"/>
              <w:ind w:left="102"/>
              <w:rPr>
                <w:rFonts w:ascii="Times New Roman" w:eastAsia="Times New Roman" w:hAnsi="Times New Roman" w:cs="Times New Roman"/>
                <w:b w:val="0"/>
                <w:color w:val="auto"/>
                <w:sz w:val="24"/>
                <w:szCs w:val="24"/>
                <w:lang w:val="en-IN" w:eastAsia="en-IN"/>
              </w:rPr>
            </w:pPr>
            <w:r w:rsidRPr="00556C1B">
              <w:rPr>
                <w:rFonts w:ascii="Times New Roman" w:eastAsia="Times New Roman" w:hAnsi="Times New Roman" w:cs="Times New Roman"/>
                <w:b w:val="0"/>
                <w:color w:val="auto"/>
                <w:sz w:val="24"/>
                <w:szCs w:val="24"/>
                <w:lang w:val="en-IN" w:eastAsia="en-IN"/>
              </w:rPr>
              <w:t>Text (standard field)</w:t>
            </w:r>
          </w:p>
        </w:tc>
      </w:tr>
      <w:tr w:rsidR="00556C1B" w:rsidRPr="00556C1B" w:rsidTr="00130ED3">
        <w:trPr>
          <w:trHeight w:val="331"/>
          <w:tblCellSpacing w:w="15" w:type="dxa"/>
        </w:trPr>
        <w:tc>
          <w:tcPr>
            <w:tcW w:w="0" w:type="auto"/>
            <w:shd w:val="clear" w:color="auto" w:fill="auto"/>
            <w:tcMar>
              <w:top w:w="0" w:type="dxa"/>
              <w:left w:w="0" w:type="dxa"/>
              <w:bottom w:w="0" w:type="dxa"/>
              <w:right w:w="0" w:type="dxa"/>
            </w:tcMar>
            <w:hideMark/>
          </w:tcPr>
          <w:p w:rsidR="00130ED3" w:rsidRPr="00556C1B" w:rsidRDefault="00130ED3" w:rsidP="00130ED3">
            <w:pPr>
              <w:spacing w:line="240" w:lineRule="auto"/>
              <w:rPr>
                <w:rFonts w:ascii="Times New Roman" w:eastAsia="Times New Roman" w:hAnsi="Times New Roman" w:cs="Times New Roman"/>
                <w:b w:val="0"/>
                <w:color w:val="auto"/>
                <w:sz w:val="24"/>
                <w:szCs w:val="24"/>
                <w:lang w:val="en-IN" w:eastAsia="en-IN"/>
              </w:rPr>
            </w:pPr>
          </w:p>
        </w:tc>
        <w:tc>
          <w:tcPr>
            <w:tcW w:w="0" w:type="auto"/>
            <w:shd w:val="clear" w:color="auto" w:fill="auto"/>
            <w:tcMar>
              <w:top w:w="0" w:type="dxa"/>
              <w:left w:w="0" w:type="dxa"/>
              <w:bottom w:w="0" w:type="dxa"/>
              <w:right w:w="0" w:type="dxa"/>
            </w:tcMar>
            <w:hideMark/>
          </w:tcPr>
          <w:p w:rsidR="00130ED3" w:rsidRPr="00556C1B" w:rsidRDefault="00130ED3" w:rsidP="00130ED3">
            <w:pPr>
              <w:spacing w:line="240" w:lineRule="auto"/>
              <w:ind w:left="114"/>
              <w:rPr>
                <w:rFonts w:ascii="Times New Roman" w:eastAsia="Times New Roman" w:hAnsi="Times New Roman" w:cs="Times New Roman"/>
                <w:b w:val="0"/>
                <w:color w:val="auto"/>
                <w:sz w:val="24"/>
                <w:szCs w:val="24"/>
                <w:lang w:val="en-IN" w:eastAsia="en-IN"/>
              </w:rPr>
            </w:pPr>
            <w:r w:rsidRPr="00556C1B">
              <w:rPr>
                <w:rFonts w:ascii="Times New Roman" w:eastAsia="Times New Roman" w:hAnsi="Times New Roman" w:cs="Times New Roman"/>
                <w:b w:val="0"/>
                <w:color w:val="auto"/>
                <w:sz w:val="24"/>
                <w:szCs w:val="24"/>
                <w:lang w:val="en-IN" w:eastAsia="en-IN"/>
              </w:rPr>
              <w:t>Duration (years)</w:t>
            </w:r>
          </w:p>
        </w:tc>
        <w:tc>
          <w:tcPr>
            <w:tcW w:w="0" w:type="auto"/>
            <w:shd w:val="clear" w:color="auto" w:fill="auto"/>
            <w:tcMar>
              <w:top w:w="0" w:type="dxa"/>
              <w:left w:w="0" w:type="dxa"/>
              <w:bottom w:w="0" w:type="dxa"/>
              <w:right w:w="0" w:type="dxa"/>
            </w:tcMar>
            <w:hideMark/>
          </w:tcPr>
          <w:p w:rsidR="00130ED3" w:rsidRPr="00556C1B" w:rsidRDefault="00130ED3" w:rsidP="00130ED3">
            <w:pPr>
              <w:spacing w:line="240" w:lineRule="auto"/>
              <w:ind w:left="102"/>
              <w:rPr>
                <w:rFonts w:ascii="Times New Roman" w:eastAsia="Times New Roman" w:hAnsi="Times New Roman" w:cs="Times New Roman"/>
                <w:b w:val="0"/>
                <w:color w:val="auto"/>
                <w:sz w:val="24"/>
                <w:szCs w:val="24"/>
                <w:lang w:val="en-IN" w:eastAsia="en-IN"/>
              </w:rPr>
            </w:pPr>
            <w:r w:rsidRPr="00556C1B">
              <w:rPr>
                <w:rFonts w:ascii="Times New Roman" w:eastAsia="Times New Roman" w:hAnsi="Times New Roman" w:cs="Times New Roman"/>
                <w:b w:val="0"/>
                <w:color w:val="auto"/>
                <w:sz w:val="24"/>
                <w:szCs w:val="24"/>
                <w:lang w:val="en-IN" w:eastAsia="en-IN"/>
              </w:rPr>
              <w:t>Number</w:t>
            </w:r>
          </w:p>
        </w:tc>
      </w:tr>
      <w:tr w:rsidR="00556C1B" w:rsidRPr="00556C1B" w:rsidTr="00130ED3">
        <w:trPr>
          <w:trHeight w:val="331"/>
          <w:tblCellSpacing w:w="15" w:type="dxa"/>
        </w:trPr>
        <w:tc>
          <w:tcPr>
            <w:tcW w:w="0" w:type="auto"/>
            <w:shd w:val="clear" w:color="auto" w:fill="auto"/>
            <w:tcMar>
              <w:top w:w="0" w:type="dxa"/>
              <w:left w:w="0" w:type="dxa"/>
              <w:bottom w:w="0" w:type="dxa"/>
              <w:right w:w="0" w:type="dxa"/>
            </w:tcMar>
            <w:hideMark/>
          </w:tcPr>
          <w:p w:rsidR="00130ED3" w:rsidRPr="00556C1B" w:rsidRDefault="00130ED3" w:rsidP="00130ED3">
            <w:pPr>
              <w:spacing w:line="240" w:lineRule="auto"/>
              <w:rPr>
                <w:rFonts w:ascii="Times New Roman" w:eastAsia="Times New Roman" w:hAnsi="Times New Roman" w:cs="Times New Roman"/>
                <w:b w:val="0"/>
                <w:color w:val="auto"/>
                <w:sz w:val="24"/>
                <w:szCs w:val="24"/>
                <w:lang w:val="en-IN" w:eastAsia="en-IN"/>
              </w:rPr>
            </w:pPr>
            <w:r w:rsidRPr="00556C1B">
              <w:rPr>
                <w:rFonts w:ascii="Times New Roman" w:eastAsia="Times New Roman" w:hAnsi="Times New Roman" w:cs="Times New Roman"/>
                <w:b w:val="0"/>
                <w:color w:val="auto"/>
                <w:sz w:val="24"/>
                <w:szCs w:val="24"/>
                <w:lang w:val="en-IN" w:eastAsia="en-IN"/>
              </w:rPr>
              <w:t>Internal results</w:t>
            </w:r>
          </w:p>
        </w:tc>
        <w:tc>
          <w:tcPr>
            <w:tcW w:w="0" w:type="auto"/>
            <w:shd w:val="clear" w:color="auto" w:fill="auto"/>
            <w:tcMar>
              <w:top w:w="0" w:type="dxa"/>
              <w:left w:w="0" w:type="dxa"/>
              <w:bottom w:w="0" w:type="dxa"/>
              <w:right w:w="0" w:type="dxa"/>
            </w:tcMar>
            <w:hideMark/>
          </w:tcPr>
          <w:p w:rsidR="00130ED3" w:rsidRPr="00556C1B" w:rsidRDefault="00130ED3" w:rsidP="00130ED3">
            <w:pPr>
              <w:spacing w:line="240" w:lineRule="auto"/>
              <w:ind w:left="114"/>
              <w:rPr>
                <w:rFonts w:ascii="Times New Roman" w:eastAsia="Times New Roman" w:hAnsi="Times New Roman" w:cs="Times New Roman"/>
                <w:b w:val="0"/>
                <w:color w:val="auto"/>
                <w:sz w:val="24"/>
                <w:szCs w:val="24"/>
                <w:lang w:val="en-IN" w:eastAsia="en-IN"/>
              </w:rPr>
            </w:pPr>
            <w:r w:rsidRPr="00556C1B">
              <w:rPr>
                <w:rFonts w:ascii="Times New Roman" w:eastAsia="Times New Roman" w:hAnsi="Times New Roman" w:cs="Times New Roman"/>
                <w:b w:val="0"/>
                <w:color w:val="auto"/>
                <w:sz w:val="24"/>
                <w:szCs w:val="24"/>
                <w:lang w:val="en-IN" w:eastAsia="en-IN"/>
              </w:rPr>
              <w:t>Candidate</w:t>
            </w:r>
          </w:p>
        </w:tc>
        <w:tc>
          <w:tcPr>
            <w:tcW w:w="0" w:type="auto"/>
            <w:shd w:val="clear" w:color="auto" w:fill="auto"/>
            <w:tcMar>
              <w:top w:w="0" w:type="dxa"/>
              <w:left w:w="0" w:type="dxa"/>
              <w:bottom w:w="0" w:type="dxa"/>
              <w:right w:w="0" w:type="dxa"/>
            </w:tcMar>
            <w:hideMark/>
          </w:tcPr>
          <w:p w:rsidR="00130ED3" w:rsidRPr="00556C1B" w:rsidRDefault="00130ED3" w:rsidP="00130ED3">
            <w:pPr>
              <w:spacing w:line="240" w:lineRule="auto"/>
              <w:ind w:left="102"/>
              <w:rPr>
                <w:rFonts w:ascii="Times New Roman" w:eastAsia="Times New Roman" w:hAnsi="Times New Roman" w:cs="Times New Roman"/>
                <w:b w:val="0"/>
                <w:color w:val="auto"/>
                <w:sz w:val="24"/>
                <w:szCs w:val="24"/>
                <w:lang w:val="en-IN" w:eastAsia="en-IN"/>
              </w:rPr>
            </w:pPr>
            <w:r w:rsidRPr="00556C1B">
              <w:rPr>
                <w:rFonts w:ascii="Times New Roman" w:eastAsia="Times New Roman" w:hAnsi="Times New Roman" w:cs="Times New Roman"/>
                <w:b w:val="0"/>
                <w:color w:val="auto"/>
                <w:sz w:val="24"/>
                <w:szCs w:val="24"/>
                <w:lang w:val="en-IN" w:eastAsia="en-IN"/>
              </w:rPr>
              <w:t>Lookup (candidate)</w:t>
            </w:r>
          </w:p>
        </w:tc>
      </w:tr>
      <w:tr w:rsidR="00556C1B" w:rsidRPr="00556C1B" w:rsidTr="00130ED3">
        <w:trPr>
          <w:trHeight w:val="331"/>
          <w:tblCellSpacing w:w="15" w:type="dxa"/>
        </w:trPr>
        <w:tc>
          <w:tcPr>
            <w:tcW w:w="0" w:type="auto"/>
            <w:shd w:val="clear" w:color="auto" w:fill="auto"/>
            <w:tcMar>
              <w:top w:w="0" w:type="dxa"/>
              <w:left w:w="0" w:type="dxa"/>
              <w:bottom w:w="0" w:type="dxa"/>
              <w:right w:w="0" w:type="dxa"/>
            </w:tcMar>
            <w:hideMark/>
          </w:tcPr>
          <w:p w:rsidR="00130ED3" w:rsidRPr="00556C1B" w:rsidRDefault="00130ED3" w:rsidP="00130ED3">
            <w:pPr>
              <w:spacing w:line="240" w:lineRule="auto"/>
              <w:rPr>
                <w:rFonts w:ascii="Times New Roman" w:eastAsia="Times New Roman" w:hAnsi="Times New Roman" w:cs="Times New Roman"/>
                <w:b w:val="0"/>
                <w:color w:val="auto"/>
                <w:sz w:val="24"/>
                <w:szCs w:val="24"/>
                <w:lang w:val="en-IN" w:eastAsia="en-IN"/>
              </w:rPr>
            </w:pPr>
          </w:p>
        </w:tc>
        <w:tc>
          <w:tcPr>
            <w:tcW w:w="0" w:type="auto"/>
            <w:shd w:val="clear" w:color="auto" w:fill="auto"/>
            <w:tcMar>
              <w:top w:w="0" w:type="dxa"/>
              <w:left w:w="0" w:type="dxa"/>
              <w:bottom w:w="0" w:type="dxa"/>
              <w:right w:w="0" w:type="dxa"/>
            </w:tcMar>
            <w:hideMark/>
          </w:tcPr>
          <w:p w:rsidR="00130ED3" w:rsidRPr="00556C1B" w:rsidRDefault="00130ED3" w:rsidP="00130ED3">
            <w:pPr>
              <w:spacing w:line="240" w:lineRule="auto"/>
              <w:ind w:left="114"/>
              <w:rPr>
                <w:rFonts w:ascii="Times New Roman" w:eastAsia="Times New Roman" w:hAnsi="Times New Roman" w:cs="Times New Roman"/>
                <w:b w:val="0"/>
                <w:color w:val="auto"/>
                <w:sz w:val="24"/>
                <w:szCs w:val="24"/>
                <w:lang w:val="en-IN" w:eastAsia="en-IN"/>
              </w:rPr>
            </w:pPr>
            <w:r w:rsidRPr="00556C1B">
              <w:rPr>
                <w:rFonts w:ascii="Times New Roman" w:eastAsia="Times New Roman" w:hAnsi="Times New Roman" w:cs="Times New Roman"/>
                <w:b w:val="0"/>
                <w:color w:val="auto"/>
                <w:sz w:val="24"/>
                <w:szCs w:val="24"/>
                <w:lang w:val="en-IN" w:eastAsia="en-IN"/>
              </w:rPr>
              <w:t>Candidate roll number</w:t>
            </w:r>
          </w:p>
        </w:tc>
        <w:tc>
          <w:tcPr>
            <w:tcW w:w="0" w:type="auto"/>
            <w:shd w:val="clear" w:color="auto" w:fill="auto"/>
            <w:tcMar>
              <w:top w:w="0" w:type="dxa"/>
              <w:left w:w="0" w:type="dxa"/>
              <w:bottom w:w="0" w:type="dxa"/>
              <w:right w:w="0" w:type="dxa"/>
            </w:tcMar>
            <w:hideMark/>
          </w:tcPr>
          <w:p w:rsidR="00130ED3" w:rsidRPr="00556C1B" w:rsidRDefault="00130ED3" w:rsidP="00130ED3">
            <w:pPr>
              <w:spacing w:line="240" w:lineRule="auto"/>
              <w:ind w:left="102"/>
              <w:rPr>
                <w:rFonts w:ascii="Times New Roman" w:eastAsia="Times New Roman" w:hAnsi="Times New Roman" w:cs="Times New Roman"/>
                <w:b w:val="0"/>
                <w:color w:val="auto"/>
                <w:sz w:val="24"/>
                <w:szCs w:val="24"/>
                <w:lang w:val="en-IN" w:eastAsia="en-IN"/>
              </w:rPr>
            </w:pPr>
            <w:r w:rsidRPr="00556C1B">
              <w:rPr>
                <w:rFonts w:ascii="Times New Roman" w:eastAsia="Times New Roman" w:hAnsi="Times New Roman" w:cs="Times New Roman"/>
                <w:b w:val="0"/>
                <w:color w:val="auto"/>
                <w:sz w:val="24"/>
                <w:szCs w:val="24"/>
                <w:lang w:val="en-IN" w:eastAsia="en-IN"/>
              </w:rPr>
              <w:t>Formula</w:t>
            </w:r>
          </w:p>
        </w:tc>
      </w:tr>
      <w:tr w:rsidR="00556C1B" w:rsidRPr="00556C1B" w:rsidTr="00130ED3">
        <w:trPr>
          <w:trHeight w:val="331"/>
          <w:tblCellSpacing w:w="15" w:type="dxa"/>
        </w:trPr>
        <w:tc>
          <w:tcPr>
            <w:tcW w:w="0" w:type="auto"/>
            <w:shd w:val="clear" w:color="auto" w:fill="auto"/>
            <w:tcMar>
              <w:top w:w="0" w:type="dxa"/>
              <w:left w:w="0" w:type="dxa"/>
              <w:bottom w:w="0" w:type="dxa"/>
              <w:right w:w="0" w:type="dxa"/>
            </w:tcMar>
            <w:hideMark/>
          </w:tcPr>
          <w:p w:rsidR="00130ED3" w:rsidRPr="00556C1B" w:rsidRDefault="00130ED3" w:rsidP="00130ED3">
            <w:pPr>
              <w:spacing w:line="240" w:lineRule="auto"/>
              <w:rPr>
                <w:rFonts w:ascii="Times New Roman" w:eastAsia="Times New Roman" w:hAnsi="Times New Roman" w:cs="Times New Roman"/>
                <w:b w:val="0"/>
                <w:color w:val="auto"/>
                <w:sz w:val="24"/>
                <w:szCs w:val="24"/>
                <w:lang w:val="en-IN" w:eastAsia="en-IN"/>
              </w:rPr>
            </w:pPr>
          </w:p>
        </w:tc>
        <w:tc>
          <w:tcPr>
            <w:tcW w:w="0" w:type="auto"/>
            <w:shd w:val="clear" w:color="auto" w:fill="auto"/>
            <w:tcMar>
              <w:top w:w="0" w:type="dxa"/>
              <w:left w:w="0" w:type="dxa"/>
              <w:bottom w:w="0" w:type="dxa"/>
              <w:right w:w="0" w:type="dxa"/>
            </w:tcMar>
            <w:hideMark/>
          </w:tcPr>
          <w:p w:rsidR="00130ED3" w:rsidRPr="00556C1B" w:rsidRDefault="00130ED3" w:rsidP="00130ED3">
            <w:pPr>
              <w:spacing w:line="240" w:lineRule="auto"/>
              <w:ind w:left="114"/>
              <w:rPr>
                <w:rFonts w:ascii="Times New Roman" w:eastAsia="Times New Roman" w:hAnsi="Times New Roman" w:cs="Times New Roman"/>
                <w:b w:val="0"/>
                <w:color w:val="auto"/>
                <w:sz w:val="24"/>
                <w:szCs w:val="24"/>
                <w:lang w:val="en-IN" w:eastAsia="en-IN"/>
              </w:rPr>
            </w:pPr>
            <w:r w:rsidRPr="00556C1B">
              <w:rPr>
                <w:rFonts w:ascii="Times New Roman" w:eastAsia="Times New Roman" w:hAnsi="Times New Roman" w:cs="Times New Roman"/>
                <w:b w:val="0"/>
                <w:color w:val="auto"/>
                <w:sz w:val="24"/>
                <w:szCs w:val="24"/>
                <w:lang w:val="en-IN" w:eastAsia="en-IN"/>
              </w:rPr>
              <w:t>Course</w:t>
            </w:r>
          </w:p>
        </w:tc>
        <w:tc>
          <w:tcPr>
            <w:tcW w:w="0" w:type="auto"/>
            <w:shd w:val="clear" w:color="auto" w:fill="auto"/>
            <w:tcMar>
              <w:top w:w="0" w:type="dxa"/>
              <w:left w:w="0" w:type="dxa"/>
              <w:bottom w:w="0" w:type="dxa"/>
              <w:right w:w="0" w:type="dxa"/>
            </w:tcMar>
            <w:hideMark/>
          </w:tcPr>
          <w:p w:rsidR="00130ED3" w:rsidRPr="00556C1B" w:rsidRDefault="00130ED3" w:rsidP="00130ED3">
            <w:pPr>
              <w:spacing w:line="240" w:lineRule="auto"/>
              <w:ind w:left="102"/>
              <w:rPr>
                <w:rFonts w:ascii="Times New Roman" w:eastAsia="Times New Roman" w:hAnsi="Times New Roman" w:cs="Times New Roman"/>
                <w:b w:val="0"/>
                <w:color w:val="auto"/>
                <w:sz w:val="24"/>
                <w:szCs w:val="24"/>
                <w:lang w:val="en-IN" w:eastAsia="en-IN"/>
              </w:rPr>
            </w:pPr>
            <w:r w:rsidRPr="00556C1B">
              <w:rPr>
                <w:rFonts w:ascii="Times New Roman" w:eastAsia="Times New Roman" w:hAnsi="Times New Roman" w:cs="Times New Roman"/>
                <w:b w:val="0"/>
                <w:color w:val="auto"/>
                <w:sz w:val="24"/>
                <w:szCs w:val="24"/>
                <w:lang w:val="en-IN" w:eastAsia="en-IN"/>
              </w:rPr>
              <w:t>Lookup(course)</w:t>
            </w:r>
          </w:p>
        </w:tc>
      </w:tr>
      <w:tr w:rsidR="00556C1B" w:rsidRPr="00556C1B" w:rsidTr="00130ED3">
        <w:trPr>
          <w:trHeight w:val="331"/>
          <w:tblCellSpacing w:w="15" w:type="dxa"/>
        </w:trPr>
        <w:tc>
          <w:tcPr>
            <w:tcW w:w="0" w:type="auto"/>
            <w:shd w:val="clear" w:color="auto" w:fill="auto"/>
            <w:tcMar>
              <w:top w:w="0" w:type="dxa"/>
              <w:left w:w="0" w:type="dxa"/>
              <w:bottom w:w="0" w:type="dxa"/>
              <w:right w:w="0" w:type="dxa"/>
            </w:tcMar>
            <w:hideMark/>
          </w:tcPr>
          <w:p w:rsidR="00130ED3" w:rsidRPr="00556C1B" w:rsidRDefault="00130ED3" w:rsidP="00130ED3">
            <w:pPr>
              <w:spacing w:line="240" w:lineRule="auto"/>
              <w:rPr>
                <w:rFonts w:ascii="Times New Roman" w:eastAsia="Times New Roman" w:hAnsi="Times New Roman" w:cs="Times New Roman"/>
                <w:b w:val="0"/>
                <w:color w:val="auto"/>
                <w:sz w:val="24"/>
                <w:szCs w:val="24"/>
                <w:lang w:val="en-IN" w:eastAsia="en-IN"/>
              </w:rPr>
            </w:pPr>
          </w:p>
        </w:tc>
        <w:tc>
          <w:tcPr>
            <w:tcW w:w="0" w:type="auto"/>
            <w:shd w:val="clear" w:color="auto" w:fill="auto"/>
            <w:tcMar>
              <w:top w:w="0" w:type="dxa"/>
              <w:left w:w="0" w:type="dxa"/>
              <w:bottom w:w="0" w:type="dxa"/>
              <w:right w:w="0" w:type="dxa"/>
            </w:tcMar>
            <w:hideMark/>
          </w:tcPr>
          <w:p w:rsidR="00130ED3" w:rsidRPr="00556C1B" w:rsidRDefault="00130ED3" w:rsidP="00130ED3">
            <w:pPr>
              <w:spacing w:line="240" w:lineRule="auto"/>
              <w:ind w:left="114"/>
              <w:rPr>
                <w:rFonts w:ascii="Times New Roman" w:eastAsia="Times New Roman" w:hAnsi="Times New Roman" w:cs="Times New Roman"/>
                <w:b w:val="0"/>
                <w:color w:val="auto"/>
                <w:sz w:val="24"/>
                <w:szCs w:val="24"/>
                <w:lang w:val="en-IN" w:eastAsia="en-IN"/>
              </w:rPr>
            </w:pPr>
            <w:r w:rsidRPr="00556C1B">
              <w:rPr>
                <w:rFonts w:ascii="Times New Roman" w:eastAsia="Times New Roman" w:hAnsi="Times New Roman" w:cs="Times New Roman"/>
                <w:b w:val="0"/>
                <w:color w:val="auto"/>
                <w:sz w:val="24"/>
                <w:szCs w:val="24"/>
                <w:lang w:val="en-IN" w:eastAsia="en-IN"/>
              </w:rPr>
              <w:t>Marks</w:t>
            </w:r>
          </w:p>
        </w:tc>
        <w:tc>
          <w:tcPr>
            <w:tcW w:w="0" w:type="auto"/>
            <w:shd w:val="clear" w:color="auto" w:fill="auto"/>
            <w:tcMar>
              <w:top w:w="0" w:type="dxa"/>
              <w:left w:w="0" w:type="dxa"/>
              <w:bottom w:w="0" w:type="dxa"/>
              <w:right w:w="0" w:type="dxa"/>
            </w:tcMar>
            <w:hideMark/>
          </w:tcPr>
          <w:p w:rsidR="00130ED3" w:rsidRPr="00556C1B" w:rsidRDefault="00130ED3" w:rsidP="00130ED3">
            <w:pPr>
              <w:spacing w:line="240" w:lineRule="auto"/>
              <w:ind w:left="102"/>
              <w:rPr>
                <w:rFonts w:ascii="Times New Roman" w:eastAsia="Times New Roman" w:hAnsi="Times New Roman" w:cs="Times New Roman"/>
                <w:b w:val="0"/>
                <w:color w:val="auto"/>
                <w:sz w:val="24"/>
                <w:szCs w:val="24"/>
                <w:lang w:val="en-IN" w:eastAsia="en-IN"/>
              </w:rPr>
            </w:pPr>
            <w:r w:rsidRPr="00556C1B">
              <w:rPr>
                <w:rFonts w:ascii="Times New Roman" w:eastAsia="Times New Roman" w:hAnsi="Times New Roman" w:cs="Times New Roman"/>
                <w:b w:val="0"/>
                <w:color w:val="auto"/>
                <w:sz w:val="24"/>
                <w:szCs w:val="24"/>
                <w:lang w:val="en-IN" w:eastAsia="en-IN"/>
              </w:rPr>
              <w:t>Number</w:t>
            </w:r>
          </w:p>
        </w:tc>
      </w:tr>
    </w:tbl>
    <w:p w:rsidR="00095956" w:rsidRPr="00556C1B" w:rsidRDefault="00095956" w:rsidP="00095956">
      <w:pPr>
        <w:rPr>
          <w:color w:val="auto"/>
          <w:lang w:val="en-IN" w:eastAsia="en-IN"/>
        </w:rPr>
      </w:pPr>
    </w:p>
    <w:p w:rsidR="00095956" w:rsidRPr="00556C1B" w:rsidRDefault="00095956" w:rsidP="00095956">
      <w:pPr>
        <w:rPr>
          <w:color w:val="auto"/>
          <w:lang w:val="en-IN" w:eastAsia="en-IN"/>
        </w:rPr>
      </w:pPr>
    </w:p>
    <w:p w:rsidR="00095956" w:rsidRPr="00556C1B" w:rsidRDefault="00095956" w:rsidP="00095956">
      <w:pPr>
        <w:rPr>
          <w:color w:val="auto"/>
          <w:lang w:val="en-IN" w:eastAsia="en-IN"/>
        </w:rPr>
      </w:pPr>
    </w:p>
    <w:p w:rsidR="00095956" w:rsidRPr="00556C1B" w:rsidRDefault="00095956" w:rsidP="00095956">
      <w:pPr>
        <w:rPr>
          <w:color w:val="auto"/>
          <w:lang w:val="en-IN" w:eastAsia="en-IN"/>
        </w:rPr>
      </w:pPr>
    </w:p>
    <w:p w:rsidR="00095956" w:rsidRPr="00556C1B" w:rsidRDefault="00095956" w:rsidP="00095956">
      <w:pPr>
        <w:rPr>
          <w:color w:val="auto"/>
          <w:lang w:val="en-IN" w:eastAsia="en-IN"/>
        </w:rPr>
      </w:pPr>
    </w:p>
    <w:p w:rsidR="00095956" w:rsidRPr="00556C1B" w:rsidRDefault="00095956" w:rsidP="00095956">
      <w:pPr>
        <w:rPr>
          <w:color w:val="auto"/>
          <w:lang w:val="en-IN" w:eastAsia="en-IN"/>
        </w:rPr>
      </w:pPr>
    </w:p>
    <w:p w:rsidR="00095956" w:rsidRPr="00556C1B" w:rsidRDefault="00095956" w:rsidP="00095956">
      <w:pPr>
        <w:rPr>
          <w:color w:val="auto"/>
          <w:lang w:val="en-IN" w:eastAsia="en-IN"/>
        </w:rPr>
      </w:pPr>
    </w:p>
    <w:p w:rsidR="00095956" w:rsidRPr="00556C1B" w:rsidRDefault="00095956" w:rsidP="00095956">
      <w:pPr>
        <w:rPr>
          <w:color w:val="auto"/>
          <w:lang w:val="en-IN" w:eastAsia="en-IN"/>
        </w:rPr>
      </w:pPr>
    </w:p>
    <w:p w:rsidR="00095956" w:rsidRPr="00556C1B" w:rsidRDefault="00095956" w:rsidP="00095956">
      <w:pPr>
        <w:rPr>
          <w:color w:val="auto"/>
          <w:lang w:val="en-IN" w:eastAsia="en-IN"/>
        </w:rPr>
      </w:pPr>
    </w:p>
    <w:p w:rsidR="00095956" w:rsidRPr="00556C1B" w:rsidRDefault="00095956" w:rsidP="00095956">
      <w:pPr>
        <w:rPr>
          <w:color w:val="auto"/>
          <w:lang w:val="en-IN" w:eastAsia="en-IN"/>
        </w:rPr>
      </w:pPr>
    </w:p>
    <w:p w:rsidR="00095956" w:rsidRPr="00556C1B" w:rsidRDefault="00095956" w:rsidP="00095956">
      <w:pPr>
        <w:spacing w:after="200"/>
        <w:rPr>
          <w:color w:val="auto"/>
          <w:lang w:val="en-IN" w:eastAsia="en-IN"/>
        </w:rPr>
      </w:pPr>
    </w:p>
    <w:p w:rsidR="00095956" w:rsidRPr="00556C1B" w:rsidRDefault="00095956" w:rsidP="00095956">
      <w:pPr>
        <w:pStyle w:val="Heading1"/>
        <w:jc w:val="both"/>
        <w:rPr>
          <w:rFonts w:ascii="Times New Roman" w:hAnsi="Times New Roman" w:cs="Times New Roman"/>
          <w:color w:val="auto"/>
          <w:sz w:val="36"/>
          <w:szCs w:val="36"/>
          <w:lang w:val="en-IN" w:eastAsia="en-IN"/>
        </w:rPr>
      </w:pPr>
      <w:r w:rsidRPr="00556C1B">
        <w:rPr>
          <w:rFonts w:ascii="Times New Roman" w:hAnsi="Times New Roman" w:cs="Times New Roman"/>
          <w:color w:val="auto"/>
          <w:sz w:val="36"/>
          <w:szCs w:val="36"/>
          <w:lang w:val="en-IN" w:eastAsia="en-IN"/>
        </w:rPr>
        <w:t>Light</w:t>
      </w:r>
      <w:r w:rsidR="00703874">
        <w:rPr>
          <w:rFonts w:ascii="Times New Roman" w:hAnsi="Times New Roman" w:cs="Times New Roman"/>
          <w:color w:val="auto"/>
          <w:sz w:val="36"/>
          <w:szCs w:val="36"/>
          <w:lang w:val="en-IN" w:eastAsia="en-IN"/>
        </w:rPr>
        <w:t>n</w:t>
      </w:r>
      <w:r w:rsidRPr="00556C1B">
        <w:rPr>
          <w:rFonts w:ascii="Times New Roman" w:hAnsi="Times New Roman" w:cs="Times New Roman"/>
          <w:color w:val="auto"/>
          <w:sz w:val="36"/>
          <w:szCs w:val="36"/>
          <w:lang w:val="en-IN" w:eastAsia="en-IN"/>
        </w:rPr>
        <w:t>ing App</w:t>
      </w:r>
    </w:p>
    <w:p w:rsidR="00095956" w:rsidRPr="00556C1B" w:rsidRDefault="00095956" w:rsidP="00095956">
      <w:pPr>
        <w:rPr>
          <w:color w:val="auto"/>
          <w:lang w:val="en-IN" w:eastAsia="en-IN"/>
        </w:rPr>
      </w:pPr>
      <w:r w:rsidRPr="00556C1B">
        <w:rPr>
          <w:noProof/>
          <w:color w:val="auto"/>
          <w:lang w:val="en-IN" w:eastAsia="en-IN"/>
        </w:rPr>
        <w:drawing>
          <wp:anchor distT="0" distB="0" distL="114300" distR="114300" simplePos="0" relativeHeight="251667456" behindDoc="1" locked="1" layoutInCell="1" allowOverlap="1">
            <wp:simplePos x="0" y="0"/>
            <wp:positionH relativeFrom="column">
              <wp:posOffset>487680</wp:posOffset>
            </wp:positionH>
            <wp:positionV relativeFrom="page">
              <wp:posOffset>6200775</wp:posOffset>
            </wp:positionV>
            <wp:extent cx="5464175" cy="2552065"/>
            <wp:effectExtent l="152400" t="152400" r="346075" b="343535"/>
            <wp:wrapThrough wrapText="bothSides">
              <wp:wrapPolygon edited="0">
                <wp:start x="301" y="-1290"/>
                <wp:lineTo x="-602" y="-967"/>
                <wp:lineTo x="-527" y="22412"/>
                <wp:lineTo x="678" y="24185"/>
                <wp:lineTo x="753" y="24508"/>
                <wp:lineTo x="21613" y="24508"/>
                <wp:lineTo x="21688" y="24185"/>
                <wp:lineTo x="22893" y="22412"/>
                <wp:lineTo x="22968" y="1612"/>
                <wp:lineTo x="22064" y="-806"/>
                <wp:lineTo x="21989" y="-1290"/>
                <wp:lineTo x="301" y="-1290"/>
              </wp:wrapPolygon>
            </wp:wrapThrough>
            <wp:docPr id="1582494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494379"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64175" cy="2552065"/>
                    </a:xfrm>
                    <a:prstGeom prst="rect">
                      <a:avLst/>
                    </a:prstGeom>
                    <a:ln>
                      <a:noFill/>
                    </a:ln>
                    <a:effectLst>
                      <a:outerShdw blurRad="292100" dist="139700" dir="2700000" algn="tl" rotWithShape="0">
                        <a:srgbClr val="333333">
                          <a:alpha val="65000"/>
                        </a:srgbClr>
                      </a:outerShdw>
                    </a:effectLst>
                  </pic:spPr>
                </pic:pic>
              </a:graphicData>
            </a:graphic>
          </wp:anchor>
        </w:drawing>
      </w:r>
    </w:p>
    <w:p w:rsidR="00095956" w:rsidRPr="00556C1B" w:rsidRDefault="00095956" w:rsidP="00095956">
      <w:pPr>
        <w:rPr>
          <w:color w:val="auto"/>
          <w:lang w:val="en-IN" w:eastAsia="en-IN"/>
        </w:rPr>
      </w:pPr>
    </w:p>
    <w:p w:rsidR="00095956" w:rsidRPr="00556C1B" w:rsidRDefault="00095956" w:rsidP="00095956">
      <w:pPr>
        <w:rPr>
          <w:color w:val="auto"/>
          <w:lang w:val="en-IN" w:eastAsia="en-IN"/>
        </w:rPr>
      </w:pPr>
    </w:p>
    <w:p w:rsidR="00095956" w:rsidRPr="00556C1B" w:rsidRDefault="00095956" w:rsidP="00095956">
      <w:pPr>
        <w:rPr>
          <w:color w:val="auto"/>
          <w:lang w:val="en-IN" w:eastAsia="en-IN"/>
        </w:rPr>
      </w:pPr>
    </w:p>
    <w:p w:rsidR="00095956" w:rsidRPr="00556C1B" w:rsidRDefault="00095956" w:rsidP="00095956">
      <w:pPr>
        <w:rPr>
          <w:color w:val="auto"/>
          <w:lang w:val="en-IN" w:eastAsia="en-IN"/>
        </w:rPr>
      </w:pPr>
    </w:p>
    <w:p w:rsidR="00095956" w:rsidRPr="00556C1B" w:rsidRDefault="00095956" w:rsidP="00095956">
      <w:pPr>
        <w:rPr>
          <w:color w:val="auto"/>
          <w:lang w:val="en-IN" w:eastAsia="en-IN"/>
        </w:rPr>
      </w:pPr>
    </w:p>
    <w:p w:rsidR="00095956" w:rsidRPr="00556C1B" w:rsidRDefault="00095956" w:rsidP="00095956">
      <w:pPr>
        <w:rPr>
          <w:color w:val="auto"/>
          <w:lang w:val="en-IN" w:eastAsia="en-IN"/>
        </w:rPr>
      </w:pPr>
    </w:p>
    <w:p w:rsidR="00095956" w:rsidRPr="00556C1B" w:rsidRDefault="00095956" w:rsidP="00095956">
      <w:pPr>
        <w:rPr>
          <w:color w:val="auto"/>
          <w:lang w:val="en-IN" w:eastAsia="en-IN"/>
        </w:rPr>
      </w:pPr>
    </w:p>
    <w:p w:rsidR="00095956" w:rsidRPr="00556C1B" w:rsidRDefault="00095956" w:rsidP="00095956">
      <w:pPr>
        <w:rPr>
          <w:color w:val="auto"/>
          <w:lang w:val="en-IN" w:eastAsia="en-IN"/>
        </w:rPr>
      </w:pPr>
    </w:p>
    <w:p w:rsidR="00095956" w:rsidRPr="00556C1B" w:rsidRDefault="00095956" w:rsidP="00095956">
      <w:pPr>
        <w:rPr>
          <w:rFonts w:ascii="Times New Roman" w:hAnsi="Times New Roman" w:cs="Times New Roman"/>
          <w:color w:val="auto"/>
          <w:sz w:val="36"/>
          <w:szCs w:val="36"/>
          <w:lang w:val="en-IN" w:eastAsia="en-IN"/>
        </w:rPr>
      </w:pPr>
    </w:p>
    <w:p w:rsidR="00095956" w:rsidRPr="00556C1B" w:rsidRDefault="00095956" w:rsidP="00095956">
      <w:pPr>
        <w:pStyle w:val="Heading1"/>
        <w:rPr>
          <w:rFonts w:ascii="Times New Roman" w:hAnsi="Times New Roman" w:cs="Times New Roman"/>
          <w:color w:val="auto"/>
          <w:sz w:val="36"/>
          <w:szCs w:val="36"/>
          <w:lang w:val="en-IN" w:eastAsia="en-IN"/>
        </w:rPr>
      </w:pPr>
      <w:r w:rsidRPr="00556C1B">
        <w:rPr>
          <w:rFonts w:ascii="Times New Roman" w:hAnsi="Times New Roman" w:cs="Times New Roman"/>
          <w:color w:val="auto"/>
          <w:sz w:val="36"/>
          <w:szCs w:val="36"/>
          <w:lang w:val="en-IN" w:eastAsia="en-IN"/>
        </w:rPr>
        <w:lastRenderedPageBreak/>
        <w:t>Reports</w:t>
      </w:r>
    </w:p>
    <w:p w:rsidR="00130ED3" w:rsidRPr="00556C1B" w:rsidRDefault="00095956" w:rsidP="00130ED3">
      <w:pPr>
        <w:pStyle w:val="Heading1"/>
        <w:rPr>
          <w:color w:val="auto"/>
          <w:lang w:val="en-IN" w:eastAsia="en-IN"/>
        </w:rPr>
      </w:pPr>
      <w:r w:rsidRPr="00556C1B">
        <w:rPr>
          <w:noProof/>
          <w:color w:val="auto"/>
          <w:lang w:val="en-IN" w:eastAsia="en-IN"/>
        </w:rPr>
        <w:drawing>
          <wp:inline distT="0" distB="0" distL="0" distR="0">
            <wp:extent cx="6310800" cy="2962800"/>
            <wp:effectExtent l="152400" t="152400" r="337820" b="352425"/>
            <wp:docPr id="1555541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541337" name=""/>
                    <pic:cNvPicPr/>
                  </pic:nvPicPr>
                  <pic:blipFill>
                    <a:blip r:embed="rId14"/>
                    <a:stretch>
                      <a:fillRect/>
                    </a:stretch>
                  </pic:blipFill>
                  <pic:spPr>
                    <a:xfrm>
                      <a:off x="0" y="0"/>
                      <a:ext cx="6310800" cy="2962800"/>
                    </a:xfrm>
                    <a:prstGeom prst="rect">
                      <a:avLst/>
                    </a:prstGeom>
                    <a:ln>
                      <a:noFill/>
                    </a:ln>
                    <a:effectLst>
                      <a:outerShdw blurRad="292100" dist="139700" dir="2700000" algn="tl" rotWithShape="0">
                        <a:srgbClr val="333333">
                          <a:alpha val="65000"/>
                        </a:srgbClr>
                      </a:outerShdw>
                    </a:effectLst>
                  </pic:spPr>
                </pic:pic>
              </a:graphicData>
            </a:graphic>
          </wp:inline>
        </w:drawing>
      </w:r>
      <w:r w:rsidR="00130ED3" w:rsidRPr="00556C1B">
        <w:rPr>
          <w:rFonts w:ascii="Times New Roman" w:hAnsi="Times New Roman" w:cs="Times New Roman"/>
          <w:color w:val="auto"/>
          <w:sz w:val="36"/>
          <w:szCs w:val="36"/>
          <w:lang w:val="en-IN" w:eastAsia="en-IN"/>
        </w:rPr>
        <w:t>Tabs</w:t>
      </w:r>
    </w:p>
    <w:p w:rsidR="00130ED3" w:rsidRPr="00556C1B" w:rsidRDefault="00130ED3" w:rsidP="00130ED3">
      <w:pPr>
        <w:rPr>
          <w:color w:val="auto"/>
          <w:lang w:val="en-IN" w:eastAsia="en-IN"/>
        </w:rPr>
      </w:pPr>
      <w:r w:rsidRPr="00556C1B">
        <w:rPr>
          <w:noProof/>
          <w:color w:val="auto"/>
          <w:lang w:val="en-IN" w:eastAsia="en-IN"/>
        </w:rPr>
        <w:drawing>
          <wp:inline distT="0" distB="0" distL="0" distR="0">
            <wp:extent cx="5661660" cy="3400073"/>
            <wp:effectExtent l="152400" t="152400" r="339090" b="334010"/>
            <wp:docPr id="1317175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175380" name=""/>
                    <pic:cNvPicPr/>
                  </pic:nvPicPr>
                  <pic:blipFill>
                    <a:blip r:embed="rId15"/>
                    <a:stretch>
                      <a:fillRect/>
                    </a:stretch>
                  </pic:blipFill>
                  <pic:spPr>
                    <a:xfrm>
                      <a:off x="0" y="0"/>
                      <a:ext cx="5661660" cy="3400073"/>
                    </a:xfrm>
                    <a:prstGeom prst="rect">
                      <a:avLst/>
                    </a:prstGeom>
                    <a:ln>
                      <a:noFill/>
                    </a:ln>
                    <a:effectLst>
                      <a:outerShdw blurRad="292100" dist="139700" dir="2700000" algn="tl" rotWithShape="0">
                        <a:srgbClr val="333333">
                          <a:alpha val="65000"/>
                        </a:srgbClr>
                      </a:outerShdw>
                    </a:effectLst>
                  </pic:spPr>
                </pic:pic>
              </a:graphicData>
            </a:graphic>
          </wp:inline>
        </w:drawing>
      </w:r>
    </w:p>
    <w:p w:rsidR="00130ED3" w:rsidRPr="00556C1B" w:rsidRDefault="00282100" w:rsidP="00130ED3">
      <w:pPr>
        <w:pStyle w:val="Heading1"/>
        <w:rPr>
          <w:rFonts w:ascii="Times New Roman" w:hAnsi="Times New Roman" w:cs="Times New Roman"/>
          <w:color w:val="auto"/>
          <w:sz w:val="36"/>
          <w:szCs w:val="36"/>
        </w:rPr>
      </w:pPr>
      <w:r w:rsidRPr="00556C1B">
        <w:rPr>
          <w:rFonts w:ascii="Times New Roman" w:hAnsi="Times New Roman" w:cs="Times New Roman"/>
          <w:color w:val="auto"/>
          <w:sz w:val="36"/>
          <w:szCs w:val="36"/>
        </w:rPr>
        <w:lastRenderedPageBreak/>
        <w:t xml:space="preserve">Reports </w:t>
      </w:r>
    </w:p>
    <w:p w:rsidR="00282100" w:rsidRPr="00A33859" w:rsidRDefault="009E7859" w:rsidP="009E7859">
      <w:pPr>
        <w:rPr>
          <w:rFonts w:ascii="Times New Roman" w:hAnsi="Times New Roman" w:cs="Times New Roman"/>
          <w:color w:val="auto"/>
          <w:sz w:val="36"/>
          <w:szCs w:val="36"/>
        </w:rPr>
      </w:pPr>
      <w:r w:rsidRPr="00556C1B">
        <w:rPr>
          <w:noProof/>
          <w:color w:val="auto"/>
          <w:lang w:val="en-IN" w:eastAsia="en-IN"/>
        </w:rPr>
        <w:drawing>
          <wp:inline distT="0" distB="0" distL="0" distR="0">
            <wp:extent cx="6309360" cy="2778125"/>
            <wp:effectExtent l="152400" t="152400" r="339090" b="346075"/>
            <wp:docPr id="1506681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681849"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09360" cy="2778125"/>
                    </a:xfrm>
                    <a:prstGeom prst="rect">
                      <a:avLst/>
                    </a:prstGeom>
                    <a:ln>
                      <a:noFill/>
                    </a:ln>
                    <a:effectLst>
                      <a:outerShdw blurRad="292100" dist="139700" dir="2700000" algn="tl" rotWithShape="0">
                        <a:srgbClr val="333333">
                          <a:alpha val="65000"/>
                        </a:srgbClr>
                      </a:outerShdw>
                    </a:effectLst>
                  </pic:spPr>
                </pic:pic>
              </a:graphicData>
            </a:graphic>
          </wp:inline>
        </w:drawing>
      </w:r>
      <w:r w:rsidR="00282100" w:rsidRPr="00556C1B">
        <w:rPr>
          <w:noProof/>
          <w:color w:val="auto"/>
          <w:lang w:val="en-IN" w:eastAsia="en-IN"/>
        </w:rPr>
        <w:drawing>
          <wp:anchor distT="0" distB="0" distL="114300" distR="114300" simplePos="0" relativeHeight="251668480" behindDoc="0" locked="0" layoutInCell="1" allowOverlap="1">
            <wp:simplePos x="0" y="0"/>
            <wp:positionH relativeFrom="column">
              <wp:posOffset>152400</wp:posOffset>
            </wp:positionH>
            <wp:positionV relativeFrom="paragraph">
              <wp:posOffset>3766185</wp:posOffset>
            </wp:positionV>
            <wp:extent cx="6309360" cy="2679065"/>
            <wp:effectExtent l="152400" t="152400" r="339090" b="349885"/>
            <wp:wrapSquare wrapText="bothSides"/>
            <wp:docPr id="874790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790797"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09360" cy="2679065"/>
                    </a:xfrm>
                    <a:prstGeom prst="rect">
                      <a:avLst/>
                    </a:prstGeom>
                    <a:ln>
                      <a:noFill/>
                    </a:ln>
                    <a:effectLst>
                      <a:outerShdw blurRad="292100" dist="139700" dir="2700000" algn="tl" rotWithShape="0">
                        <a:srgbClr val="333333">
                          <a:alpha val="65000"/>
                        </a:srgbClr>
                      </a:outerShdw>
                    </a:effectLst>
                  </pic:spPr>
                </pic:pic>
              </a:graphicData>
            </a:graphic>
          </wp:anchor>
        </w:drawing>
      </w:r>
      <w:r w:rsidR="00282100" w:rsidRPr="00556C1B">
        <w:rPr>
          <w:rFonts w:ascii="Times New Roman" w:hAnsi="Times New Roman" w:cs="Times New Roman"/>
          <w:color w:val="auto"/>
          <w:sz w:val="36"/>
          <w:szCs w:val="36"/>
        </w:rPr>
        <w:t>Dashboard</w:t>
      </w:r>
    </w:p>
    <w:p w:rsidR="00282100" w:rsidRPr="00556C1B" w:rsidRDefault="00282100" w:rsidP="009E7859">
      <w:pPr>
        <w:rPr>
          <w:color w:val="auto"/>
        </w:rPr>
      </w:pPr>
    </w:p>
    <w:p w:rsidR="00A33859" w:rsidRDefault="00A33859" w:rsidP="009E7859">
      <w:pPr>
        <w:rPr>
          <w:rFonts w:ascii="Times New Roman" w:hAnsi="Times New Roman" w:cs="Times New Roman"/>
          <w:color w:val="auto"/>
          <w:sz w:val="24"/>
          <w:szCs w:val="24"/>
        </w:rPr>
      </w:pPr>
    </w:p>
    <w:p w:rsidR="00A33859" w:rsidRPr="00E206BF" w:rsidRDefault="00A33859" w:rsidP="009E7859">
      <w:pPr>
        <w:rPr>
          <w:rFonts w:ascii="Times New Roman" w:hAnsi="Times New Roman" w:cs="Times New Roman"/>
          <w:color w:val="auto"/>
          <w:sz w:val="24"/>
          <w:szCs w:val="24"/>
        </w:rPr>
      </w:pPr>
    </w:p>
    <w:p w:rsidR="00C6518D" w:rsidRDefault="00C6518D" w:rsidP="009E7859">
      <w:pPr>
        <w:rPr>
          <w:rFonts w:ascii="Times New Roman" w:hAnsi="Times New Roman" w:cs="Times New Roman"/>
          <w:color w:val="auto"/>
          <w:sz w:val="36"/>
          <w:szCs w:val="36"/>
        </w:rPr>
      </w:pPr>
    </w:p>
    <w:p w:rsidR="00C6518D" w:rsidRPr="00C6518D" w:rsidRDefault="00C6518D" w:rsidP="009E7859">
      <w:pPr>
        <w:rPr>
          <w:rFonts w:ascii="Times New Roman" w:hAnsi="Times New Roman" w:cs="Times New Roman"/>
          <w:color w:val="auto"/>
          <w:sz w:val="36"/>
          <w:szCs w:val="36"/>
        </w:rPr>
      </w:pPr>
    </w:p>
    <w:p w:rsidR="00A33859" w:rsidRDefault="00CD6ED3" w:rsidP="00A33859">
      <w:pPr>
        <w:rPr>
          <w:rFonts w:ascii="Times New Roman" w:hAnsi="Times New Roman" w:cs="Times New Roman"/>
          <w:color w:val="auto"/>
          <w:sz w:val="36"/>
          <w:szCs w:val="36"/>
        </w:rPr>
      </w:pPr>
      <w:r>
        <w:rPr>
          <w:rFonts w:ascii="Times New Roman" w:hAnsi="Times New Roman" w:cs="Times New Roman"/>
          <w:color w:val="auto"/>
          <w:sz w:val="36"/>
          <w:szCs w:val="36"/>
        </w:rPr>
        <w:lastRenderedPageBreak/>
        <w:t>Trailhead</w:t>
      </w:r>
      <w:r w:rsidR="00A33859">
        <w:rPr>
          <w:rFonts w:ascii="Times New Roman" w:hAnsi="Times New Roman" w:cs="Times New Roman"/>
          <w:color w:val="auto"/>
          <w:sz w:val="36"/>
          <w:szCs w:val="36"/>
        </w:rPr>
        <w:t xml:space="preserve"> Profile Public URL</w:t>
      </w:r>
    </w:p>
    <w:p w:rsidR="00A33859" w:rsidRDefault="00A33859" w:rsidP="00A33859">
      <w:pPr>
        <w:rPr>
          <w:rFonts w:ascii="Times New Roman" w:hAnsi="Times New Roman" w:cs="Times New Roman"/>
          <w:color w:val="auto"/>
          <w:sz w:val="36"/>
          <w:szCs w:val="36"/>
        </w:rPr>
      </w:pPr>
    </w:p>
    <w:p w:rsidR="00A33859" w:rsidRDefault="00605247" w:rsidP="00A33859">
      <w:pPr>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00A33859">
        <w:rPr>
          <w:rFonts w:ascii="Times New Roman" w:hAnsi="Times New Roman" w:cs="Times New Roman"/>
          <w:color w:val="auto"/>
          <w:sz w:val="24"/>
          <w:szCs w:val="24"/>
        </w:rPr>
        <w:t xml:space="preserve">Team Lead    - </w:t>
      </w:r>
      <w:r w:rsidR="00A33859" w:rsidRPr="00A33859">
        <w:rPr>
          <w:rFonts w:ascii="Times New Roman" w:hAnsi="Times New Roman" w:cs="Times New Roman"/>
          <w:color w:val="auto"/>
          <w:sz w:val="24"/>
          <w:szCs w:val="24"/>
        </w:rPr>
        <w:t>https://www.salesforce.com/trailblazer/suryakirankolaparthi</w:t>
      </w:r>
    </w:p>
    <w:p w:rsidR="00A33859" w:rsidRDefault="00A33859" w:rsidP="00A33859">
      <w:pPr>
        <w:rPr>
          <w:rFonts w:ascii="Times New Roman" w:hAnsi="Times New Roman" w:cs="Times New Roman"/>
          <w:color w:val="auto"/>
          <w:sz w:val="24"/>
          <w:szCs w:val="24"/>
        </w:rPr>
      </w:pPr>
    </w:p>
    <w:p w:rsidR="00A33859" w:rsidRDefault="00A33859" w:rsidP="00A33859">
      <w:pPr>
        <w:rPr>
          <w:rFonts w:ascii="Times New Roman" w:hAnsi="Times New Roman" w:cs="Times New Roman"/>
          <w:color w:val="auto"/>
          <w:sz w:val="24"/>
          <w:szCs w:val="24"/>
        </w:rPr>
      </w:pPr>
      <w:r>
        <w:rPr>
          <w:rFonts w:ascii="Times New Roman" w:hAnsi="Times New Roman" w:cs="Times New Roman"/>
          <w:color w:val="auto"/>
          <w:sz w:val="24"/>
          <w:szCs w:val="24"/>
        </w:rPr>
        <w:t xml:space="preserve">Team </w:t>
      </w:r>
      <w:r w:rsidR="00605247">
        <w:rPr>
          <w:rFonts w:ascii="Times New Roman" w:hAnsi="Times New Roman" w:cs="Times New Roman"/>
          <w:color w:val="auto"/>
          <w:sz w:val="24"/>
          <w:szCs w:val="24"/>
        </w:rPr>
        <w:t>Member1 -</w:t>
      </w:r>
      <w:r>
        <w:rPr>
          <w:rFonts w:ascii="Times New Roman" w:hAnsi="Times New Roman" w:cs="Times New Roman"/>
          <w:color w:val="auto"/>
          <w:sz w:val="24"/>
          <w:szCs w:val="24"/>
        </w:rPr>
        <w:t xml:space="preserve"> </w:t>
      </w:r>
      <w:r w:rsidR="00605247" w:rsidRPr="00605247">
        <w:rPr>
          <w:rFonts w:ascii="Times New Roman" w:hAnsi="Times New Roman" w:cs="Times New Roman"/>
          <w:color w:val="auto"/>
          <w:sz w:val="24"/>
          <w:szCs w:val="24"/>
        </w:rPr>
        <w:t>www.salesforce.com/trailblazer/vamsipeddinti</w:t>
      </w:r>
    </w:p>
    <w:p w:rsidR="00F80944" w:rsidRDefault="00F80944" w:rsidP="00A33859">
      <w:pPr>
        <w:rPr>
          <w:rFonts w:ascii="Times New Roman" w:hAnsi="Times New Roman" w:cs="Times New Roman"/>
          <w:color w:val="auto"/>
          <w:sz w:val="24"/>
          <w:szCs w:val="24"/>
        </w:rPr>
      </w:pPr>
    </w:p>
    <w:p w:rsidR="00F80944" w:rsidRDefault="00F80944" w:rsidP="00A33859">
      <w:pPr>
        <w:rPr>
          <w:rFonts w:ascii="Times New Roman" w:hAnsi="Times New Roman" w:cs="Times New Roman"/>
          <w:color w:val="auto"/>
          <w:sz w:val="24"/>
          <w:szCs w:val="24"/>
        </w:rPr>
      </w:pPr>
      <w:r>
        <w:rPr>
          <w:rFonts w:ascii="Times New Roman" w:hAnsi="Times New Roman" w:cs="Times New Roman"/>
          <w:color w:val="auto"/>
          <w:sz w:val="24"/>
          <w:szCs w:val="24"/>
        </w:rPr>
        <w:t xml:space="preserve">Team </w:t>
      </w:r>
      <w:r w:rsidR="00605247">
        <w:rPr>
          <w:rFonts w:ascii="Times New Roman" w:hAnsi="Times New Roman" w:cs="Times New Roman"/>
          <w:color w:val="auto"/>
          <w:sz w:val="24"/>
          <w:szCs w:val="24"/>
        </w:rPr>
        <w:t xml:space="preserve">Member2 - </w:t>
      </w:r>
      <w:r w:rsidR="00605247" w:rsidRPr="00605247">
        <w:rPr>
          <w:rFonts w:ascii="Times New Roman" w:hAnsi="Times New Roman" w:cs="Times New Roman"/>
          <w:color w:val="auto"/>
          <w:sz w:val="24"/>
          <w:szCs w:val="24"/>
        </w:rPr>
        <w:t>https://www.salesforce.com/trailblazer/gbp7</w:t>
      </w:r>
    </w:p>
    <w:p w:rsidR="00F80944" w:rsidRDefault="00F80944" w:rsidP="00A33859">
      <w:pPr>
        <w:rPr>
          <w:rFonts w:ascii="Times New Roman" w:hAnsi="Times New Roman" w:cs="Times New Roman"/>
          <w:color w:val="auto"/>
          <w:sz w:val="24"/>
          <w:szCs w:val="24"/>
        </w:rPr>
      </w:pPr>
    </w:p>
    <w:p w:rsidR="00F80944" w:rsidRDefault="00F80944" w:rsidP="00A33859">
      <w:pPr>
        <w:rPr>
          <w:rFonts w:ascii="Times New Roman" w:hAnsi="Times New Roman" w:cs="Times New Roman"/>
          <w:color w:val="auto"/>
          <w:sz w:val="24"/>
          <w:szCs w:val="24"/>
        </w:rPr>
      </w:pPr>
      <w:r>
        <w:rPr>
          <w:rFonts w:ascii="Times New Roman" w:hAnsi="Times New Roman" w:cs="Times New Roman"/>
          <w:color w:val="auto"/>
          <w:sz w:val="24"/>
          <w:szCs w:val="24"/>
        </w:rPr>
        <w:t xml:space="preserve">Team </w:t>
      </w:r>
      <w:r w:rsidR="00605247">
        <w:rPr>
          <w:rFonts w:ascii="Times New Roman" w:hAnsi="Times New Roman" w:cs="Times New Roman"/>
          <w:color w:val="auto"/>
          <w:sz w:val="24"/>
          <w:szCs w:val="24"/>
        </w:rPr>
        <w:t xml:space="preserve">Member3 - </w:t>
      </w:r>
      <w:r w:rsidR="00605247" w:rsidRPr="00605247">
        <w:rPr>
          <w:rFonts w:ascii="Times New Roman" w:hAnsi="Times New Roman" w:cs="Times New Roman"/>
          <w:color w:val="auto"/>
          <w:sz w:val="24"/>
          <w:szCs w:val="24"/>
        </w:rPr>
        <w:t>https://www.salesforce.com/trailblazer/koteswararaokolli</w:t>
      </w:r>
    </w:p>
    <w:p w:rsidR="00F80944" w:rsidRDefault="00F80944" w:rsidP="00A33859">
      <w:pPr>
        <w:rPr>
          <w:rFonts w:ascii="Times New Roman" w:hAnsi="Times New Roman" w:cs="Times New Roman"/>
          <w:color w:val="auto"/>
          <w:sz w:val="24"/>
          <w:szCs w:val="24"/>
        </w:rPr>
      </w:pPr>
    </w:p>
    <w:p w:rsidR="009E7859" w:rsidRDefault="00F80944" w:rsidP="009E7859">
      <w:pPr>
        <w:rPr>
          <w:rFonts w:ascii="Times New Roman" w:hAnsi="Times New Roman" w:cs="Times New Roman"/>
          <w:color w:val="auto"/>
          <w:sz w:val="24"/>
          <w:szCs w:val="24"/>
        </w:rPr>
      </w:pPr>
      <w:r>
        <w:rPr>
          <w:rFonts w:ascii="Times New Roman" w:hAnsi="Times New Roman" w:cs="Times New Roman"/>
          <w:color w:val="auto"/>
          <w:sz w:val="24"/>
          <w:szCs w:val="24"/>
        </w:rPr>
        <w:t xml:space="preserve">Team </w:t>
      </w:r>
      <w:r w:rsidR="00605247">
        <w:rPr>
          <w:rFonts w:ascii="Times New Roman" w:hAnsi="Times New Roman" w:cs="Times New Roman"/>
          <w:color w:val="auto"/>
          <w:sz w:val="24"/>
          <w:szCs w:val="24"/>
        </w:rPr>
        <w:t xml:space="preserve">Member4 - </w:t>
      </w:r>
      <w:r w:rsidR="00605247" w:rsidRPr="00605247">
        <w:rPr>
          <w:rFonts w:ascii="Times New Roman" w:hAnsi="Times New Roman" w:cs="Times New Roman"/>
          <w:color w:val="auto"/>
          <w:sz w:val="24"/>
          <w:szCs w:val="24"/>
        </w:rPr>
        <w:t>https://www.salesforce.com/trailblazer/bhagavatamsantoshkumar</w:t>
      </w:r>
    </w:p>
    <w:p w:rsidR="004D0165" w:rsidRPr="00556C1B" w:rsidRDefault="004D0165" w:rsidP="00282100">
      <w:pPr>
        <w:pStyle w:val="Heading1"/>
        <w:rPr>
          <w:rFonts w:ascii="Times New Roman" w:hAnsi="Times New Roman" w:cs="Times New Roman"/>
          <w:color w:val="auto"/>
          <w:sz w:val="36"/>
          <w:szCs w:val="36"/>
        </w:rPr>
      </w:pPr>
      <w:r w:rsidRPr="00556C1B">
        <w:rPr>
          <w:rFonts w:ascii="Times New Roman" w:hAnsi="Times New Roman" w:cs="Times New Roman"/>
          <w:color w:val="auto"/>
          <w:sz w:val="36"/>
          <w:szCs w:val="36"/>
        </w:rPr>
        <w:t xml:space="preserve">Advantages </w:t>
      </w:r>
    </w:p>
    <w:p w:rsidR="004D0165" w:rsidRPr="00556C1B" w:rsidRDefault="004D0165" w:rsidP="004D0165">
      <w:pPr>
        <w:pStyle w:val="ListParagraph"/>
        <w:numPr>
          <w:ilvl w:val="0"/>
          <w:numId w:val="8"/>
        </w:numPr>
        <w:rPr>
          <w:rFonts w:ascii="Times New Roman" w:hAnsi="Times New Roman" w:cs="Times New Roman"/>
          <w:b w:val="0"/>
          <w:bCs/>
          <w:color w:val="auto"/>
          <w:sz w:val="24"/>
          <w:szCs w:val="24"/>
        </w:rPr>
      </w:pPr>
      <w:r w:rsidRPr="00556C1B">
        <w:rPr>
          <w:rFonts w:ascii="Times New Roman" w:hAnsi="Times New Roman" w:cs="Times New Roman"/>
          <w:b w:val="0"/>
          <w:bCs/>
          <w:color w:val="auto"/>
          <w:sz w:val="24"/>
          <w:szCs w:val="24"/>
        </w:rPr>
        <w:t>It allows the consolidation of customer data and the basic data insights.</w:t>
      </w:r>
    </w:p>
    <w:p w:rsidR="004D0165" w:rsidRPr="00556C1B" w:rsidRDefault="004D0165" w:rsidP="004D0165">
      <w:pPr>
        <w:pStyle w:val="ListParagraph"/>
        <w:numPr>
          <w:ilvl w:val="0"/>
          <w:numId w:val="8"/>
        </w:numPr>
        <w:rPr>
          <w:rFonts w:ascii="Times New Roman" w:hAnsi="Times New Roman" w:cs="Times New Roman"/>
          <w:b w:val="0"/>
          <w:bCs/>
          <w:color w:val="auto"/>
          <w:sz w:val="24"/>
          <w:szCs w:val="24"/>
        </w:rPr>
      </w:pPr>
      <w:r w:rsidRPr="00556C1B">
        <w:rPr>
          <w:rFonts w:ascii="Times New Roman" w:hAnsi="Times New Roman" w:cs="Times New Roman"/>
          <w:b w:val="0"/>
          <w:bCs/>
          <w:color w:val="auto"/>
          <w:sz w:val="24"/>
          <w:szCs w:val="24"/>
        </w:rPr>
        <w:t>It speeds up sales conversion process.</w:t>
      </w:r>
    </w:p>
    <w:p w:rsidR="004D0165" w:rsidRPr="00556C1B" w:rsidRDefault="004D0165" w:rsidP="004D0165">
      <w:pPr>
        <w:pStyle w:val="ListParagraph"/>
        <w:numPr>
          <w:ilvl w:val="0"/>
          <w:numId w:val="8"/>
        </w:numPr>
        <w:rPr>
          <w:rFonts w:ascii="Times New Roman" w:hAnsi="Times New Roman" w:cs="Times New Roman"/>
          <w:b w:val="0"/>
          <w:bCs/>
          <w:color w:val="auto"/>
          <w:sz w:val="24"/>
          <w:szCs w:val="24"/>
        </w:rPr>
      </w:pPr>
      <w:r w:rsidRPr="00556C1B">
        <w:rPr>
          <w:rFonts w:ascii="Times New Roman" w:hAnsi="Times New Roman" w:cs="Times New Roman"/>
          <w:b w:val="0"/>
          <w:bCs/>
          <w:color w:val="auto"/>
          <w:sz w:val="24"/>
          <w:szCs w:val="24"/>
        </w:rPr>
        <w:t>It allows geographically dispersed team to collaborate effectively.</w:t>
      </w:r>
    </w:p>
    <w:p w:rsidR="004D0165" w:rsidRPr="00556C1B" w:rsidRDefault="004D0165" w:rsidP="00C30001">
      <w:pPr>
        <w:pStyle w:val="ListParagraph"/>
        <w:numPr>
          <w:ilvl w:val="0"/>
          <w:numId w:val="8"/>
        </w:numPr>
        <w:rPr>
          <w:rFonts w:ascii="Times New Roman" w:hAnsi="Times New Roman" w:cs="Times New Roman"/>
          <w:b w:val="0"/>
          <w:bCs/>
          <w:color w:val="auto"/>
          <w:sz w:val="24"/>
          <w:szCs w:val="24"/>
        </w:rPr>
      </w:pPr>
      <w:r w:rsidRPr="00556C1B">
        <w:rPr>
          <w:rFonts w:ascii="Times New Roman" w:hAnsi="Times New Roman" w:cs="Times New Roman"/>
          <w:b w:val="0"/>
          <w:bCs/>
          <w:color w:val="auto"/>
          <w:sz w:val="24"/>
          <w:szCs w:val="24"/>
        </w:rPr>
        <w:t>It increases the staff productivity lower the timing.</w:t>
      </w:r>
    </w:p>
    <w:p w:rsidR="004D0165" w:rsidRPr="00556C1B" w:rsidRDefault="004D0165" w:rsidP="004D0165">
      <w:pPr>
        <w:pStyle w:val="ListParagraph"/>
        <w:numPr>
          <w:ilvl w:val="0"/>
          <w:numId w:val="8"/>
        </w:numPr>
        <w:rPr>
          <w:rFonts w:ascii="Times New Roman" w:hAnsi="Times New Roman" w:cs="Times New Roman"/>
          <w:b w:val="0"/>
          <w:bCs/>
          <w:color w:val="auto"/>
          <w:sz w:val="24"/>
          <w:szCs w:val="24"/>
        </w:rPr>
      </w:pPr>
      <w:r w:rsidRPr="00556C1B">
        <w:rPr>
          <w:rFonts w:ascii="Times New Roman" w:hAnsi="Times New Roman" w:cs="Times New Roman"/>
          <w:b w:val="0"/>
          <w:bCs/>
          <w:color w:val="auto"/>
          <w:sz w:val="24"/>
          <w:szCs w:val="24"/>
        </w:rPr>
        <w:t>Improving customer experience by allowing personalization and improved query resolution.</w:t>
      </w:r>
    </w:p>
    <w:p w:rsidR="002D54F5" w:rsidRDefault="00703874" w:rsidP="004D0165">
      <w:pPr>
        <w:pStyle w:val="Heading1"/>
        <w:rPr>
          <w:rFonts w:ascii="Times New Roman" w:hAnsi="Times New Roman" w:cs="Times New Roman"/>
          <w:color w:val="auto"/>
          <w:sz w:val="36"/>
          <w:szCs w:val="20"/>
        </w:rPr>
      </w:pPr>
      <w:r>
        <w:rPr>
          <w:rFonts w:ascii="Times New Roman" w:hAnsi="Times New Roman" w:cs="Times New Roman"/>
          <w:color w:val="auto"/>
          <w:sz w:val="36"/>
          <w:szCs w:val="20"/>
        </w:rPr>
        <w:t>Dis</w:t>
      </w:r>
      <w:r w:rsidR="002243ED">
        <w:rPr>
          <w:rFonts w:ascii="Times New Roman" w:hAnsi="Times New Roman" w:cs="Times New Roman"/>
          <w:color w:val="auto"/>
          <w:sz w:val="36"/>
          <w:szCs w:val="20"/>
        </w:rPr>
        <w:t>a</w:t>
      </w:r>
      <w:r w:rsidR="004D0165" w:rsidRPr="00556C1B">
        <w:rPr>
          <w:rFonts w:ascii="Times New Roman" w:hAnsi="Times New Roman" w:cs="Times New Roman"/>
          <w:color w:val="auto"/>
          <w:sz w:val="36"/>
          <w:szCs w:val="20"/>
        </w:rPr>
        <w:t>dvantages</w:t>
      </w:r>
    </w:p>
    <w:p w:rsidR="002D54F5" w:rsidRPr="00556C1B" w:rsidRDefault="002D54F5" w:rsidP="002D54F5">
      <w:pPr>
        <w:pStyle w:val="ListParagraph"/>
        <w:numPr>
          <w:ilvl w:val="0"/>
          <w:numId w:val="10"/>
        </w:numPr>
        <w:rPr>
          <w:b w:val="0"/>
          <w:bCs/>
          <w:color w:val="auto"/>
          <w:sz w:val="24"/>
          <w:szCs w:val="20"/>
        </w:rPr>
      </w:pPr>
      <w:r w:rsidRPr="00556C1B">
        <w:rPr>
          <w:b w:val="0"/>
          <w:bCs/>
          <w:color w:val="auto"/>
          <w:sz w:val="24"/>
          <w:szCs w:val="20"/>
        </w:rPr>
        <w:t>CRM may not suitable for all businesses.</w:t>
      </w:r>
    </w:p>
    <w:p w:rsidR="002D54F5" w:rsidRPr="00556C1B" w:rsidRDefault="002D54F5" w:rsidP="002D54F5">
      <w:pPr>
        <w:pStyle w:val="ListParagraph"/>
        <w:numPr>
          <w:ilvl w:val="0"/>
          <w:numId w:val="10"/>
        </w:numPr>
        <w:rPr>
          <w:b w:val="0"/>
          <w:bCs/>
          <w:color w:val="auto"/>
          <w:sz w:val="24"/>
          <w:szCs w:val="20"/>
        </w:rPr>
      </w:pPr>
      <w:r w:rsidRPr="00556C1B">
        <w:rPr>
          <w:b w:val="0"/>
          <w:bCs/>
          <w:color w:val="auto"/>
          <w:sz w:val="24"/>
          <w:szCs w:val="20"/>
        </w:rPr>
        <w:t>Data breach may be happened.</w:t>
      </w:r>
    </w:p>
    <w:p w:rsidR="002D54F5" w:rsidRPr="00556C1B" w:rsidRDefault="002D54F5" w:rsidP="002D54F5">
      <w:pPr>
        <w:pStyle w:val="ListParagraph"/>
        <w:numPr>
          <w:ilvl w:val="0"/>
          <w:numId w:val="10"/>
        </w:numPr>
        <w:rPr>
          <w:b w:val="0"/>
          <w:bCs/>
          <w:color w:val="auto"/>
          <w:sz w:val="24"/>
          <w:szCs w:val="20"/>
        </w:rPr>
      </w:pPr>
      <w:r w:rsidRPr="00556C1B">
        <w:rPr>
          <w:b w:val="0"/>
          <w:bCs/>
          <w:color w:val="auto"/>
          <w:sz w:val="24"/>
          <w:szCs w:val="20"/>
        </w:rPr>
        <w:t>Security and data protection issues may happen due to centralized data.</w:t>
      </w:r>
    </w:p>
    <w:p w:rsidR="002D54F5" w:rsidRPr="002D54F5" w:rsidRDefault="002D54F5" w:rsidP="004D0165">
      <w:pPr>
        <w:pStyle w:val="ListParagraph"/>
        <w:numPr>
          <w:ilvl w:val="0"/>
          <w:numId w:val="10"/>
        </w:numPr>
        <w:rPr>
          <w:b w:val="0"/>
          <w:bCs/>
          <w:color w:val="auto"/>
          <w:sz w:val="24"/>
          <w:szCs w:val="20"/>
        </w:rPr>
      </w:pPr>
      <w:r w:rsidRPr="00556C1B">
        <w:rPr>
          <w:b w:val="0"/>
          <w:bCs/>
          <w:color w:val="auto"/>
          <w:sz w:val="24"/>
          <w:szCs w:val="20"/>
        </w:rPr>
        <w:t>Requires process driven sales organization.</w:t>
      </w:r>
    </w:p>
    <w:p w:rsidR="002D54F5" w:rsidRDefault="002D54F5" w:rsidP="004D0165">
      <w:pPr>
        <w:pStyle w:val="Heading1"/>
        <w:rPr>
          <w:rFonts w:ascii="Times New Roman" w:hAnsi="Times New Roman" w:cs="Times New Roman"/>
          <w:color w:val="auto"/>
          <w:sz w:val="36"/>
          <w:szCs w:val="20"/>
        </w:rPr>
      </w:pPr>
      <w:r>
        <w:rPr>
          <w:rFonts w:ascii="Times New Roman" w:hAnsi="Times New Roman" w:cs="Times New Roman"/>
          <w:color w:val="auto"/>
          <w:sz w:val="36"/>
          <w:szCs w:val="20"/>
        </w:rPr>
        <w:t>Applications</w:t>
      </w:r>
    </w:p>
    <w:p w:rsidR="002D54F5" w:rsidRPr="002D54F5" w:rsidRDefault="002D54F5" w:rsidP="002D54F5">
      <w:pPr>
        <w:pStyle w:val="Heading1"/>
        <w:numPr>
          <w:ilvl w:val="0"/>
          <w:numId w:val="11"/>
        </w:numPr>
        <w:rPr>
          <w:rFonts w:ascii="Times New Roman" w:hAnsi="Times New Roman" w:cs="Times New Roman"/>
          <w:b w:val="0"/>
          <w:color w:val="auto"/>
          <w:sz w:val="24"/>
          <w:szCs w:val="24"/>
        </w:rPr>
      </w:pPr>
      <w:r w:rsidRPr="002D54F5">
        <w:rPr>
          <w:rFonts w:ascii="Times New Roman" w:hAnsi="Times New Roman" w:cs="Times New Roman"/>
          <w:b w:val="0"/>
          <w:color w:val="auto"/>
          <w:sz w:val="24"/>
          <w:szCs w:val="24"/>
        </w:rPr>
        <w:t xml:space="preserve">I want something </w:t>
      </w:r>
      <w:r w:rsidR="00CD6ED3" w:rsidRPr="002D54F5">
        <w:rPr>
          <w:rFonts w:ascii="Times New Roman" w:hAnsi="Times New Roman" w:cs="Times New Roman"/>
          <w:b w:val="0"/>
          <w:color w:val="auto"/>
          <w:sz w:val="24"/>
          <w:szCs w:val="24"/>
        </w:rPr>
        <w:t>reliable.</w:t>
      </w:r>
    </w:p>
    <w:p w:rsidR="002D54F5" w:rsidRPr="002D54F5" w:rsidRDefault="002D54F5" w:rsidP="002D54F5">
      <w:pPr>
        <w:pStyle w:val="Heading1"/>
        <w:numPr>
          <w:ilvl w:val="0"/>
          <w:numId w:val="11"/>
        </w:numPr>
        <w:rPr>
          <w:rFonts w:ascii="Times New Roman" w:hAnsi="Times New Roman" w:cs="Times New Roman"/>
          <w:b w:val="0"/>
          <w:color w:val="auto"/>
          <w:sz w:val="24"/>
          <w:szCs w:val="24"/>
        </w:rPr>
      </w:pPr>
      <w:proofErr w:type="gramStart"/>
      <w:r w:rsidRPr="002D54F5">
        <w:rPr>
          <w:rFonts w:ascii="Times New Roman" w:hAnsi="Times New Roman" w:cs="Times New Roman"/>
          <w:b w:val="0"/>
          <w:color w:val="auto"/>
          <w:sz w:val="24"/>
          <w:szCs w:val="24"/>
        </w:rPr>
        <w:t>Can work easily</w:t>
      </w:r>
      <w:r>
        <w:rPr>
          <w:rFonts w:ascii="Times New Roman" w:hAnsi="Times New Roman" w:cs="Times New Roman"/>
          <w:b w:val="0"/>
          <w:color w:val="auto"/>
          <w:sz w:val="24"/>
          <w:szCs w:val="24"/>
        </w:rPr>
        <w:t>.</w:t>
      </w:r>
      <w:proofErr w:type="gramEnd"/>
    </w:p>
    <w:p w:rsidR="002D54F5" w:rsidRPr="002D54F5" w:rsidRDefault="002D54F5" w:rsidP="002D54F5">
      <w:pPr>
        <w:pStyle w:val="Heading1"/>
        <w:numPr>
          <w:ilvl w:val="0"/>
          <w:numId w:val="11"/>
        </w:numPr>
        <w:rPr>
          <w:rFonts w:ascii="Times New Roman" w:hAnsi="Times New Roman" w:cs="Times New Roman"/>
          <w:b w:val="0"/>
          <w:color w:val="auto"/>
          <w:sz w:val="24"/>
          <w:szCs w:val="24"/>
        </w:rPr>
      </w:pPr>
      <w:r w:rsidRPr="002D54F5">
        <w:rPr>
          <w:rFonts w:ascii="Times New Roman" w:hAnsi="Times New Roman" w:cs="Times New Roman"/>
          <w:b w:val="0"/>
          <w:color w:val="auto"/>
          <w:sz w:val="24"/>
          <w:szCs w:val="24"/>
        </w:rPr>
        <w:t>Streamlining internal sales processes</w:t>
      </w:r>
      <w:r>
        <w:rPr>
          <w:rFonts w:ascii="Times New Roman" w:hAnsi="Times New Roman" w:cs="Times New Roman"/>
          <w:b w:val="0"/>
          <w:color w:val="auto"/>
          <w:sz w:val="24"/>
          <w:szCs w:val="24"/>
        </w:rPr>
        <w:t>.</w:t>
      </w:r>
    </w:p>
    <w:p w:rsidR="00C30001" w:rsidRPr="00556C1B" w:rsidRDefault="002D54F5" w:rsidP="00C30001">
      <w:pPr>
        <w:pStyle w:val="Heading1"/>
        <w:rPr>
          <w:rFonts w:ascii="Times New Roman" w:hAnsi="Times New Roman" w:cs="Times New Roman"/>
          <w:color w:val="auto"/>
          <w:sz w:val="36"/>
          <w:szCs w:val="20"/>
        </w:rPr>
      </w:pPr>
      <w:r>
        <w:rPr>
          <w:rFonts w:ascii="Times New Roman" w:hAnsi="Times New Roman" w:cs="Times New Roman"/>
          <w:color w:val="auto"/>
          <w:sz w:val="24"/>
          <w:szCs w:val="24"/>
        </w:rPr>
        <w:t xml:space="preserve"> </w:t>
      </w:r>
      <w:r w:rsidR="00C30001" w:rsidRPr="00556C1B">
        <w:rPr>
          <w:rFonts w:ascii="Times New Roman" w:hAnsi="Times New Roman" w:cs="Times New Roman"/>
          <w:color w:val="auto"/>
          <w:sz w:val="36"/>
          <w:szCs w:val="20"/>
        </w:rPr>
        <w:t>Conclusion</w:t>
      </w:r>
    </w:p>
    <w:p w:rsidR="00C30001" w:rsidRPr="00556C1B" w:rsidRDefault="00322953" w:rsidP="00322953">
      <w:pPr>
        <w:ind w:left="57"/>
        <w:jc w:val="both"/>
        <w:rPr>
          <w:rFonts w:ascii="Times New Roman" w:hAnsi="Times New Roman" w:cs="Times New Roman"/>
          <w:b w:val="0"/>
          <w:bCs/>
          <w:color w:val="auto"/>
          <w:sz w:val="24"/>
          <w:szCs w:val="24"/>
        </w:rPr>
      </w:pPr>
      <w:r w:rsidRPr="00556C1B">
        <w:rPr>
          <w:rFonts w:ascii="Times New Roman" w:hAnsi="Times New Roman" w:cs="Times New Roman"/>
          <w:b w:val="0"/>
          <w:bCs/>
          <w:color w:val="auto"/>
          <w:sz w:val="24"/>
          <w:szCs w:val="24"/>
        </w:rPr>
        <w:tab/>
      </w:r>
      <w:r w:rsidR="00C30001" w:rsidRPr="00556C1B">
        <w:rPr>
          <w:rFonts w:ascii="Times New Roman" w:hAnsi="Times New Roman" w:cs="Times New Roman"/>
          <w:b w:val="0"/>
          <w:bCs/>
          <w:color w:val="auto"/>
          <w:sz w:val="24"/>
          <w:szCs w:val="24"/>
        </w:rPr>
        <w:t>Student internal mark management system deals with student detail. Academic related reports collage details and course detail. It tracks all the detail of a student form the day one to the end his course which can be used fo</w:t>
      </w:r>
      <w:r w:rsidRPr="00556C1B">
        <w:rPr>
          <w:rFonts w:ascii="Times New Roman" w:hAnsi="Times New Roman" w:cs="Times New Roman"/>
          <w:b w:val="0"/>
          <w:bCs/>
          <w:color w:val="auto"/>
          <w:sz w:val="24"/>
          <w:szCs w:val="24"/>
        </w:rPr>
        <w:t>r</w:t>
      </w:r>
      <w:r w:rsidR="00C30001" w:rsidRPr="00556C1B">
        <w:rPr>
          <w:rFonts w:ascii="Times New Roman" w:hAnsi="Times New Roman" w:cs="Times New Roman"/>
          <w:b w:val="0"/>
          <w:bCs/>
          <w:color w:val="auto"/>
          <w:sz w:val="24"/>
          <w:szCs w:val="24"/>
        </w:rPr>
        <w:t xml:space="preserve"> all reporting purpose tracking of progress. In the course </w:t>
      </w:r>
      <w:proofErr w:type="gramStart"/>
      <w:r w:rsidR="00C30001" w:rsidRPr="00556C1B">
        <w:rPr>
          <w:rFonts w:ascii="Times New Roman" w:hAnsi="Times New Roman" w:cs="Times New Roman"/>
          <w:b w:val="0"/>
          <w:bCs/>
          <w:color w:val="auto"/>
          <w:sz w:val="24"/>
          <w:szCs w:val="24"/>
        </w:rPr>
        <w:t>completes,</w:t>
      </w:r>
      <w:proofErr w:type="gramEnd"/>
      <w:r w:rsidR="00C30001" w:rsidRPr="00556C1B">
        <w:rPr>
          <w:rFonts w:ascii="Times New Roman" w:hAnsi="Times New Roman" w:cs="Times New Roman"/>
          <w:b w:val="0"/>
          <w:bCs/>
          <w:color w:val="auto"/>
          <w:sz w:val="24"/>
          <w:szCs w:val="24"/>
        </w:rPr>
        <w:t xml:space="preserve"> semester upcoming semester detail, Exam detail, Project or any other Assignment details, and exam result.</w:t>
      </w:r>
    </w:p>
    <w:p w:rsidR="00322953" w:rsidRPr="00556C1B" w:rsidRDefault="00703874" w:rsidP="00322953">
      <w:pPr>
        <w:pStyle w:val="Heading1"/>
        <w:rPr>
          <w:rFonts w:ascii="Times New Roman" w:hAnsi="Times New Roman" w:cs="Times New Roman"/>
          <w:color w:val="auto"/>
          <w:sz w:val="36"/>
          <w:szCs w:val="36"/>
        </w:rPr>
      </w:pPr>
      <w:r>
        <w:rPr>
          <w:rFonts w:ascii="Times New Roman" w:hAnsi="Times New Roman" w:cs="Times New Roman"/>
          <w:color w:val="auto"/>
          <w:sz w:val="36"/>
          <w:szCs w:val="36"/>
        </w:rPr>
        <w:lastRenderedPageBreak/>
        <w:t>Future S</w:t>
      </w:r>
      <w:r w:rsidR="00322953" w:rsidRPr="00556C1B">
        <w:rPr>
          <w:rFonts w:ascii="Times New Roman" w:hAnsi="Times New Roman" w:cs="Times New Roman"/>
          <w:color w:val="auto"/>
          <w:sz w:val="36"/>
          <w:szCs w:val="36"/>
        </w:rPr>
        <w:t>cope</w:t>
      </w:r>
    </w:p>
    <w:p w:rsidR="00322953" w:rsidRDefault="00322953" w:rsidP="00322953">
      <w:pPr>
        <w:pStyle w:val="Content"/>
        <w:rPr>
          <w:rFonts w:ascii="Times New Roman" w:hAnsi="Times New Roman" w:cs="Times New Roman"/>
          <w:color w:val="auto"/>
          <w:sz w:val="24"/>
          <w:szCs w:val="24"/>
        </w:rPr>
      </w:pPr>
      <w:r w:rsidRPr="00556C1B">
        <w:rPr>
          <w:rFonts w:ascii="Times New Roman" w:hAnsi="Times New Roman" w:cs="Times New Roman"/>
          <w:color w:val="auto"/>
          <w:sz w:val="24"/>
          <w:szCs w:val="24"/>
        </w:rPr>
        <w:tab/>
        <w:t>Scope of education means range of view, outlook, field or opportunity of activity, operation and application of education. Education has a wider meaning and application.</w:t>
      </w:r>
    </w:p>
    <w:p w:rsidR="00605247" w:rsidRDefault="00605247" w:rsidP="00322953">
      <w:pPr>
        <w:pStyle w:val="Content"/>
        <w:rPr>
          <w:rFonts w:ascii="Times New Roman" w:hAnsi="Times New Roman" w:cs="Times New Roman"/>
          <w:color w:val="auto"/>
          <w:sz w:val="24"/>
          <w:szCs w:val="24"/>
        </w:rPr>
      </w:pPr>
    </w:p>
    <w:p w:rsidR="00605247" w:rsidRDefault="00605247" w:rsidP="00322953">
      <w:pPr>
        <w:pStyle w:val="Content"/>
        <w:rPr>
          <w:rFonts w:ascii="Times New Roman" w:hAnsi="Times New Roman" w:cs="Times New Roman"/>
          <w:color w:val="auto"/>
          <w:sz w:val="24"/>
          <w:szCs w:val="24"/>
        </w:rPr>
      </w:pPr>
    </w:p>
    <w:p w:rsidR="00605247" w:rsidRDefault="00605247" w:rsidP="00322953">
      <w:pPr>
        <w:pStyle w:val="Content"/>
        <w:rPr>
          <w:rFonts w:ascii="Times New Roman" w:hAnsi="Times New Roman" w:cs="Times New Roman"/>
          <w:color w:val="auto"/>
          <w:sz w:val="24"/>
          <w:szCs w:val="24"/>
        </w:rPr>
      </w:pPr>
    </w:p>
    <w:p w:rsidR="00605247" w:rsidRDefault="00605247" w:rsidP="00322953">
      <w:pPr>
        <w:pStyle w:val="Content"/>
        <w:rPr>
          <w:rFonts w:ascii="Times New Roman" w:hAnsi="Times New Roman" w:cs="Times New Roman"/>
          <w:color w:val="auto"/>
          <w:sz w:val="24"/>
          <w:szCs w:val="24"/>
        </w:rPr>
      </w:pPr>
    </w:p>
    <w:p w:rsidR="00605247" w:rsidRDefault="00605247" w:rsidP="00322953">
      <w:pPr>
        <w:pStyle w:val="Content"/>
        <w:rPr>
          <w:rFonts w:ascii="Times New Roman" w:hAnsi="Times New Roman" w:cs="Times New Roman"/>
          <w:color w:val="auto"/>
          <w:sz w:val="24"/>
          <w:szCs w:val="24"/>
        </w:rPr>
      </w:pPr>
    </w:p>
    <w:p w:rsidR="00605247" w:rsidRDefault="00605247" w:rsidP="00322953">
      <w:pPr>
        <w:pStyle w:val="Content"/>
        <w:rPr>
          <w:rFonts w:ascii="Times New Roman" w:hAnsi="Times New Roman" w:cs="Times New Roman"/>
          <w:color w:val="auto"/>
          <w:sz w:val="24"/>
          <w:szCs w:val="24"/>
        </w:rPr>
      </w:pPr>
    </w:p>
    <w:p w:rsidR="00605247" w:rsidRDefault="00605247" w:rsidP="00322953">
      <w:pPr>
        <w:pStyle w:val="Content"/>
        <w:rPr>
          <w:rFonts w:ascii="Times New Roman" w:hAnsi="Times New Roman" w:cs="Times New Roman"/>
          <w:color w:val="auto"/>
          <w:sz w:val="24"/>
          <w:szCs w:val="24"/>
        </w:rPr>
      </w:pPr>
    </w:p>
    <w:p w:rsidR="00605247" w:rsidRDefault="00605247" w:rsidP="00322953">
      <w:pPr>
        <w:pStyle w:val="Content"/>
        <w:rPr>
          <w:rFonts w:ascii="Times New Roman" w:hAnsi="Times New Roman" w:cs="Times New Roman"/>
          <w:color w:val="auto"/>
          <w:sz w:val="24"/>
          <w:szCs w:val="24"/>
        </w:rPr>
      </w:pPr>
    </w:p>
    <w:p w:rsidR="00605247" w:rsidRDefault="00605247" w:rsidP="00322953">
      <w:pPr>
        <w:pStyle w:val="Content"/>
        <w:rPr>
          <w:rFonts w:ascii="Times New Roman" w:hAnsi="Times New Roman" w:cs="Times New Roman"/>
          <w:color w:val="auto"/>
          <w:sz w:val="24"/>
          <w:szCs w:val="24"/>
        </w:rPr>
      </w:pPr>
    </w:p>
    <w:p w:rsidR="00605247" w:rsidRDefault="00605247" w:rsidP="00322953">
      <w:pPr>
        <w:pStyle w:val="Content"/>
        <w:rPr>
          <w:rFonts w:ascii="Times New Roman" w:hAnsi="Times New Roman" w:cs="Times New Roman"/>
          <w:color w:val="auto"/>
          <w:sz w:val="24"/>
          <w:szCs w:val="24"/>
        </w:rPr>
      </w:pPr>
    </w:p>
    <w:p w:rsidR="00605247" w:rsidRDefault="00605247" w:rsidP="00322953">
      <w:pPr>
        <w:pStyle w:val="Content"/>
        <w:rPr>
          <w:rFonts w:ascii="Times New Roman" w:hAnsi="Times New Roman" w:cs="Times New Roman"/>
          <w:color w:val="auto"/>
          <w:sz w:val="24"/>
          <w:szCs w:val="24"/>
        </w:rPr>
      </w:pPr>
    </w:p>
    <w:p w:rsidR="00605247" w:rsidRDefault="00605247" w:rsidP="00322953">
      <w:pPr>
        <w:pStyle w:val="Content"/>
        <w:rPr>
          <w:rFonts w:ascii="Times New Roman" w:hAnsi="Times New Roman" w:cs="Times New Roman"/>
          <w:color w:val="auto"/>
          <w:sz w:val="24"/>
          <w:szCs w:val="24"/>
        </w:rPr>
      </w:pPr>
    </w:p>
    <w:p w:rsidR="00605247" w:rsidRDefault="00605247" w:rsidP="00322953">
      <w:pPr>
        <w:pStyle w:val="Content"/>
        <w:rPr>
          <w:rFonts w:ascii="Times New Roman" w:hAnsi="Times New Roman" w:cs="Times New Roman"/>
          <w:color w:val="auto"/>
          <w:sz w:val="24"/>
          <w:szCs w:val="24"/>
        </w:rPr>
      </w:pPr>
    </w:p>
    <w:p w:rsidR="00605247" w:rsidRDefault="00605247" w:rsidP="00322953">
      <w:pPr>
        <w:pStyle w:val="Content"/>
        <w:rPr>
          <w:rFonts w:ascii="Times New Roman" w:hAnsi="Times New Roman" w:cs="Times New Roman"/>
          <w:color w:val="auto"/>
          <w:sz w:val="24"/>
          <w:szCs w:val="24"/>
        </w:rPr>
      </w:pPr>
    </w:p>
    <w:p w:rsidR="00605247" w:rsidRDefault="00605247" w:rsidP="00322953">
      <w:pPr>
        <w:pStyle w:val="Content"/>
        <w:rPr>
          <w:rFonts w:ascii="Times New Roman" w:hAnsi="Times New Roman" w:cs="Times New Roman"/>
          <w:color w:val="auto"/>
          <w:sz w:val="24"/>
          <w:szCs w:val="24"/>
        </w:rPr>
      </w:pPr>
    </w:p>
    <w:p w:rsidR="00605247" w:rsidRDefault="00605247" w:rsidP="00322953">
      <w:pPr>
        <w:pStyle w:val="Content"/>
        <w:rPr>
          <w:rFonts w:ascii="Times New Roman" w:hAnsi="Times New Roman" w:cs="Times New Roman"/>
          <w:color w:val="auto"/>
          <w:sz w:val="24"/>
          <w:szCs w:val="24"/>
        </w:rPr>
      </w:pPr>
    </w:p>
    <w:p w:rsidR="00605247" w:rsidRDefault="00605247" w:rsidP="00322953">
      <w:pPr>
        <w:pStyle w:val="Content"/>
        <w:rPr>
          <w:rFonts w:ascii="Times New Roman" w:hAnsi="Times New Roman" w:cs="Times New Roman"/>
          <w:color w:val="auto"/>
          <w:sz w:val="24"/>
          <w:szCs w:val="24"/>
        </w:rPr>
      </w:pPr>
    </w:p>
    <w:p w:rsidR="00605247" w:rsidRDefault="00605247" w:rsidP="00322953">
      <w:pPr>
        <w:pStyle w:val="Content"/>
        <w:rPr>
          <w:rFonts w:ascii="Times New Roman" w:hAnsi="Times New Roman" w:cs="Times New Roman"/>
          <w:color w:val="auto"/>
          <w:sz w:val="24"/>
          <w:szCs w:val="24"/>
        </w:rPr>
      </w:pPr>
    </w:p>
    <w:p w:rsidR="00605247" w:rsidRDefault="00605247" w:rsidP="00322953">
      <w:pPr>
        <w:pStyle w:val="Content"/>
        <w:rPr>
          <w:rFonts w:ascii="Times New Roman" w:hAnsi="Times New Roman" w:cs="Times New Roman"/>
          <w:color w:val="auto"/>
          <w:sz w:val="24"/>
          <w:szCs w:val="24"/>
        </w:rPr>
      </w:pPr>
    </w:p>
    <w:p w:rsidR="00605247" w:rsidRDefault="00605247" w:rsidP="00322953">
      <w:pPr>
        <w:pStyle w:val="Content"/>
        <w:rPr>
          <w:rFonts w:ascii="Times New Roman" w:hAnsi="Times New Roman" w:cs="Times New Roman"/>
          <w:i/>
          <w:color w:val="auto"/>
          <w:sz w:val="24"/>
          <w:szCs w:val="24"/>
        </w:rPr>
      </w:pPr>
    </w:p>
    <w:p w:rsidR="00605247" w:rsidRPr="00605247" w:rsidRDefault="00605247" w:rsidP="00322953">
      <w:pPr>
        <w:pStyle w:val="Content"/>
        <w:rPr>
          <w:rFonts w:ascii="Times New Roman" w:hAnsi="Times New Roman" w:cs="Times New Roman"/>
          <w:i/>
          <w:color w:val="auto"/>
          <w:sz w:val="24"/>
          <w:szCs w:val="24"/>
        </w:rPr>
      </w:pPr>
    </w:p>
    <w:p w:rsidR="00605247" w:rsidRDefault="00605247" w:rsidP="00322953">
      <w:pPr>
        <w:pStyle w:val="Content"/>
        <w:rPr>
          <w:rFonts w:ascii="Times New Roman" w:hAnsi="Times New Roman" w:cs="Times New Roman"/>
          <w:color w:val="auto"/>
          <w:sz w:val="24"/>
          <w:szCs w:val="24"/>
        </w:rPr>
      </w:pPr>
    </w:p>
    <w:p w:rsidR="00605247" w:rsidRDefault="00605247" w:rsidP="00322953">
      <w:pPr>
        <w:pStyle w:val="Content"/>
        <w:rPr>
          <w:rFonts w:ascii="Times New Roman" w:hAnsi="Times New Roman" w:cs="Times New Roman"/>
          <w:color w:val="auto"/>
          <w:sz w:val="24"/>
          <w:szCs w:val="24"/>
        </w:rPr>
      </w:pPr>
    </w:p>
    <w:p w:rsidR="00605247" w:rsidRPr="00605247" w:rsidRDefault="00605247" w:rsidP="00322953">
      <w:pPr>
        <w:pStyle w:val="Content"/>
        <w:rPr>
          <w:rFonts w:ascii="Times New Roman" w:hAnsi="Times New Roman" w:cs="Times New Roman"/>
          <w:color w:val="auto"/>
          <w:sz w:val="72"/>
          <w:szCs w:val="72"/>
        </w:rPr>
      </w:pPr>
      <w:r w:rsidRPr="00605247">
        <w:rPr>
          <w:rFonts w:ascii="Times New Roman" w:hAnsi="Times New Roman" w:cs="Times New Roman"/>
          <w:i/>
          <w:color w:val="auto"/>
          <w:sz w:val="72"/>
          <w:szCs w:val="72"/>
        </w:rPr>
        <w:t xml:space="preserve">               THANK YOU</w:t>
      </w:r>
    </w:p>
    <w:sectPr w:rsidR="00605247" w:rsidRPr="00605247" w:rsidSect="00DF027C">
      <w:headerReference w:type="default" r:id="rId18"/>
      <w:footerReference w:type="default" r:id="rId19"/>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2142" w:rsidRDefault="00032142">
      <w:r>
        <w:separator/>
      </w:r>
    </w:p>
    <w:p w:rsidR="00032142" w:rsidRDefault="00032142"/>
  </w:endnote>
  <w:endnote w:type="continuationSeparator" w:id="0">
    <w:p w:rsidR="00032142" w:rsidRDefault="00032142">
      <w:r>
        <w:continuationSeparator/>
      </w:r>
    </w:p>
    <w:p w:rsidR="00032142" w:rsidRDefault="000321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Times New Roman"/>
    <w:charset w:val="00"/>
    <w:family w:val="auto"/>
    <w:pitch w:val="variable"/>
    <w:sig w:usb0="00000001" w:usb1="00000003" w:usb2="00000000" w:usb3="00000000" w:csb0="000001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8748919"/>
      <w:docPartObj>
        <w:docPartGallery w:val="Page Numbers (Bottom of Page)"/>
        <w:docPartUnique/>
      </w:docPartObj>
    </w:sdtPr>
    <w:sdtEndPr>
      <w:rPr>
        <w:noProof/>
      </w:rPr>
    </w:sdtEndPr>
    <w:sdtContent>
      <w:p w:rsidR="00DF027C" w:rsidRDefault="0028767B">
        <w:pPr>
          <w:pStyle w:val="Footer"/>
          <w:jc w:val="center"/>
        </w:pPr>
        <w:r>
          <w:fldChar w:fldCharType="begin"/>
        </w:r>
        <w:r w:rsidR="00DF027C">
          <w:instrText xml:space="preserve"> PAGE   \* MERGEFORMAT </w:instrText>
        </w:r>
        <w:r>
          <w:fldChar w:fldCharType="separate"/>
        </w:r>
        <w:r w:rsidR="009F737A">
          <w:rPr>
            <w:noProof/>
          </w:rPr>
          <w:t>1</w:t>
        </w:r>
        <w:r>
          <w:rPr>
            <w:noProof/>
          </w:rPr>
          <w:fldChar w:fldCharType="end"/>
        </w:r>
      </w:p>
    </w:sdtContent>
  </w:sdt>
  <w:p w:rsidR="00DF027C" w:rsidRDefault="00DF02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2142" w:rsidRDefault="00032142">
      <w:r>
        <w:separator/>
      </w:r>
    </w:p>
    <w:p w:rsidR="00032142" w:rsidRDefault="00032142"/>
  </w:footnote>
  <w:footnote w:type="continuationSeparator" w:id="0">
    <w:p w:rsidR="00032142" w:rsidRDefault="00032142">
      <w:r>
        <w:continuationSeparator/>
      </w:r>
    </w:p>
    <w:p w:rsidR="00032142" w:rsidRDefault="0003214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rsidTr="00D077E9">
      <w:trPr>
        <w:trHeight w:val="978"/>
      </w:trPr>
      <w:tc>
        <w:tcPr>
          <w:tcW w:w="9990" w:type="dxa"/>
          <w:tcBorders>
            <w:top w:val="nil"/>
            <w:left w:val="nil"/>
            <w:bottom w:val="single" w:sz="36" w:space="0" w:color="34ABA2" w:themeColor="accent3"/>
            <w:right w:val="nil"/>
          </w:tcBorders>
        </w:tcPr>
        <w:p w:rsidR="00D077E9" w:rsidRDefault="00D077E9">
          <w:pPr>
            <w:pStyle w:val="Header"/>
          </w:pPr>
        </w:p>
      </w:tc>
    </w:tr>
  </w:tbl>
  <w:p w:rsidR="00D077E9" w:rsidRDefault="00D077E9" w:rsidP="00D077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8173A"/>
    <w:multiLevelType w:val="hybridMultilevel"/>
    <w:tmpl w:val="7AF4789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18B305D"/>
    <w:multiLevelType w:val="hybridMultilevel"/>
    <w:tmpl w:val="C6AE9A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17525790"/>
    <w:multiLevelType w:val="hybridMultilevel"/>
    <w:tmpl w:val="D8AA9A28"/>
    <w:lvl w:ilvl="0" w:tplc="731ECBFA">
      <w:start w:val="1"/>
      <w:numFmt w:val="decimal"/>
      <w:lvlText w:val="%1."/>
      <w:lvlJc w:val="left"/>
      <w:pPr>
        <w:ind w:left="927" w:hanging="360"/>
      </w:pPr>
      <w:rPr>
        <w:b w:val="0"/>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67B464D"/>
    <w:multiLevelType w:val="multilevel"/>
    <w:tmpl w:val="754A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1F3890"/>
    <w:multiLevelType w:val="hybridMultilevel"/>
    <w:tmpl w:val="48960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08012C5"/>
    <w:multiLevelType w:val="hybridMultilevel"/>
    <w:tmpl w:val="A428254E"/>
    <w:lvl w:ilvl="0" w:tplc="4009000B">
      <w:start w:val="1"/>
      <w:numFmt w:val="bullet"/>
      <w:lvlText w:val=""/>
      <w:lvlJc w:val="left"/>
      <w:pPr>
        <w:ind w:left="2880" w:hanging="360"/>
      </w:pPr>
      <w:rPr>
        <w:rFonts w:ascii="Wingdings" w:hAnsi="Wingdings" w:hint="default"/>
      </w:rPr>
    </w:lvl>
    <w:lvl w:ilvl="1" w:tplc="40090003">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
    <w:nsid w:val="50871D39"/>
    <w:multiLevelType w:val="hybridMultilevel"/>
    <w:tmpl w:val="A88A410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510572DF"/>
    <w:multiLevelType w:val="hybridMultilevel"/>
    <w:tmpl w:val="E7F2D9AE"/>
    <w:lvl w:ilvl="0" w:tplc="731ECBFA">
      <w:start w:val="1"/>
      <w:numFmt w:val="decimal"/>
      <w:lvlText w:val="%1."/>
      <w:lvlJc w:val="left"/>
      <w:pPr>
        <w:ind w:left="927" w:hanging="360"/>
      </w:pPr>
      <w:rPr>
        <w:b w:val="0"/>
        <w:bCs/>
        <w:sz w:val="24"/>
        <w:szCs w:val="24"/>
      </w:rPr>
    </w:lvl>
    <w:lvl w:ilvl="1" w:tplc="40090019" w:tentative="1">
      <w:start w:val="1"/>
      <w:numFmt w:val="lowerLetter"/>
      <w:lvlText w:val="%2."/>
      <w:lvlJc w:val="left"/>
      <w:pPr>
        <w:ind w:left="927" w:hanging="360"/>
      </w:pPr>
    </w:lvl>
    <w:lvl w:ilvl="2" w:tplc="4009001B" w:tentative="1">
      <w:start w:val="1"/>
      <w:numFmt w:val="lowerRoman"/>
      <w:lvlText w:val="%3."/>
      <w:lvlJc w:val="right"/>
      <w:pPr>
        <w:ind w:left="1647" w:hanging="180"/>
      </w:pPr>
    </w:lvl>
    <w:lvl w:ilvl="3" w:tplc="4009000F" w:tentative="1">
      <w:start w:val="1"/>
      <w:numFmt w:val="decimal"/>
      <w:lvlText w:val="%4."/>
      <w:lvlJc w:val="left"/>
      <w:pPr>
        <w:ind w:left="2367" w:hanging="360"/>
      </w:pPr>
    </w:lvl>
    <w:lvl w:ilvl="4" w:tplc="40090019" w:tentative="1">
      <w:start w:val="1"/>
      <w:numFmt w:val="lowerLetter"/>
      <w:lvlText w:val="%5."/>
      <w:lvlJc w:val="left"/>
      <w:pPr>
        <w:ind w:left="3087" w:hanging="360"/>
      </w:pPr>
    </w:lvl>
    <w:lvl w:ilvl="5" w:tplc="4009001B" w:tentative="1">
      <w:start w:val="1"/>
      <w:numFmt w:val="lowerRoman"/>
      <w:lvlText w:val="%6."/>
      <w:lvlJc w:val="right"/>
      <w:pPr>
        <w:ind w:left="3807" w:hanging="180"/>
      </w:pPr>
    </w:lvl>
    <w:lvl w:ilvl="6" w:tplc="4009000F" w:tentative="1">
      <w:start w:val="1"/>
      <w:numFmt w:val="decimal"/>
      <w:lvlText w:val="%7."/>
      <w:lvlJc w:val="left"/>
      <w:pPr>
        <w:ind w:left="4527" w:hanging="360"/>
      </w:pPr>
    </w:lvl>
    <w:lvl w:ilvl="7" w:tplc="40090019" w:tentative="1">
      <w:start w:val="1"/>
      <w:numFmt w:val="lowerLetter"/>
      <w:lvlText w:val="%8."/>
      <w:lvlJc w:val="left"/>
      <w:pPr>
        <w:ind w:left="5247" w:hanging="360"/>
      </w:pPr>
    </w:lvl>
    <w:lvl w:ilvl="8" w:tplc="4009001B" w:tentative="1">
      <w:start w:val="1"/>
      <w:numFmt w:val="lowerRoman"/>
      <w:lvlText w:val="%9."/>
      <w:lvlJc w:val="right"/>
      <w:pPr>
        <w:ind w:left="5967" w:hanging="180"/>
      </w:pPr>
    </w:lvl>
  </w:abstractNum>
  <w:abstractNum w:abstractNumId="8">
    <w:nsid w:val="527633E8"/>
    <w:multiLevelType w:val="hybridMultilevel"/>
    <w:tmpl w:val="C860B52A"/>
    <w:lvl w:ilvl="0" w:tplc="0AAE00BE">
      <w:start w:val="1"/>
      <w:numFmt w:val="decimal"/>
      <w:lvlText w:val="%1."/>
      <w:lvlJc w:val="left"/>
      <w:pPr>
        <w:ind w:left="948" w:hanging="360"/>
      </w:pPr>
      <w:rPr>
        <w:rFonts w:hint="default"/>
      </w:rPr>
    </w:lvl>
    <w:lvl w:ilvl="1" w:tplc="04090019" w:tentative="1">
      <w:start w:val="1"/>
      <w:numFmt w:val="lowerLetter"/>
      <w:lvlText w:val="%2."/>
      <w:lvlJc w:val="left"/>
      <w:pPr>
        <w:ind w:left="1668" w:hanging="360"/>
      </w:pPr>
    </w:lvl>
    <w:lvl w:ilvl="2" w:tplc="0409001B" w:tentative="1">
      <w:start w:val="1"/>
      <w:numFmt w:val="lowerRoman"/>
      <w:lvlText w:val="%3."/>
      <w:lvlJc w:val="right"/>
      <w:pPr>
        <w:ind w:left="2388" w:hanging="180"/>
      </w:pPr>
    </w:lvl>
    <w:lvl w:ilvl="3" w:tplc="0409000F" w:tentative="1">
      <w:start w:val="1"/>
      <w:numFmt w:val="decimal"/>
      <w:lvlText w:val="%4."/>
      <w:lvlJc w:val="left"/>
      <w:pPr>
        <w:ind w:left="3108" w:hanging="360"/>
      </w:pPr>
    </w:lvl>
    <w:lvl w:ilvl="4" w:tplc="04090019" w:tentative="1">
      <w:start w:val="1"/>
      <w:numFmt w:val="lowerLetter"/>
      <w:lvlText w:val="%5."/>
      <w:lvlJc w:val="left"/>
      <w:pPr>
        <w:ind w:left="3828" w:hanging="360"/>
      </w:pPr>
    </w:lvl>
    <w:lvl w:ilvl="5" w:tplc="0409001B" w:tentative="1">
      <w:start w:val="1"/>
      <w:numFmt w:val="lowerRoman"/>
      <w:lvlText w:val="%6."/>
      <w:lvlJc w:val="right"/>
      <w:pPr>
        <w:ind w:left="4548" w:hanging="180"/>
      </w:pPr>
    </w:lvl>
    <w:lvl w:ilvl="6" w:tplc="0409000F" w:tentative="1">
      <w:start w:val="1"/>
      <w:numFmt w:val="decimal"/>
      <w:lvlText w:val="%7."/>
      <w:lvlJc w:val="left"/>
      <w:pPr>
        <w:ind w:left="5268" w:hanging="360"/>
      </w:pPr>
    </w:lvl>
    <w:lvl w:ilvl="7" w:tplc="04090019" w:tentative="1">
      <w:start w:val="1"/>
      <w:numFmt w:val="lowerLetter"/>
      <w:lvlText w:val="%8."/>
      <w:lvlJc w:val="left"/>
      <w:pPr>
        <w:ind w:left="5988" w:hanging="360"/>
      </w:pPr>
    </w:lvl>
    <w:lvl w:ilvl="8" w:tplc="0409001B" w:tentative="1">
      <w:start w:val="1"/>
      <w:numFmt w:val="lowerRoman"/>
      <w:lvlText w:val="%9."/>
      <w:lvlJc w:val="right"/>
      <w:pPr>
        <w:ind w:left="6708" w:hanging="180"/>
      </w:pPr>
    </w:lvl>
  </w:abstractNum>
  <w:abstractNum w:abstractNumId="9">
    <w:nsid w:val="68460B50"/>
    <w:multiLevelType w:val="hybridMultilevel"/>
    <w:tmpl w:val="E494A4EC"/>
    <w:lvl w:ilvl="0" w:tplc="0616C036">
      <w:start w:val="1"/>
      <w:numFmt w:val="decimal"/>
      <w:lvlText w:val="%1."/>
      <w:lvlJc w:val="left"/>
      <w:pPr>
        <w:ind w:left="785" w:hanging="360"/>
      </w:pPr>
      <w:rPr>
        <w:sz w:val="24"/>
        <w:szCs w:val="24"/>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10">
    <w:nsid w:val="726C6926"/>
    <w:multiLevelType w:val="hybridMultilevel"/>
    <w:tmpl w:val="5F164D72"/>
    <w:lvl w:ilvl="0" w:tplc="A7920C44">
      <w:start w:val="4"/>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10"/>
  </w:num>
  <w:num w:numId="5">
    <w:abstractNumId w:val="0"/>
  </w:num>
  <w:num w:numId="6">
    <w:abstractNumId w:val="5"/>
  </w:num>
  <w:num w:numId="7">
    <w:abstractNumId w:val="1"/>
  </w:num>
  <w:num w:numId="8">
    <w:abstractNumId w:val="9"/>
  </w:num>
  <w:num w:numId="9">
    <w:abstractNumId w:val="7"/>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E9B"/>
    <w:rsid w:val="00000EBD"/>
    <w:rsid w:val="0002482E"/>
    <w:rsid w:val="00031DB4"/>
    <w:rsid w:val="00032142"/>
    <w:rsid w:val="00050324"/>
    <w:rsid w:val="00095956"/>
    <w:rsid w:val="000A0150"/>
    <w:rsid w:val="000E63C9"/>
    <w:rsid w:val="000E716B"/>
    <w:rsid w:val="00105997"/>
    <w:rsid w:val="00130331"/>
    <w:rsid w:val="00130E9D"/>
    <w:rsid w:val="00130ED3"/>
    <w:rsid w:val="00150A6D"/>
    <w:rsid w:val="00183409"/>
    <w:rsid w:val="00185B35"/>
    <w:rsid w:val="001D17E0"/>
    <w:rsid w:val="001F2BC8"/>
    <w:rsid w:val="001F5F6B"/>
    <w:rsid w:val="002243ED"/>
    <w:rsid w:val="00243EBC"/>
    <w:rsid w:val="00246A35"/>
    <w:rsid w:val="00282100"/>
    <w:rsid w:val="00284348"/>
    <w:rsid w:val="0028767B"/>
    <w:rsid w:val="002D54F5"/>
    <w:rsid w:val="002F51F5"/>
    <w:rsid w:val="00312137"/>
    <w:rsid w:val="00322953"/>
    <w:rsid w:val="00330359"/>
    <w:rsid w:val="0033762F"/>
    <w:rsid w:val="00366C7E"/>
    <w:rsid w:val="00384EA3"/>
    <w:rsid w:val="003A39A1"/>
    <w:rsid w:val="003C2191"/>
    <w:rsid w:val="003D3863"/>
    <w:rsid w:val="003F51C9"/>
    <w:rsid w:val="004110DE"/>
    <w:rsid w:val="0044085A"/>
    <w:rsid w:val="00486789"/>
    <w:rsid w:val="004B21A5"/>
    <w:rsid w:val="004D0165"/>
    <w:rsid w:val="005037F0"/>
    <w:rsid w:val="00516A86"/>
    <w:rsid w:val="005275F6"/>
    <w:rsid w:val="00556C1B"/>
    <w:rsid w:val="00572102"/>
    <w:rsid w:val="005F1BB0"/>
    <w:rsid w:val="00605247"/>
    <w:rsid w:val="00656C4D"/>
    <w:rsid w:val="006B57E6"/>
    <w:rsid w:val="006E5716"/>
    <w:rsid w:val="006E7268"/>
    <w:rsid w:val="00703874"/>
    <w:rsid w:val="00722CFB"/>
    <w:rsid w:val="007302B3"/>
    <w:rsid w:val="00730733"/>
    <w:rsid w:val="00730E3A"/>
    <w:rsid w:val="00736AAF"/>
    <w:rsid w:val="007543F2"/>
    <w:rsid w:val="00765B2A"/>
    <w:rsid w:val="00783A34"/>
    <w:rsid w:val="007A7CA0"/>
    <w:rsid w:val="007C6B52"/>
    <w:rsid w:val="007D16C5"/>
    <w:rsid w:val="00846A9F"/>
    <w:rsid w:val="00862FE4"/>
    <w:rsid w:val="0086389A"/>
    <w:rsid w:val="0087605E"/>
    <w:rsid w:val="008B1FEE"/>
    <w:rsid w:val="008D4354"/>
    <w:rsid w:val="00903C32"/>
    <w:rsid w:val="00916B16"/>
    <w:rsid w:val="009173B9"/>
    <w:rsid w:val="0093335D"/>
    <w:rsid w:val="0093613E"/>
    <w:rsid w:val="00943026"/>
    <w:rsid w:val="00966B81"/>
    <w:rsid w:val="009A6466"/>
    <w:rsid w:val="009C7720"/>
    <w:rsid w:val="009E7859"/>
    <w:rsid w:val="009F737A"/>
    <w:rsid w:val="00A23AFA"/>
    <w:rsid w:val="00A31B3E"/>
    <w:rsid w:val="00A33859"/>
    <w:rsid w:val="00A532F3"/>
    <w:rsid w:val="00A8489E"/>
    <w:rsid w:val="00AA6913"/>
    <w:rsid w:val="00AC29F3"/>
    <w:rsid w:val="00B231E5"/>
    <w:rsid w:val="00B33785"/>
    <w:rsid w:val="00C02B87"/>
    <w:rsid w:val="00C30001"/>
    <w:rsid w:val="00C4086D"/>
    <w:rsid w:val="00C6518D"/>
    <w:rsid w:val="00CA1896"/>
    <w:rsid w:val="00CB5B28"/>
    <w:rsid w:val="00CD6ED3"/>
    <w:rsid w:val="00CF5371"/>
    <w:rsid w:val="00D0323A"/>
    <w:rsid w:val="00D0559F"/>
    <w:rsid w:val="00D077E9"/>
    <w:rsid w:val="00D42CB7"/>
    <w:rsid w:val="00D5413D"/>
    <w:rsid w:val="00D54907"/>
    <w:rsid w:val="00D570A9"/>
    <w:rsid w:val="00D70D02"/>
    <w:rsid w:val="00D770C7"/>
    <w:rsid w:val="00D86945"/>
    <w:rsid w:val="00D90290"/>
    <w:rsid w:val="00DD152F"/>
    <w:rsid w:val="00DE213F"/>
    <w:rsid w:val="00DE3BCD"/>
    <w:rsid w:val="00DF027C"/>
    <w:rsid w:val="00E00A32"/>
    <w:rsid w:val="00E206BF"/>
    <w:rsid w:val="00E22ACD"/>
    <w:rsid w:val="00E2469D"/>
    <w:rsid w:val="00E620B0"/>
    <w:rsid w:val="00E81B40"/>
    <w:rsid w:val="00E96261"/>
    <w:rsid w:val="00ED212D"/>
    <w:rsid w:val="00EF555B"/>
    <w:rsid w:val="00F027BB"/>
    <w:rsid w:val="00F11DCF"/>
    <w:rsid w:val="00F162EA"/>
    <w:rsid w:val="00F52D27"/>
    <w:rsid w:val="00F603BB"/>
    <w:rsid w:val="00F80944"/>
    <w:rsid w:val="00F83527"/>
    <w:rsid w:val="00F84303"/>
    <w:rsid w:val="00FA7CDF"/>
    <w:rsid w:val="00FC7E9B"/>
    <w:rsid w:val="00FD583F"/>
    <w:rsid w:val="00FD7488"/>
    <w:rsid w:val="00FF16B4"/>
  </w:rsids>
  <m:mathPr>
    <m:mathFont m:val="Cambria Math"/>
    <m:brkBin m:val="before"/>
    <m:brkBinSub m:val="--"/>
    <m:smallFrac/>
    <m:dispDef/>
    <m:lMargin m:val="1440"/>
    <m:rMargin m:val="1440"/>
    <m:defJc m:val="centerGroup"/>
    <m:wrapIndent m:val="1440"/>
    <m:intLim m:val="subSup"/>
    <m:naryLim m:val="undOvr"/>
  </m:mathPr>
  <w:attachedSchema w:val="urn:DocumentPartTemplate"/>
  <w:attachedSchema w:val="http://schemas.microsoft.com/temp/sample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7" w:unhideWhenUsed="0" w:qFormat="1"/>
    <w:lsdException w:name="heading 2" w:semiHidden="0" w:uiPriority="4" w:unhideWhenUsed="0" w:qFormat="1"/>
    <w:lsdException w:name="heading 3" w:uiPriority="9"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itle" w:semiHidden="0" w:uiPriority="1" w:unhideWhenUsed="0" w:qFormat="1"/>
    <w:lsdException w:name="Subtitle" w:semiHidden="0" w:uiPriority="5" w:unhideWhenUsed="0" w:qFormat="1"/>
    <w:lsdException w:name="Block Text" w:uiPriority="3" w:qFormat="1"/>
    <w:lsdException w:name="Strong" w:uiPriority="22" w:qFormat="1"/>
    <w:lsdException w:name="Emphasis" w:uiPriority="2" w:qFormat="1"/>
    <w:lsdException w:name="Table Grid" w:semiHidden="0" w:uiPriority="1"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9A6466"/>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link w:val="Heading3Char"/>
    <w:uiPriority w:val="9"/>
    <w:qFormat/>
    <w:rsid w:val="00FC7E9B"/>
    <w:pPr>
      <w:spacing w:before="100" w:beforeAutospacing="1" w:after="100" w:afterAutospacing="1" w:line="240" w:lineRule="auto"/>
      <w:outlineLvl w:val="2"/>
    </w:pPr>
    <w:rPr>
      <w:rFonts w:ascii="Times New Roman" w:eastAsia="Times New Roman" w:hAnsi="Times New Roman" w:cs="Times New Roman"/>
      <w:bCs/>
      <w:color w:val="auto"/>
      <w:sz w:val="27"/>
      <w:szCs w:val="27"/>
      <w:lang w:val="en-IN" w:eastAsia="en-IN"/>
    </w:rPr>
  </w:style>
  <w:style w:type="paragraph" w:styleId="Heading4">
    <w:name w:val="heading 4"/>
    <w:basedOn w:val="Normal"/>
    <w:next w:val="Normal"/>
    <w:link w:val="Heading4Char"/>
    <w:uiPriority w:val="1"/>
    <w:unhideWhenUsed/>
    <w:qFormat/>
    <w:rsid w:val="00F84303"/>
    <w:pPr>
      <w:keepNext/>
      <w:keepLines/>
      <w:spacing w:before="40"/>
      <w:outlineLvl w:val="3"/>
    </w:pPr>
    <w:rPr>
      <w:rFonts w:asciiTheme="majorHAnsi" w:eastAsiaTheme="majorEastAsia" w:hAnsiTheme="majorHAnsi" w:cstheme="majorBidi"/>
      <w:i/>
      <w:iCs/>
      <w:color w:val="013A57" w:themeColor="accent1" w:themeShade="BF"/>
    </w:rPr>
  </w:style>
  <w:style w:type="paragraph" w:styleId="Heading5">
    <w:name w:val="heading 5"/>
    <w:basedOn w:val="Normal"/>
    <w:next w:val="Normal"/>
    <w:link w:val="Heading5Char"/>
    <w:uiPriority w:val="1"/>
    <w:unhideWhenUsed/>
    <w:qFormat/>
    <w:rsid w:val="00F84303"/>
    <w:pPr>
      <w:keepNext/>
      <w:keepLines/>
      <w:spacing w:before="40"/>
      <w:outlineLvl w:val="4"/>
    </w:pPr>
    <w:rPr>
      <w:rFonts w:asciiTheme="majorHAnsi" w:eastAsiaTheme="majorEastAsia" w:hAnsiTheme="majorHAnsi" w:cstheme="majorBidi"/>
      <w:color w:val="013A57" w:themeColor="accent1" w:themeShade="BF"/>
    </w:rPr>
  </w:style>
  <w:style w:type="paragraph" w:styleId="Heading6">
    <w:name w:val="heading 6"/>
    <w:basedOn w:val="Normal"/>
    <w:next w:val="Normal"/>
    <w:link w:val="Heading6Char"/>
    <w:uiPriority w:val="1"/>
    <w:unhideWhenUsed/>
    <w:qFormat/>
    <w:rsid w:val="00F84303"/>
    <w:pPr>
      <w:keepNext/>
      <w:keepLines/>
      <w:spacing w:before="40"/>
      <w:outlineLvl w:val="5"/>
    </w:pPr>
    <w:rPr>
      <w:rFonts w:asciiTheme="majorHAnsi" w:eastAsiaTheme="majorEastAsia" w:hAnsiTheme="majorHAnsi" w:cstheme="majorBidi"/>
      <w:color w:val="012639" w:themeColor="accent1" w:themeShade="7F"/>
    </w:rPr>
  </w:style>
  <w:style w:type="paragraph" w:styleId="Heading7">
    <w:name w:val="heading 7"/>
    <w:basedOn w:val="Normal"/>
    <w:next w:val="Normal"/>
    <w:link w:val="Heading7Char"/>
    <w:uiPriority w:val="1"/>
    <w:unhideWhenUsed/>
    <w:qFormat/>
    <w:rsid w:val="00F84303"/>
    <w:pPr>
      <w:keepNext/>
      <w:keepLines/>
      <w:spacing w:before="40"/>
      <w:outlineLvl w:val="6"/>
    </w:pPr>
    <w:rPr>
      <w:rFonts w:asciiTheme="majorHAnsi" w:eastAsiaTheme="majorEastAsia" w:hAnsiTheme="majorHAnsi" w:cstheme="majorBidi"/>
      <w:i/>
      <w:iCs/>
      <w:color w:val="012639" w:themeColor="accent1" w:themeShade="7F"/>
    </w:rPr>
  </w:style>
  <w:style w:type="paragraph" w:styleId="Heading8">
    <w:name w:val="heading 8"/>
    <w:basedOn w:val="Normal"/>
    <w:next w:val="Normal"/>
    <w:link w:val="Heading8Char"/>
    <w:uiPriority w:val="1"/>
    <w:unhideWhenUsed/>
    <w:qFormat/>
    <w:rsid w:val="00F84303"/>
    <w:pPr>
      <w:keepNext/>
      <w:keepLines/>
      <w:spacing w:before="40"/>
      <w:outlineLvl w:val="7"/>
    </w:pPr>
    <w:rPr>
      <w:rFonts w:asciiTheme="majorHAnsi" w:eastAsiaTheme="majorEastAsia" w:hAnsiTheme="majorHAnsi" w:cstheme="majorBidi"/>
      <w:color w:val="221D5D"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57E6"/>
    <w:rPr>
      <w:rFonts w:ascii="Tahoma" w:hAnsi="Tahoma" w:cs="Tahoma"/>
      <w:sz w:val="16"/>
      <w:szCs w:val="16"/>
    </w:rPr>
  </w:style>
  <w:style w:type="character" w:customStyle="1" w:styleId="BalloonTextChar">
    <w:name w:val="Balloon Text Char"/>
    <w:basedOn w:val="DefaultParagraphFont"/>
    <w:link w:val="BalloonText"/>
    <w:uiPriority w:val="99"/>
    <w:semiHidden/>
    <w:rsid w:val="006B57E6"/>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customStyle="1" w:styleId="Heading3Char">
    <w:name w:val="Heading 3 Char"/>
    <w:basedOn w:val="DefaultParagraphFont"/>
    <w:link w:val="Heading3"/>
    <w:uiPriority w:val="9"/>
    <w:rsid w:val="00FC7E9B"/>
    <w:rPr>
      <w:rFonts w:ascii="Times New Roman" w:eastAsia="Times New Roman" w:hAnsi="Times New Roman" w:cs="Times New Roman"/>
      <w:b/>
      <w:bCs/>
      <w:sz w:val="27"/>
      <w:szCs w:val="27"/>
      <w:lang w:val="en-IN" w:eastAsia="en-IN"/>
    </w:rPr>
  </w:style>
  <w:style w:type="paragraph" w:customStyle="1" w:styleId="tablevalue">
    <w:name w:val="table_value"/>
    <w:basedOn w:val="Normal"/>
    <w:rsid w:val="00FC7E9B"/>
    <w:pPr>
      <w:spacing w:before="100" w:beforeAutospacing="1" w:after="100" w:afterAutospacing="1" w:line="240" w:lineRule="auto"/>
    </w:pPr>
    <w:rPr>
      <w:rFonts w:ascii="Times New Roman" w:eastAsia="Times New Roman" w:hAnsi="Times New Roman" w:cs="Times New Roman"/>
      <w:b w:val="0"/>
      <w:color w:val="auto"/>
      <w:sz w:val="24"/>
      <w:szCs w:val="24"/>
      <w:lang w:val="en-IN" w:eastAsia="en-IN"/>
    </w:rPr>
  </w:style>
  <w:style w:type="paragraph" w:styleId="NormalWeb">
    <w:name w:val="Normal (Web)"/>
    <w:basedOn w:val="Normal"/>
    <w:uiPriority w:val="99"/>
    <w:semiHidden/>
    <w:unhideWhenUsed/>
    <w:rsid w:val="00F603BB"/>
    <w:pPr>
      <w:spacing w:before="100" w:beforeAutospacing="1" w:after="100" w:afterAutospacing="1" w:line="240" w:lineRule="auto"/>
    </w:pPr>
    <w:rPr>
      <w:rFonts w:ascii="Times New Roman" w:eastAsia="Times New Roman" w:hAnsi="Times New Roman" w:cs="Times New Roman"/>
      <w:b w:val="0"/>
      <w:color w:val="auto"/>
      <w:sz w:val="24"/>
      <w:szCs w:val="24"/>
      <w:lang w:val="en-IN" w:eastAsia="en-IN"/>
    </w:rPr>
  </w:style>
  <w:style w:type="character" w:styleId="Hyperlink">
    <w:name w:val="Hyperlink"/>
    <w:basedOn w:val="DefaultParagraphFont"/>
    <w:uiPriority w:val="99"/>
    <w:unhideWhenUsed/>
    <w:rsid w:val="00F603BB"/>
    <w:rPr>
      <w:color w:val="0000FF"/>
      <w:u w:val="single"/>
    </w:rPr>
  </w:style>
  <w:style w:type="character" w:styleId="Strong">
    <w:name w:val="Strong"/>
    <w:basedOn w:val="DefaultParagraphFont"/>
    <w:uiPriority w:val="22"/>
    <w:qFormat/>
    <w:rsid w:val="00F603BB"/>
    <w:rPr>
      <w:b/>
      <w:bCs/>
    </w:rPr>
  </w:style>
  <w:style w:type="character" w:customStyle="1" w:styleId="nowrap">
    <w:name w:val="nowrap"/>
    <w:basedOn w:val="DefaultParagraphFont"/>
    <w:rsid w:val="00F603BB"/>
  </w:style>
  <w:style w:type="paragraph" w:styleId="ListParagraph">
    <w:name w:val="List Paragraph"/>
    <w:basedOn w:val="Normal"/>
    <w:uiPriority w:val="34"/>
    <w:unhideWhenUsed/>
    <w:qFormat/>
    <w:rsid w:val="00F84303"/>
    <w:pPr>
      <w:ind w:left="720"/>
      <w:contextualSpacing/>
    </w:pPr>
  </w:style>
  <w:style w:type="character" w:customStyle="1" w:styleId="Heading4Char">
    <w:name w:val="Heading 4 Char"/>
    <w:basedOn w:val="DefaultParagraphFont"/>
    <w:link w:val="Heading4"/>
    <w:uiPriority w:val="1"/>
    <w:rsid w:val="00F84303"/>
    <w:rPr>
      <w:rFonts w:asciiTheme="majorHAnsi" w:eastAsiaTheme="majorEastAsia" w:hAnsiTheme="majorHAnsi" w:cstheme="majorBidi"/>
      <w:b/>
      <w:i/>
      <w:iCs/>
      <w:color w:val="013A57" w:themeColor="accent1" w:themeShade="BF"/>
      <w:sz w:val="28"/>
      <w:szCs w:val="22"/>
    </w:rPr>
  </w:style>
  <w:style w:type="character" w:customStyle="1" w:styleId="Heading5Char">
    <w:name w:val="Heading 5 Char"/>
    <w:basedOn w:val="DefaultParagraphFont"/>
    <w:link w:val="Heading5"/>
    <w:uiPriority w:val="1"/>
    <w:rsid w:val="00F84303"/>
    <w:rPr>
      <w:rFonts w:asciiTheme="majorHAnsi" w:eastAsiaTheme="majorEastAsia" w:hAnsiTheme="majorHAnsi" w:cstheme="majorBidi"/>
      <w:b/>
      <w:color w:val="013A57" w:themeColor="accent1" w:themeShade="BF"/>
      <w:sz w:val="28"/>
      <w:szCs w:val="22"/>
    </w:rPr>
  </w:style>
  <w:style w:type="character" w:customStyle="1" w:styleId="Heading6Char">
    <w:name w:val="Heading 6 Char"/>
    <w:basedOn w:val="DefaultParagraphFont"/>
    <w:link w:val="Heading6"/>
    <w:uiPriority w:val="1"/>
    <w:rsid w:val="00F84303"/>
    <w:rPr>
      <w:rFonts w:asciiTheme="majorHAnsi" w:eastAsiaTheme="majorEastAsia" w:hAnsiTheme="majorHAnsi" w:cstheme="majorBidi"/>
      <w:b/>
      <w:color w:val="012639" w:themeColor="accent1" w:themeShade="7F"/>
      <w:sz w:val="28"/>
      <w:szCs w:val="22"/>
    </w:rPr>
  </w:style>
  <w:style w:type="character" w:customStyle="1" w:styleId="Heading7Char">
    <w:name w:val="Heading 7 Char"/>
    <w:basedOn w:val="DefaultParagraphFont"/>
    <w:link w:val="Heading7"/>
    <w:uiPriority w:val="1"/>
    <w:rsid w:val="00F84303"/>
    <w:rPr>
      <w:rFonts w:asciiTheme="majorHAnsi" w:eastAsiaTheme="majorEastAsia" w:hAnsiTheme="majorHAnsi" w:cstheme="majorBidi"/>
      <w:b/>
      <w:i/>
      <w:iCs/>
      <w:color w:val="012639" w:themeColor="accent1" w:themeShade="7F"/>
      <w:sz w:val="28"/>
      <w:szCs w:val="22"/>
    </w:rPr>
  </w:style>
  <w:style w:type="character" w:customStyle="1" w:styleId="Heading8Char">
    <w:name w:val="Heading 8 Char"/>
    <w:basedOn w:val="DefaultParagraphFont"/>
    <w:link w:val="Heading8"/>
    <w:uiPriority w:val="1"/>
    <w:rsid w:val="00F84303"/>
    <w:rPr>
      <w:rFonts w:asciiTheme="majorHAnsi" w:eastAsiaTheme="majorEastAsia" w:hAnsiTheme="majorHAnsi" w:cstheme="majorBidi"/>
      <w:b/>
      <w:color w:val="221D5D"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7" w:unhideWhenUsed="0" w:qFormat="1"/>
    <w:lsdException w:name="heading 2" w:semiHidden="0" w:uiPriority="4" w:unhideWhenUsed="0" w:qFormat="1"/>
    <w:lsdException w:name="heading 3" w:uiPriority="9"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itle" w:semiHidden="0" w:uiPriority="1" w:unhideWhenUsed="0" w:qFormat="1"/>
    <w:lsdException w:name="Subtitle" w:semiHidden="0" w:uiPriority="5" w:unhideWhenUsed="0" w:qFormat="1"/>
    <w:lsdException w:name="Block Text" w:uiPriority="3" w:qFormat="1"/>
    <w:lsdException w:name="Strong" w:uiPriority="22" w:qFormat="1"/>
    <w:lsdException w:name="Emphasis" w:uiPriority="2" w:qFormat="1"/>
    <w:lsdException w:name="Table Grid" w:semiHidden="0" w:uiPriority="1"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9A6466"/>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link w:val="Heading3Char"/>
    <w:uiPriority w:val="9"/>
    <w:qFormat/>
    <w:rsid w:val="00FC7E9B"/>
    <w:pPr>
      <w:spacing w:before="100" w:beforeAutospacing="1" w:after="100" w:afterAutospacing="1" w:line="240" w:lineRule="auto"/>
      <w:outlineLvl w:val="2"/>
    </w:pPr>
    <w:rPr>
      <w:rFonts w:ascii="Times New Roman" w:eastAsia="Times New Roman" w:hAnsi="Times New Roman" w:cs="Times New Roman"/>
      <w:bCs/>
      <w:color w:val="auto"/>
      <w:sz w:val="27"/>
      <w:szCs w:val="27"/>
      <w:lang w:val="en-IN" w:eastAsia="en-IN"/>
    </w:rPr>
  </w:style>
  <w:style w:type="paragraph" w:styleId="Heading4">
    <w:name w:val="heading 4"/>
    <w:basedOn w:val="Normal"/>
    <w:next w:val="Normal"/>
    <w:link w:val="Heading4Char"/>
    <w:uiPriority w:val="1"/>
    <w:unhideWhenUsed/>
    <w:qFormat/>
    <w:rsid w:val="00F84303"/>
    <w:pPr>
      <w:keepNext/>
      <w:keepLines/>
      <w:spacing w:before="40"/>
      <w:outlineLvl w:val="3"/>
    </w:pPr>
    <w:rPr>
      <w:rFonts w:asciiTheme="majorHAnsi" w:eastAsiaTheme="majorEastAsia" w:hAnsiTheme="majorHAnsi" w:cstheme="majorBidi"/>
      <w:i/>
      <w:iCs/>
      <w:color w:val="013A57" w:themeColor="accent1" w:themeShade="BF"/>
    </w:rPr>
  </w:style>
  <w:style w:type="paragraph" w:styleId="Heading5">
    <w:name w:val="heading 5"/>
    <w:basedOn w:val="Normal"/>
    <w:next w:val="Normal"/>
    <w:link w:val="Heading5Char"/>
    <w:uiPriority w:val="1"/>
    <w:unhideWhenUsed/>
    <w:qFormat/>
    <w:rsid w:val="00F84303"/>
    <w:pPr>
      <w:keepNext/>
      <w:keepLines/>
      <w:spacing w:before="40"/>
      <w:outlineLvl w:val="4"/>
    </w:pPr>
    <w:rPr>
      <w:rFonts w:asciiTheme="majorHAnsi" w:eastAsiaTheme="majorEastAsia" w:hAnsiTheme="majorHAnsi" w:cstheme="majorBidi"/>
      <w:color w:val="013A57" w:themeColor="accent1" w:themeShade="BF"/>
    </w:rPr>
  </w:style>
  <w:style w:type="paragraph" w:styleId="Heading6">
    <w:name w:val="heading 6"/>
    <w:basedOn w:val="Normal"/>
    <w:next w:val="Normal"/>
    <w:link w:val="Heading6Char"/>
    <w:uiPriority w:val="1"/>
    <w:unhideWhenUsed/>
    <w:qFormat/>
    <w:rsid w:val="00F84303"/>
    <w:pPr>
      <w:keepNext/>
      <w:keepLines/>
      <w:spacing w:before="40"/>
      <w:outlineLvl w:val="5"/>
    </w:pPr>
    <w:rPr>
      <w:rFonts w:asciiTheme="majorHAnsi" w:eastAsiaTheme="majorEastAsia" w:hAnsiTheme="majorHAnsi" w:cstheme="majorBidi"/>
      <w:color w:val="012639" w:themeColor="accent1" w:themeShade="7F"/>
    </w:rPr>
  </w:style>
  <w:style w:type="paragraph" w:styleId="Heading7">
    <w:name w:val="heading 7"/>
    <w:basedOn w:val="Normal"/>
    <w:next w:val="Normal"/>
    <w:link w:val="Heading7Char"/>
    <w:uiPriority w:val="1"/>
    <w:unhideWhenUsed/>
    <w:qFormat/>
    <w:rsid w:val="00F84303"/>
    <w:pPr>
      <w:keepNext/>
      <w:keepLines/>
      <w:spacing w:before="40"/>
      <w:outlineLvl w:val="6"/>
    </w:pPr>
    <w:rPr>
      <w:rFonts w:asciiTheme="majorHAnsi" w:eastAsiaTheme="majorEastAsia" w:hAnsiTheme="majorHAnsi" w:cstheme="majorBidi"/>
      <w:i/>
      <w:iCs/>
      <w:color w:val="012639" w:themeColor="accent1" w:themeShade="7F"/>
    </w:rPr>
  </w:style>
  <w:style w:type="paragraph" w:styleId="Heading8">
    <w:name w:val="heading 8"/>
    <w:basedOn w:val="Normal"/>
    <w:next w:val="Normal"/>
    <w:link w:val="Heading8Char"/>
    <w:uiPriority w:val="1"/>
    <w:unhideWhenUsed/>
    <w:qFormat/>
    <w:rsid w:val="00F84303"/>
    <w:pPr>
      <w:keepNext/>
      <w:keepLines/>
      <w:spacing w:before="40"/>
      <w:outlineLvl w:val="7"/>
    </w:pPr>
    <w:rPr>
      <w:rFonts w:asciiTheme="majorHAnsi" w:eastAsiaTheme="majorEastAsia" w:hAnsiTheme="majorHAnsi" w:cstheme="majorBidi"/>
      <w:color w:val="221D5D"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57E6"/>
    <w:rPr>
      <w:rFonts w:ascii="Tahoma" w:hAnsi="Tahoma" w:cs="Tahoma"/>
      <w:sz w:val="16"/>
      <w:szCs w:val="16"/>
    </w:rPr>
  </w:style>
  <w:style w:type="character" w:customStyle="1" w:styleId="BalloonTextChar">
    <w:name w:val="Balloon Text Char"/>
    <w:basedOn w:val="DefaultParagraphFont"/>
    <w:link w:val="BalloonText"/>
    <w:uiPriority w:val="99"/>
    <w:semiHidden/>
    <w:rsid w:val="006B57E6"/>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customStyle="1" w:styleId="Heading3Char">
    <w:name w:val="Heading 3 Char"/>
    <w:basedOn w:val="DefaultParagraphFont"/>
    <w:link w:val="Heading3"/>
    <w:uiPriority w:val="9"/>
    <w:rsid w:val="00FC7E9B"/>
    <w:rPr>
      <w:rFonts w:ascii="Times New Roman" w:eastAsia="Times New Roman" w:hAnsi="Times New Roman" w:cs="Times New Roman"/>
      <w:b/>
      <w:bCs/>
      <w:sz w:val="27"/>
      <w:szCs w:val="27"/>
      <w:lang w:val="en-IN" w:eastAsia="en-IN"/>
    </w:rPr>
  </w:style>
  <w:style w:type="paragraph" w:customStyle="1" w:styleId="tablevalue">
    <w:name w:val="table_value"/>
    <w:basedOn w:val="Normal"/>
    <w:rsid w:val="00FC7E9B"/>
    <w:pPr>
      <w:spacing w:before="100" w:beforeAutospacing="1" w:after="100" w:afterAutospacing="1" w:line="240" w:lineRule="auto"/>
    </w:pPr>
    <w:rPr>
      <w:rFonts w:ascii="Times New Roman" w:eastAsia="Times New Roman" w:hAnsi="Times New Roman" w:cs="Times New Roman"/>
      <w:b w:val="0"/>
      <w:color w:val="auto"/>
      <w:sz w:val="24"/>
      <w:szCs w:val="24"/>
      <w:lang w:val="en-IN" w:eastAsia="en-IN"/>
    </w:rPr>
  </w:style>
  <w:style w:type="paragraph" w:styleId="NormalWeb">
    <w:name w:val="Normal (Web)"/>
    <w:basedOn w:val="Normal"/>
    <w:uiPriority w:val="99"/>
    <w:semiHidden/>
    <w:unhideWhenUsed/>
    <w:rsid w:val="00F603BB"/>
    <w:pPr>
      <w:spacing w:before="100" w:beforeAutospacing="1" w:after="100" w:afterAutospacing="1" w:line="240" w:lineRule="auto"/>
    </w:pPr>
    <w:rPr>
      <w:rFonts w:ascii="Times New Roman" w:eastAsia="Times New Roman" w:hAnsi="Times New Roman" w:cs="Times New Roman"/>
      <w:b w:val="0"/>
      <w:color w:val="auto"/>
      <w:sz w:val="24"/>
      <w:szCs w:val="24"/>
      <w:lang w:val="en-IN" w:eastAsia="en-IN"/>
    </w:rPr>
  </w:style>
  <w:style w:type="character" w:styleId="Hyperlink">
    <w:name w:val="Hyperlink"/>
    <w:basedOn w:val="DefaultParagraphFont"/>
    <w:uiPriority w:val="99"/>
    <w:unhideWhenUsed/>
    <w:rsid w:val="00F603BB"/>
    <w:rPr>
      <w:color w:val="0000FF"/>
      <w:u w:val="single"/>
    </w:rPr>
  </w:style>
  <w:style w:type="character" w:styleId="Strong">
    <w:name w:val="Strong"/>
    <w:basedOn w:val="DefaultParagraphFont"/>
    <w:uiPriority w:val="22"/>
    <w:qFormat/>
    <w:rsid w:val="00F603BB"/>
    <w:rPr>
      <w:b/>
      <w:bCs/>
    </w:rPr>
  </w:style>
  <w:style w:type="character" w:customStyle="1" w:styleId="nowrap">
    <w:name w:val="nowrap"/>
    <w:basedOn w:val="DefaultParagraphFont"/>
    <w:rsid w:val="00F603BB"/>
  </w:style>
  <w:style w:type="paragraph" w:styleId="ListParagraph">
    <w:name w:val="List Paragraph"/>
    <w:basedOn w:val="Normal"/>
    <w:uiPriority w:val="34"/>
    <w:unhideWhenUsed/>
    <w:qFormat/>
    <w:rsid w:val="00F84303"/>
    <w:pPr>
      <w:ind w:left="720"/>
      <w:contextualSpacing/>
    </w:pPr>
  </w:style>
  <w:style w:type="character" w:customStyle="1" w:styleId="Heading4Char">
    <w:name w:val="Heading 4 Char"/>
    <w:basedOn w:val="DefaultParagraphFont"/>
    <w:link w:val="Heading4"/>
    <w:uiPriority w:val="1"/>
    <w:rsid w:val="00F84303"/>
    <w:rPr>
      <w:rFonts w:asciiTheme="majorHAnsi" w:eastAsiaTheme="majorEastAsia" w:hAnsiTheme="majorHAnsi" w:cstheme="majorBidi"/>
      <w:b/>
      <w:i/>
      <w:iCs/>
      <w:color w:val="013A57" w:themeColor="accent1" w:themeShade="BF"/>
      <w:sz w:val="28"/>
      <w:szCs w:val="22"/>
    </w:rPr>
  </w:style>
  <w:style w:type="character" w:customStyle="1" w:styleId="Heading5Char">
    <w:name w:val="Heading 5 Char"/>
    <w:basedOn w:val="DefaultParagraphFont"/>
    <w:link w:val="Heading5"/>
    <w:uiPriority w:val="1"/>
    <w:rsid w:val="00F84303"/>
    <w:rPr>
      <w:rFonts w:asciiTheme="majorHAnsi" w:eastAsiaTheme="majorEastAsia" w:hAnsiTheme="majorHAnsi" w:cstheme="majorBidi"/>
      <w:b/>
      <w:color w:val="013A57" w:themeColor="accent1" w:themeShade="BF"/>
      <w:sz w:val="28"/>
      <w:szCs w:val="22"/>
    </w:rPr>
  </w:style>
  <w:style w:type="character" w:customStyle="1" w:styleId="Heading6Char">
    <w:name w:val="Heading 6 Char"/>
    <w:basedOn w:val="DefaultParagraphFont"/>
    <w:link w:val="Heading6"/>
    <w:uiPriority w:val="1"/>
    <w:rsid w:val="00F84303"/>
    <w:rPr>
      <w:rFonts w:asciiTheme="majorHAnsi" w:eastAsiaTheme="majorEastAsia" w:hAnsiTheme="majorHAnsi" w:cstheme="majorBidi"/>
      <w:b/>
      <w:color w:val="012639" w:themeColor="accent1" w:themeShade="7F"/>
      <w:sz w:val="28"/>
      <w:szCs w:val="22"/>
    </w:rPr>
  </w:style>
  <w:style w:type="character" w:customStyle="1" w:styleId="Heading7Char">
    <w:name w:val="Heading 7 Char"/>
    <w:basedOn w:val="DefaultParagraphFont"/>
    <w:link w:val="Heading7"/>
    <w:uiPriority w:val="1"/>
    <w:rsid w:val="00F84303"/>
    <w:rPr>
      <w:rFonts w:asciiTheme="majorHAnsi" w:eastAsiaTheme="majorEastAsia" w:hAnsiTheme="majorHAnsi" w:cstheme="majorBidi"/>
      <w:b/>
      <w:i/>
      <w:iCs/>
      <w:color w:val="012639" w:themeColor="accent1" w:themeShade="7F"/>
      <w:sz w:val="28"/>
      <w:szCs w:val="22"/>
    </w:rPr>
  </w:style>
  <w:style w:type="character" w:customStyle="1" w:styleId="Heading8Char">
    <w:name w:val="Heading 8 Char"/>
    <w:basedOn w:val="DefaultParagraphFont"/>
    <w:link w:val="Heading8"/>
    <w:uiPriority w:val="1"/>
    <w:rsid w:val="00F84303"/>
    <w:rPr>
      <w:rFonts w:asciiTheme="majorHAnsi" w:eastAsiaTheme="majorEastAsia" w:hAnsiTheme="majorHAnsi" w:cstheme="majorBidi"/>
      <w:b/>
      <w:color w:val="221D5D"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96028">
      <w:bodyDiv w:val="1"/>
      <w:marLeft w:val="0"/>
      <w:marRight w:val="0"/>
      <w:marTop w:val="0"/>
      <w:marBottom w:val="0"/>
      <w:divBdr>
        <w:top w:val="none" w:sz="0" w:space="0" w:color="auto"/>
        <w:left w:val="none" w:sz="0" w:space="0" w:color="auto"/>
        <w:bottom w:val="none" w:sz="0" w:space="0" w:color="auto"/>
        <w:right w:val="none" w:sz="0" w:space="0" w:color="auto"/>
      </w:divBdr>
    </w:div>
    <w:div w:id="134681150">
      <w:bodyDiv w:val="1"/>
      <w:marLeft w:val="0"/>
      <w:marRight w:val="0"/>
      <w:marTop w:val="0"/>
      <w:marBottom w:val="0"/>
      <w:divBdr>
        <w:top w:val="none" w:sz="0" w:space="0" w:color="auto"/>
        <w:left w:val="none" w:sz="0" w:space="0" w:color="auto"/>
        <w:bottom w:val="none" w:sz="0" w:space="0" w:color="auto"/>
        <w:right w:val="none" w:sz="0" w:space="0" w:color="auto"/>
      </w:divBdr>
    </w:div>
    <w:div w:id="255478245">
      <w:bodyDiv w:val="1"/>
      <w:marLeft w:val="0"/>
      <w:marRight w:val="0"/>
      <w:marTop w:val="0"/>
      <w:marBottom w:val="0"/>
      <w:divBdr>
        <w:top w:val="none" w:sz="0" w:space="0" w:color="auto"/>
        <w:left w:val="none" w:sz="0" w:space="0" w:color="auto"/>
        <w:bottom w:val="none" w:sz="0" w:space="0" w:color="auto"/>
        <w:right w:val="none" w:sz="0" w:space="0" w:color="auto"/>
      </w:divBdr>
    </w:div>
    <w:div w:id="272634155">
      <w:bodyDiv w:val="1"/>
      <w:marLeft w:val="0"/>
      <w:marRight w:val="0"/>
      <w:marTop w:val="0"/>
      <w:marBottom w:val="0"/>
      <w:divBdr>
        <w:top w:val="none" w:sz="0" w:space="0" w:color="auto"/>
        <w:left w:val="none" w:sz="0" w:space="0" w:color="auto"/>
        <w:bottom w:val="none" w:sz="0" w:space="0" w:color="auto"/>
        <w:right w:val="none" w:sz="0" w:space="0" w:color="auto"/>
      </w:divBdr>
      <w:divsChild>
        <w:div w:id="333149673">
          <w:marLeft w:val="1380"/>
          <w:marRight w:val="0"/>
          <w:marTop w:val="0"/>
          <w:marBottom w:val="0"/>
          <w:divBdr>
            <w:top w:val="none" w:sz="0" w:space="0" w:color="auto"/>
            <w:left w:val="none" w:sz="0" w:space="0" w:color="auto"/>
            <w:bottom w:val="none" w:sz="0" w:space="0" w:color="auto"/>
            <w:right w:val="none" w:sz="0" w:space="0" w:color="auto"/>
          </w:divBdr>
        </w:div>
        <w:div w:id="841089618">
          <w:marLeft w:val="1299"/>
          <w:marRight w:val="0"/>
          <w:marTop w:val="0"/>
          <w:marBottom w:val="0"/>
          <w:divBdr>
            <w:top w:val="none" w:sz="0" w:space="0" w:color="auto"/>
            <w:left w:val="none" w:sz="0" w:space="0" w:color="auto"/>
            <w:bottom w:val="none" w:sz="0" w:space="0" w:color="auto"/>
            <w:right w:val="none" w:sz="0" w:space="0" w:color="auto"/>
          </w:divBdr>
        </w:div>
      </w:divsChild>
    </w:div>
    <w:div w:id="277879928">
      <w:bodyDiv w:val="1"/>
      <w:marLeft w:val="0"/>
      <w:marRight w:val="0"/>
      <w:marTop w:val="0"/>
      <w:marBottom w:val="0"/>
      <w:divBdr>
        <w:top w:val="none" w:sz="0" w:space="0" w:color="auto"/>
        <w:left w:val="none" w:sz="0" w:space="0" w:color="auto"/>
        <w:bottom w:val="none" w:sz="0" w:space="0" w:color="auto"/>
        <w:right w:val="none" w:sz="0" w:space="0" w:color="auto"/>
      </w:divBdr>
      <w:divsChild>
        <w:div w:id="1430658355">
          <w:marLeft w:val="0"/>
          <w:marRight w:val="0"/>
          <w:marTop w:val="0"/>
          <w:marBottom w:val="180"/>
          <w:divBdr>
            <w:top w:val="none" w:sz="0" w:space="0" w:color="auto"/>
            <w:left w:val="none" w:sz="0" w:space="0" w:color="auto"/>
            <w:bottom w:val="none" w:sz="0" w:space="0" w:color="auto"/>
            <w:right w:val="none" w:sz="0" w:space="0" w:color="auto"/>
          </w:divBdr>
        </w:div>
      </w:divsChild>
    </w:div>
    <w:div w:id="503395979">
      <w:bodyDiv w:val="1"/>
      <w:marLeft w:val="0"/>
      <w:marRight w:val="0"/>
      <w:marTop w:val="0"/>
      <w:marBottom w:val="0"/>
      <w:divBdr>
        <w:top w:val="none" w:sz="0" w:space="0" w:color="auto"/>
        <w:left w:val="none" w:sz="0" w:space="0" w:color="auto"/>
        <w:bottom w:val="none" w:sz="0" w:space="0" w:color="auto"/>
        <w:right w:val="none" w:sz="0" w:space="0" w:color="auto"/>
      </w:divBdr>
      <w:divsChild>
        <w:div w:id="1175265560">
          <w:marLeft w:val="1380"/>
          <w:marRight w:val="0"/>
          <w:marTop w:val="0"/>
          <w:marBottom w:val="0"/>
          <w:divBdr>
            <w:top w:val="none" w:sz="0" w:space="0" w:color="auto"/>
            <w:left w:val="none" w:sz="0" w:space="0" w:color="auto"/>
            <w:bottom w:val="none" w:sz="0" w:space="0" w:color="auto"/>
            <w:right w:val="none" w:sz="0" w:space="0" w:color="auto"/>
          </w:divBdr>
        </w:div>
        <w:div w:id="1336301385">
          <w:marLeft w:val="1299"/>
          <w:marRight w:val="0"/>
          <w:marTop w:val="0"/>
          <w:marBottom w:val="0"/>
          <w:divBdr>
            <w:top w:val="none" w:sz="0" w:space="0" w:color="auto"/>
            <w:left w:val="none" w:sz="0" w:space="0" w:color="auto"/>
            <w:bottom w:val="none" w:sz="0" w:space="0" w:color="auto"/>
            <w:right w:val="none" w:sz="0" w:space="0" w:color="auto"/>
          </w:divBdr>
        </w:div>
      </w:divsChild>
    </w:div>
    <w:div w:id="637607800">
      <w:bodyDiv w:val="1"/>
      <w:marLeft w:val="0"/>
      <w:marRight w:val="0"/>
      <w:marTop w:val="0"/>
      <w:marBottom w:val="0"/>
      <w:divBdr>
        <w:top w:val="none" w:sz="0" w:space="0" w:color="auto"/>
        <w:left w:val="none" w:sz="0" w:space="0" w:color="auto"/>
        <w:bottom w:val="none" w:sz="0" w:space="0" w:color="auto"/>
        <w:right w:val="none" w:sz="0" w:space="0" w:color="auto"/>
      </w:divBdr>
      <w:divsChild>
        <w:div w:id="616330452">
          <w:marLeft w:val="3450"/>
          <w:marRight w:val="0"/>
          <w:marTop w:val="0"/>
          <w:marBottom w:val="0"/>
          <w:divBdr>
            <w:top w:val="none" w:sz="0" w:space="0" w:color="auto"/>
            <w:left w:val="none" w:sz="0" w:space="0" w:color="auto"/>
            <w:bottom w:val="none" w:sz="0" w:space="0" w:color="auto"/>
            <w:right w:val="none" w:sz="0" w:space="0" w:color="auto"/>
          </w:divBdr>
          <w:divsChild>
            <w:div w:id="805199312">
              <w:marLeft w:val="0"/>
              <w:marRight w:val="0"/>
              <w:marTop w:val="0"/>
              <w:marBottom w:val="0"/>
              <w:divBdr>
                <w:top w:val="none" w:sz="0" w:space="0" w:color="auto"/>
                <w:left w:val="none" w:sz="0" w:space="0" w:color="auto"/>
                <w:bottom w:val="none" w:sz="0" w:space="0" w:color="auto"/>
                <w:right w:val="none" w:sz="0" w:space="0" w:color="auto"/>
              </w:divBdr>
              <w:divsChild>
                <w:div w:id="1677919567">
                  <w:marLeft w:val="0"/>
                  <w:marRight w:val="0"/>
                  <w:marTop w:val="0"/>
                  <w:marBottom w:val="0"/>
                  <w:divBdr>
                    <w:top w:val="none" w:sz="0" w:space="0" w:color="auto"/>
                    <w:left w:val="none" w:sz="0" w:space="0" w:color="auto"/>
                    <w:bottom w:val="none" w:sz="0" w:space="0" w:color="auto"/>
                    <w:right w:val="none" w:sz="0" w:space="0" w:color="auto"/>
                  </w:divBdr>
                  <w:divsChild>
                    <w:div w:id="981811260">
                      <w:marLeft w:val="0"/>
                      <w:marRight w:val="0"/>
                      <w:marTop w:val="0"/>
                      <w:marBottom w:val="0"/>
                      <w:divBdr>
                        <w:top w:val="none" w:sz="0" w:space="0" w:color="auto"/>
                        <w:left w:val="none" w:sz="0" w:space="0" w:color="auto"/>
                        <w:bottom w:val="none" w:sz="0" w:space="0" w:color="auto"/>
                        <w:right w:val="none" w:sz="0" w:space="0" w:color="auto"/>
                      </w:divBdr>
                      <w:divsChild>
                        <w:div w:id="938098360">
                          <w:marLeft w:val="-225"/>
                          <w:marRight w:val="-225"/>
                          <w:marTop w:val="0"/>
                          <w:marBottom w:val="0"/>
                          <w:divBdr>
                            <w:top w:val="none" w:sz="0" w:space="0" w:color="auto"/>
                            <w:left w:val="none" w:sz="0" w:space="0" w:color="auto"/>
                            <w:bottom w:val="none" w:sz="0" w:space="0" w:color="auto"/>
                            <w:right w:val="none" w:sz="0" w:space="0" w:color="auto"/>
                          </w:divBdr>
                          <w:divsChild>
                            <w:div w:id="26375521">
                              <w:marLeft w:val="0"/>
                              <w:marRight w:val="0"/>
                              <w:marTop w:val="0"/>
                              <w:marBottom w:val="0"/>
                              <w:divBdr>
                                <w:top w:val="none" w:sz="0" w:space="0" w:color="auto"/>
                                <w:left w:val="none" w:sz="0" w:space="0" w:color="auto"/>
                                <w:bottom w:val="none" w:sz="0" w:space="0" w:color="auto"/>
                                <w:right w:val="none" w:sz="0" w:space="0" w:color="auto"/>
                              </w:divBdr>
                              <w:divsChild>
                                <w:div w:id="39981708">
                                  <w:marLeft w:val="0"/>
                                  <w:marRight w:val="0"/>
                                  <w:marTop w:val="0"/>
                                  <w:marBottom w:val="0"/>
                                  <w:divBdr>
                                    <w:top w:val="none" w:sz="0" w:space="0" w:color="auto"/>
                                    <w:left w:val="none" w:sz="0" w:space="0" w:color="auto"/>
                                    <w:bottom w:val="none" w:sz="0" w:space="0" w:color="auto"/>
                                    <w:right w:val="none" w:sz="0" w:space="0" w:color="auto"/>
                                  </w:divBdr>
                                  <w:divsChild>
                                    <w:div w:id="742531781">
                                      <w:marLeft w:val="0"/>
                                      <w:marRight w:val="0"/>
                                      <w:marTop w:val="0"/>
                                      <w:marBottom w:val="0"/>
                                      <w:divBdr>
                                        <w:top w:val="none" w:sz="0" w:space="0" w:color="auto"/>
                                        <w:left w:val="none" w:sz="0" w:space="0" w:color="auto"/>
                                        <w:bottom w:val="none" w:sz="0" w:space="0" w:color="auto"/>
                                        <w:right w:val="none" w:sz="0" w:space="0" w:color="auto"/>
                                      </w:divBdr>
                                      <w:divsChild>
                                        <w:div w:id="507402591">
                                          <w:marLeft w:val="0"/>
                                          <w:marRight w:val="0"/>
                                          <w:marTop w:val="0"/>
                                          <w:marBottom w:val="0"/>
                                          <w:divBdr>
                                            <w:top w:val="none" w:sz="0" w:space="0" w:color="auto"/>
                                            <w:left w:val="none" w:sz="0" w:space="0" w:color="auto"/>
                                            <w:bottom w:val="none" w:sz="0" w:space="0" w:color="auto"/>
                                            <w:right w:val="none" w:sz="0" w:space="0" w:color="auto"/>
                                          </w:divBdr>
                                          <w:divsChild>
                                            <w:div w:id="394864847">
                                              <w:marLeft w:val="0"/>
                                              <w:marRight w:val="0"/>
                                              <w:marTop w:val="0"/>
                                              <w:marBottom w:val="0"/>
                                              <w:divBdr>
                                                <w:top w:val="none" w:sz="0" w:space="0" w:color="auto"/>
                                                <w:left w:val="none" w:sz="0" w:space="0" w:color="auto"/>
                                                <w:bottom w:val="none" w:sz="0" w:space="0" w:color="auto"/>
                                                <w:right w:val="none" w:sz="0" w:space="0" w:color="auto"/>
                                              </w:divBdr>
                                              <w:divsChild>
                                                <w:div w:id="253438486">
                                                  <w:marLeft w:val="0"/>
                                                  <w:marRight w:val="0"/>
                                                  <w:marTop w:val="0"/>
                                                  <w:marBottom w:val="0"/>
                                                  <w:divBdr>
                                                    <w:top w:val="none" w:sz="0" w:space="0" w:color="auto"/>
                                                    <w:left w:val="none" w:sz="0" w:space="0" w:color="auto"/>
                                                    <w:bottom w:val="none" w:sz="0" w:space="0" w:color="auto"/>
                                                    <w:right w:val="none" w:sz="0" w:space="0" w:color="auto"/>
                                                  </w:divBdr>
                                                </w:div>
                                                <w:div w:id="798916162">
                                                  <w:marLeft w:val="0"/>
                                                  <w:marRight w:val="0"/>
                                                  <w:marTop w:val="0"/>
                                                  <w:marBottom w:val="0"/>
                                                  <w:divBdr>
                                                    <w:top w:val="none" w:sz="0" w:space="0" w:color="auto"/>
                                                    <w:left w:val="none" w:sz="0" w:space="0" w:color="auto"/>
                                                    <w:bottom w:val="none" w:sz="0" w:space="0" w:color="auto"/>
                                                    <w:right w:val="none" w:sz="0" w:space="0" w:color="auto"/>
                                                  </w:divBdr>
                                                </w:div>
                                                <w:div w:id="926424193">
                                                  <w:marLeft w:val="0"/>
                                                  <w:marRight w:val="0"/>
                                                  <w:marTop w:val="0"/>
                                                  <w:marBottom w:val="0"/>
                                                  <w:divBdr>
                                                    <w:top w:val="none" w:sz="0" w:space="0" w:color="auto"/>
                                                    <w:left w:val="none" w:sz="0" w:space="0" w:color="auto"/>
                                                    <w:bottom w:val="none" w:sz="0" w:space="0" w:color="auto"/>
                                                    <w:right w:val="none" w:sz="0" w:space="0" w:color="auto"/>
                                                  </w:divBdr>
                                                </w:div>
                                                <w:div w:id="1260799210">
                                                  <w:marLeft w:val="0"/>
                                                  <w:marRight w:val="0"/>
                                                  <w:marTop w:val="0"/>
                                                  <w:marBottom w:val="0"/>
                                                  <w:divBdr>
                                                    <w:top w:val="none" w:sz="0" w:space="0" w:color="auto"/>
                                                    <w:left w:val="none" w:sz="0" w:space="0" w:color="auto"/>
                                                    <w:bottom w:val="none" w:sz="0" w:space="0" w:color="auto"/>
                                                    <w:right w:val="none" w:sz="0" w:space="0" w:color="auto"/>
                                                  </w:divBdr>
                                                </w:div>
                                                <w:div w:id="1595283667">
                                                  <w:marLeft w:val="0"/>
                                                  <w:marRight w:val="0"/>
                                                  <w:marTop w:val="0"/>
                                                  <w:marBottom w:val="0"/>
                                                  <w:divBdr>
                                                    <w:top w:val="none" w:sz="0" w:space="0" w:color="auto"/>
                                                    <w:left w:val="none" w:sz="0" w:space="0" w:color="auto"/>
                                                    <w:bottom w:val="none" w:sz="0" w:space="0" w:color="auto"/>
                                                    <w:right w:val="none" w:sz="0" w:space="0" w:color="auto"/>
                                                  </w:divBdr>
                                                </w:div>
                                                <w:div w:id="1606380324">
                                                  <w:marLeft w:val="0"/>
                                                  <w:marRight w:val="0"/>
                                                  <w:marTop w:val="0"/>
                                                  <w:marBottom w:val="0"/>
                                                  <w:divBdr>
                                                    <w:top w:val="none" w:sz="0" w:space="0" w:color="auto"/>
                                                    <w:left w:val="none" w:sz="0" w:space="0" w:color="auto"/>
                                                    <w:bottom w:val="none" w:sz="0" w:space="0" w:color="auto"/>
                                                    <w:right w:val="none" w:sz="0" w:space="0" w:color="auto"/>
                                                  </w:divBdr>
                                                </w:div>
                                                <w:div w:id="1638338735">
                                                  <w:marLeft w:val="0"/>
                                                  <w:marRight w:val="0"/>
                                                  <w:marTop w:val="0"/>
                                                  <w:marBottom w:val="0"/>
                                                  <w:divBdr>
                                                    <w:top w:val="none" w:sz="0" w:space="0" w:color="auto"/>
                                                    <w:left w:val="none" w:sz="0" w:space="0" w:color="auto"/>
                                                    <w:bottom w:val="none" w:sz="0" w:space="0" w:color="auto"/>
                                                    <w:right w:val="none" w:sz="0" w:space="0" w:color="auto"/>
                                                  </w:divBdr>
                                                </w:div>
                                                <w:div w:id="1670718041">
                                                  <w:marLeft w:val="0"/>
                                                  <w:marRight w:val="0"/>
                                                  <w:marTop w:val="0"/>
                                                  <w:marBottom w:val="0"/>
                                                  <w:divBdr>
                                                    <w:top w:val="none" w:sz="0" w:space="0" w:color="auto"/>
                                                    <w:left w:val="none" w:sz="0" w:space="0" w:color="auto"/>
                                                    <w:bottom w:val="none" w:sz="0" w:space="0" w:color="auto"/>
                                                    <w:right w:val="none" w:sz="0" w:space="0" w:color="auto"/>
                                                  </w:divBdr>
                                                </w:div>
                                                <w:div w:id="182327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7578772">
      <w:bodyDiv w:val="1"/>
      <w:marLeft w:val="0"/>
      <w:marRight w:val="0"/>
      <w:marTop w:val="0"/>
      <w:marBottom w:val="0"/>
      <w:divBdr>
        <w:top w:val="none" w:sz="0" w:space="0" w:color="auto"/>
        <w:left w:val="none" w:sz="0" w:space="0" w:color="auto"/>
        <w:bottom w:val="none" w:sz="0" w:space="0" w:color="auto"/>
        <w:right w:val="none" w:sz="0" w:space="0" w:color="auto"/>
      </w:divBdr>
      <w:divsChild>
        <w:div w:id="60642431">
          <w:marLeft w:val="0"/>
          <w:marRight w:val="0"/>
          <w:marTop w:val="0"/>
          <w:marBottom w:val="0"/>
          <w:divBdr>
            <w:top w:val="none" w:sz="0" w:space="0" w:color="auto"/>
            <w:left w:val="none" w:sz="0" w:space="0" w:color="auto"/>
            <w:bottom w:val="none" w:sz="0" w:space="0" w:color="auto"/>
            <w:right w:val="none" w:sz="0" w:space="0" w:color="auto"/>
          </w:divBdr>
        </w:div>
        <w:div w:id="207379268">
          <w:marLeft w:val="0"/>
          <w:marRight w:val="0"/>
          <w:marTop w:val="0"/>
          <w:marBottom w:val="0"/>
          <w:divBdr>
            <w:top w:val="none" w:sz="0" w:space="0" w:color="auto"/>
            <w:left w:val="none" w:sz="0" w:space="0" w:color="auto"/>
            <w:bottom w:val="none" w:sz="0" w:space="0" w:color="auto"/>
            <w:right w:val="none" w:sz="0" w:space="0" w:color="auto"/>
          </w:divBdr>
        </w:div>
        <w:div w:id="330109103">
          <w:marLeft w:val="0"/>
          <w:marRight w:val="0"/>
          <w:marTop w:val="0"/>
          <w:marBottom w:val="0"/>
          <w:divBdr>
            <w:top w:val="none" w:sz="0" w:space="0" w:color="auto"/>
            <w:left w:val="none" w:sz="0" w:space="0" w:color="auto"/>
            <w:bottom w:val="none" w:sz="0" w:space="0" w:color="auto"/>
            <w:right w:val="none" w:sz="0" w:space="0" w:color="auto"/>
          </w:divBdr>
        </w:div>
        <w:div w:id="491141707">
          <w:marLeft w:val="0"/>
          <w:marRight w:val="0"/>
          <w:marTop w:val="0"/>
          <w:marBottom w:val="0"/>
          <w:divBdr>
            <w:top w:val="none" w:sz="0" w:space="0" w:color="auto"/>
            <w:left w:val="none" w:sz="0" w:space="0" w:color="auto"/>
            <w:bottom w:val="none" w:sz="0" w:space="0" w:color="auto"/>
            <w:right w:val="none" w:sz="0" w:space="0" w:color="auto"/>
          </w:divBdr>
        </w:div>
        <w:div w:id="695035055">
          <w:marLeft w:val="0"/>
          <w:marRight w:val="0"/>
          <w:marTop w:val="0"/>
          <w:marBottom w:val="0"/>
          <w:divBdr>
            <w:top w:val="none" w:sz="0" w:space="0" w:color="auto"/>
            <w:left w:val="none" w:sz="0" w:space="0" w:color="auto"/>
            <w:bottom w:val="none" w:sz="0" w:space="0" w:color="auto"/>
            <w:right w:val="none" w:sz="0" w:space="0" w:color="auto"/>
          </w:divBdr>
        </w:div>
        <w:div w:id="748231201">
          <w:marLeft w:val="0"/>
          <w:marRight w:val="0"/>
          <w:marTop w:val="0"/>
          <w:marBottom w:val="0"/>
          <w:divBdr>
            <w:top w:val="none" w:sz="0" w:space="0" w:color="auto"/>
            <w:left w:val="none" w:sz="0" w:space="0" w:color="auto"/>
            <w:bottom w:val="none" w:sz="0" w:space="0" w:color="auto"/>
            <w:right w:val="none" w:sz="0" w:space="0" w:color="auto"/>
          </w:divBdr>
        </w:div>
        <w:div w:id="1528525825">
          <w:marLeft w:val="0"/>
          <w:marRight w:val="0"/>
          <w:marTop w:val="0"/>
          <w:marBottom w:val="0"/>
          <w:divBdr>
            <w:top w:val="none" w:sz="0" w:space="0" w:color="auto"/>
            <w:left w:val="none" w:sz="0" w:space="0" w:color="auto"/>
            <w:bottom w:val="none" w:sz="0" w:space="0" w:color="auto"/>
            <w:right w:val="none" w:sz="0" w:space="0" w:color="auto"/>
          </w:divBdr>
        </w:div>
        <w:div w:id="1635673208">
          <w:marLeft w:val="0"/>
          <w:marRight w:val="0"/>
          <w:marTop w:val="0"/>
          <w:marBottom w:val="0"/>
          <w:divBdr>
            <w:top w:val="none" w:sz="0" w:space="0" w:color="auto"/>
            <w:left w:val="none" w:sz="0" w:space="0" w:color="auto"/>
            <w:bottom w:val="none" w:sz="0" w:space="0" w:color="auto"/>
            <w:right w:val="none" w:sz="0" w:space="0" w:color="auto"/>
          </w:divBdr>
        </w:div>
        <w:div w:id="1659765997">
          <w:marLeft w:val="0"/>
          <w:marRight w:val="0"/>
          <w:marTop w:val="0"/>
          <w:marBottom w:val="0"/>
          <w:divBdr>
            <w:top w:val="none" w:sz="0" w:space="0" w:color="auto"/>
            <w:left w:val="none" w:sz="0" w:space="0" w:color="auto"/>
            <w:bottom w:val="none" w:sz="0" w:space="0" w:color="auto"/>
            <w:right w:val="none" w:sz="0" w:space="0" w:color="auto"/>
          </w:divBdr>
        </w:div>
        <w:div w:id="1675575281">
          <w:marLeft w:val="0"/>
          <w:marRight w:val="0"/>
          <w:marTop w:val="0"/>
          <w:marBottom w:val="0"/>
          <w:divBdr>
            <w:top w:val="none" w:sz="0" w:space="0" w:color="auto"/>
            <w:left w:val="none" w:sz="0" w:space="0" w:color="auto"/>
            <w:bottom w:val="none" w:sz="0" w:space="0" w:color="auto"/>
            <w:right w:val="none" w:sz="0" w:space="0" w:color="auto"/>
          </w:divBdr>
        </w:div>
        <w:div w:id="1684672016">
          <w:marLeft w:val="0"/>
          <w:marRight w:val="0"/>
          <w:marTop w:val="0"/>
          <w:marBottom w:val="0"/>
          <w:divBdr>
            <w:top w:val="none" w:sz="0" w:space="0" w:color="auto"/>
            <w:left w:val="none" w:sz="0" w:space="0" w:color="auto"/>
            <w:bottom w:val="none" w:sz="0" w:space="0" w:color="auto"/>
            <w:right w:val="none" w:sz="0" w:space="0" w:color="auto"/>
          </w:divBdr>
        </w:div>
        <w:div w:id="1847674275">
          <w:marLeft w:val="0"/>
          <w:marRight w:val="0"/>
          <w:marTop w:val="0"/>
          <w:marBottom w:val="0"/>
          <w:divBdr>
            <w:top w:val="none" w:sz="0" w:space="0" w:color="auto"/>
            <w:left w:val="none" w:sz="0" w:space="0" w:color="auto"/>
            <w:bottom w:val="none" w:sz="0" w:space="0" w:color="auto"/>
            <w:right w:val="none" w:sz="0" w:space="0" w:color="auto"/>
          </w:divBdr>
        </w:div>
        <w:div w:id="1868179882">
          <w:marLeft w:val="0"/>
          <w:marRight w:val="0"/>
          <w:marTop w:val="0"/>
          <w:marBottom w:val="0"/>
          <w:divBdr>
            <w:top w:val="none" w:sz="0" w:space="0" w:color="auto"/>
            <w:left w:val="none" w:sz="0" w:space="0" w:color="auto"/>
            <w:bottom w:val="none" w:sz="0" w:space="0" w:color="auto"/>
            <w:right w:val="none" w:sz="0" w:space="0" w:color="auto"/>
          </w:divBdr>
        </w:div>
        <w:div w:id="2114788644">
          <w:marLeft w:val="0"/>
          <w:marRight w:val="0"/>
          <w:marTop w:val="0"/>
          <w:marBottom w:val="0"/>
          <w:divBdr>
            <w:top w:val="none" w:sz="0" w:space="0" w:color="auto"/>
            <w:left w:val="none" w:sz="0" w:space="0" w:color="auto"/>
            <w:bottom w:val="none" w:sz="0" w:space="0" w:color="auto"/>
            <w:right w:val="none" w:sz="0" w:space="0" w:color="auto"/>
          </w:divBdr>
        </w:div>
      </w:divsChild>
    </w:div>
    <w:div w:id="679049031">
      <w:bodyDiv w:val="1"/>
      <w:marLeft w:val="0"/>
      <w:marRight w:val="0"/>
      <w:marTop w:val="0"/>
      <w:marBottom w:val="0"/>
      <w:divBdr>
        <w:top w:val="none" w:sz="0" w:space="0" w:color="auto"/>
        <w:left w:val="none" w:sz="0" w:space="0" w:color="auto"/>
        <w:bottom w:val="none" w:sz="0" w:space="0" w:color="auto"/>
        <w:right w:val="none" w:sz="0" w:space="0" w:color="auto"/>
      </w:divBdr>
      <w:divsChild>
        <w:div w:id="580724186">
          <w:marLeft w:val="0"/>
          <w:marRight w:val="0"/>
          <w:marTop w:val="0"/>
          <w:marBottom w:val="0"/>
          <w:divBdr>
            <w:top w:val="none" w:sz="0" w:space="0" w:color="auto"/>
            <w:left w:val="none" w:sz="0" w:space="0" w:color="auto"/>
            <w:bottom w:val="none" w:sz="0" w:space="0" w:color="auto"/>
            <w:right w:val="none" w:sz="0" w:space="0" w:color="auto"/>
          </w:divBdr>
          <w:divsChild>
            <w:div w:id="728312023">
              <w:marLeft w:val="0"/>
              <w:marRight w:val="0"/>
              <w:marTop w:val="0"/>
              <w:marBottom w:val="0"/>
              <w:divBdr>
                <w:top w:val="none" w:sz="0" w:space="0" w:color="auto"/>
                <w:left w:val="none" w:sz="0" w:space="0" w:color="auto"/>
                <w:bottom w:val="none" w:sz="0" w:space="0" w:color="auto"/>
                <w:right w:val="none" w:sz="0" w:space="0" w:color="auto"/>
              </w:divBdr>
            </w:div>
            <w:div w:id="849174763">
              <w:marLeft w:val="0"/>
              <w:marRight w:val="0"/>
              <w:marTop w:val="0"/>
              <w:marBottom w:val="0"/>
              <w:divBdr>
                <w:top w:val="none" w:sz="0" w:space="0" w:color="auto"/>
                <w:left w:val="none" w:sz="0" w:space="0" w:color="auto"/>
                <w:bottom w:val="none" w:sz="0" w:space="0" w:color="auto"/>
                <w:right w:val="none" w:sz="0" w:space="0" w:color="auto"/>
              </w:divBdr>
            </w:div>
            <w:div w:id="1365791597">
              <w:marLeft w:val="0"/>
              <w:marRight w:val="0"/>
              <w:marTop w:val="0"/>
              <w:marBottom w:val="0"/>
              <w:divBdr>
                <w:top w:val="none" w:sz="0" w:space="0" w:color="auto"/>
                <w:left w:val="none" w:sz="0" w:space="0" w:color="auto"/>
                <w:bottom w:val="none" w:sz="0" w:space="0" w:color="auto"/>
                <w:right w:val="none" w:sz="0" w:space="0" w:color="auto"/>
              </w:divBdr>
            </w:div>
            <w:div w:id="18017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37376">
      <w:bodyDiv w:val="1"/>
      <w:marLeft w:val="0"/>
      <w:marRight w:val="0"/>
      <w:marTop w:val="0"/>
      <w:marBottom w:val="0"/>
      <w:divBdr>
        <w:top w:val="none" w:sz="0" w:space="0" w:color="auto"/>
        <w:left w:val="none" w:sz="0" w:space="0" w:color="auto"/>
        <w:bottom w:val="none" w:sz="0" w:space="0" w:color="auto"/>
        <w:right w:val="none" w:sz="0" w:space="0" w:color="auto"/>
      </w:divBdr>
    </w:div>
    <w:div w:id="791752717">
      <w:bodyDiv w:val="1"/>
      <w:marLeft w:val="0"/>
      <w:marRight w:val="0"/>
      <w:marTop w:val="0"/>
      <w:marBottom w:val="0"/>
      <w:divBdr>
        <w:top w:val="none" w:sz="0" w:space="0" w:color="auto"/>
        <w:left w:val="none" w:sz="0" w:space="0" w:color="auto"/>
        <w:bottom w:val="none" w:sz="0" w:space="0" w:color="auto"/>
        <w:right w:val="none" w:sz="0" w:space="0" w:color="auto"/>
      </w:divBdr>
      <w:divsChild>
        <w:div w:id="95172766">
          <w:marLeft w:val="0"/>
          <w:marRight w:val="0"/>
          <w:marTop w:val="0"/>
          <w:marBottom w:val="0"/>
          <w:divBdr>
            <w:top w:val="none" w:sz="0" w:space="0" w:color="auto"/>
            <w:left w:val="none" w:sz="0" w:space="0" w:color="auto"/>
            <w:bottom w:val="none" w:sz="0" w:space="0" w:color="auto"/>
            <w:right w:val="none" w:sz="0" w:space="0" w:color="auto"/>
          </w:divBdr>
        </w:div>
        <w:div w:id="573199582">
          <w:marLeft w:val="0"/>
          <w:marRight w:val="0"/>
          <w:marTop w:val="0"/>
          <w:marBottom w:val="0"/>
          <w:divBdr>
            <w:top w:val="none" w:sz="0" w:space="0" w:color="auto"/>
            <w:left w:val="none" w:sz="0" w:space="0" w:color="auto"/>
            <w:bottom w:val="none" w:sz="0" w:space="0" w:color="auto"/>
            <w:right w:val="none" w:sz="0" w:space="0" w:color="auto"/>
          </w:divBdr>
        </w:div>
        <w:div w:id="1793358861">
          <w:marLeft w:val="0"/>
          <w:marRight w:val="0"/>
          <w:marTop w:val="0"/>
          <w:marBottom w:val="0"/>
          <w:divBdr>
            <w:top w:val="none" w:sz="0" w:space="0" w:color="auto"/>
            <w:left w:val="none" w:sz="0" w:space="0" w:color="auto"/>
            <w:bottom w:val="none" w:sz="0" w:space="0" w:color="auto"/>
            <w:right w:val="none" w:sz="0" w:space="0" w:color="auto"/>
          </w:divBdr>
        </w:div>
        <w:div w:id="1867912296">
          <w:marLeft w:val="0"/>
          <w:marRight w:val="0"/>
          <w:marTop w:val="0"/>
          <w:marBottom w:val="0"/>
          <w:divBdr>
            <w:top w:val="none" w:sz="0" w:space="0" w:color="auto"/>
            <w:left w:val="none" w:sz="0" w:space="0" w:color="auto"/>
            <w:bottom w:val="none" w:sz="0" w:space="0" w:color="auto"/>
            <w:right w:val="none" w:sz="0" w:space="0" w:color="auto"/>
          </w:divBdr>
        </w:div>
        <w:div w:id="1978946348">
          <w:marLeft w:val="0"/>
          <w:marRight w:val="0"/>
          <w:marTop w:val="0"/>
          <w:marBottom w:val="0"/>
          <w:divBdr>
            <w:top w:val="none" w:sz="0" w:space="0" w:color="auto"/>
            <w:left w:val="none" w:sz="0" w:space="0" w:color="auto"/>
            <w:bottom w:val="none" w:sz="0" w:space="0" w:color="auto"/>
            <w:right w:val="none" w:sz="0" w:space="0" w:color="auto"/>
          </w:divBdr>
        </w:div>
      </w:divsChild>
    </w:div>
    <w:div w:id="883909583">
      <w:bodyDiv w:val="1"/>
      <w:marLeft w:val="0"/>
      <w:marRight w:val="0"/>
      <w:marTop w:val="0"/>
      <w:marBottom w:val="0"/>
      <w:divBdr>
        <w:top w:val="none" w:sz="0" w:space="0" w:color="auto"/>
        <w:left w:val="none" w:sz="0" w:space="0" w:color="auto"/>
        <w:bottom w:val="none" w:sz="0" w:space="0" w:color="auto"/>
        <w:right w:val="none" w:sz="0" w:space="0" w:color="auto"/>
      </w:divBdr>
      <w:divsChild>
        <w:div w:id="1821144104">
          <w:marLeft w:val="0"/>
          <w:marRight w:val="0"/>
          <w:marTop w:val="0"/>
          <w:marBottom w:val="0"/>
          <w:divBdr>
            <w:top w:val="none" w:sz="0" w:space="0" w:color="auto"/>
            <w:left w:val="none" w:sz="0" w:space="0" w:color="auto"/>
            <w:bottom w:val="none" w:sz="0" w:space="0" w:color="auto"/>
            <w:right w:val="none" w:sz="0" w:space="0" w:color="auto"/>
          </w:divBdr>
        </w:div>
      </w:divsChild>
    </w:div>
    <w:div w:id="895361179">
      <w:bodyDiv w:val="1"/>
      <w:marLeft w:val="0"/>
      <w:marRight w:val="0"/>
      <w:marTop w:val="0"/>
      <w:marBottom w:val="0"/>
      <w:divBdr>
        <w:top w:val="none" w:sz="0" w:space="0" w:color="auto"/>
        <w:left w:val="none" w:sz="0" w:space="0" w:color="auto"/>
        <w:bottom w:val="none" w:sz="0" w:space="0" w:color="auto"/>
        <w:right w:val="none" w:sz="0" w:space="0" w:color="auto"/>
      </w:divBdr>
      <w:divsChild>
        <w:div w:id="174006883">
          <w:marLeft w:val="0"/>
          <w:marRight w:val="0"/>
          <w:marTop w:val="0"/>
          <w:marBottom w:val="0"/>
          <w:divBdr>
            <w:top w:val="none" w:sz="0" w:space="0" w:color="auto"/>
            <w:left w:val="none" w:sz="0" w:space="0" w:color="auto"/>
            <w:bottom w:val="none" w:sz="0" w:space="0" w:color="auto"/>
            <w:right w:val="none" w:sz="0" w:space="0" w:color="auto"/>
          </w:divBdr>
        </w:div>
        <w:div w:id="325285009">
          <w:marLeft w:val="0"/>
          <w:marRight w:val="0"/>
          <w:marTop w:val="0"/>
          <w:marBottom w:val="0"/>
          <w:divBdr>
            <w:top w:val="none" w:sz="0" w:space="0" w:color="auto"/>
            <w:left w:val="none" w:sz="0" w:space="0" w:color="auto"/>
            <w:bottom w:val="none" w:sz="0" w:space="0" w:color="auto"/>
            <w:right w:val="none" w:sz="0" w:space="0" w:color="auto"/>
          </w:divBdr>
        </w:div>
        <w:div w:id="470707330">
          <w:marLeft w:val="0"/>
          <w:marRight w:val="0"/>
          <w:marTop w:val="0"/>
          <w:marBottom w:val="0"/>
          <w:divBdr>
            <w:top w:val="none" w:sz="0" w:space="0" w:color="auto"/>
            <w:left w:val="none" w:sz="0" w:space="0" w:color="auto"/>
            <w:bottom w:val="none" w:sz="0" w:space="0" w:color="auto"/>
            <w:right w:val="none" w:sz="0" w:space="0" w:color="auto"/>
          </w:divBdr>
        </w:div>
        <w:div w:id="1338579527">
          <w:marLeft w:val="0"/>
          <w:marRight w:val="0"/>
          <w:marTop w:val="0"/>
          <w:marBottom w:val="0"/>
          <w:divBdr>
            <w:top w:val="none" w:sz="0" w:space="0" w:color="auto"/>
            <w:left w:val="none" w:sz="0" w:space="0" w:color="auto"/>
            <w:bottom w:val="none" w:sz="0" w:space="0" w:color="auto"/>
            <w:right w:val="none" w:sz="0" w:space="0" w:color="auto"/>
          </w:divBdr>
        </w:div>
        <w:div w:id="1394113497">
          <w:marLeft w:val="0"/>
          <w:marRight w:val="0"/>
          <w:marTop w:val="0"/>
          <w:marBottom w:val="0"/>
          <w:divBdr>
            <w:top w:val="none" w:sz="0" w:space="0" w:color="auto"/>
            <w:left w:val="none" w:sz="0" w:space="0" w:color="auto"/>
            <w:bottom w:val="none" w:sz="0" w:space="0" w:color="auto"/>
            <w:right w:val="none" w:sz="0" w:space="0" w:color="auto"/>
          </w:divBdr>
        </w:div>
        <w:div w:id="1491603322">
          <w:marLeft w:val="0"/>
          <w:marRight w:val="0"/>
          <w:marTop w:val="0"/>
          <w:marBottom w:val="0"/>
          <w:divBdr>
            <w:top w:val="none" w:sz="0" w:space="0" w:color="auto"/>
            <w:left w:val="none" w:sz="0" w:space="0" w:color="auto"/>
            <w:bottom w:val="none" w:sz="0" w:space="0" w:color="auto"/>
            <w:right w:val="none" w:sz="0" w:space="0" w:color="auto"/>
          </w:divBdr>
        </w:div>
        <w:div w:id="1608544860">
          <w:marLeft w:val="0"/>
          <w:marRight w:val="0"/>
          <w:marTop w:val="0"/>
          <w:marBottom w:val="0"/>
          <w:divBdr>
            <w:top w:val="none" w:sz="0" w:space="0" w:color="auto"/>
            <w:left w:val="none" w:sz="0" w:space="0" w:color="auto"/>
            <w:bottom w:val="none" w:sz="0" w:space="0" w:color="auto"/>
            <w:right w:val="none" w:sz="0" w:space="0" w:color="auto"/>
          </w:divBdr>
        </w:div>
        <w:div w:id="1670324459">
          <w:marLeft w:val="0"/>
          <w:marRight w:val="0"/>
          <w:marTop w:val="0"/>
          <w:marBottom w:val="0"/>
          <w:divBdr>
            <w:top w:val="none" w:sz="0" w:space="0" w:color="auto"/>
            <w:left w:val="none" w:sz="0" w:space="0" w:color="auto"/>
            <w:bottom w:val="none" w:sz="0" w:space="0" w:color="auto"/>
            <w:right w:val="none" w:sz="0" w:space="0" w:color="auto"/>
          </w:divBdr>
        </w:div>
        <w:div w:id="1882858617">
          <w:marLeft w:val="0"/>
          <w:marRight w:val="0"/>
          <w:marTop w:val="0"/>
          <w:marBottom w:val="0"/>
          <w:divBdr>
            <w:top w:val="none" w:sz="0" w:space="0" w:color="auto"/>
            <w:left w:val="none" w:sz="0" w:space="0" w:color="auto"/>
            <w:bottom w:val="none" w:sz="0" w:space="0" w:color="auto"/>
            <w:right w:val="none" w:sz="0" w:space="0" w:color="auto"/>
          </w:divBdr>
        </w:div>
        <w:div w:id="2050641908">
          <w:marLeft w:val="0"/>
          <w:marRight w:val="0"/>
          <w:marTop w:val="0"/>
          <w:marBottom w:val="0"/>
          <w:divBdr>
            <w:top w:val="none" w:sz="0" w:space="0" w:color="auto"/>
            <w:left w:val="none" w:sz="0" w:space="0" w:color="auto"/>
            <w:bottom w:val="none" w:sz="0" w:space="0" w:color="auto"/>
            <w:right w:val="none" w:sz="0" w:space="0" w:color="auto"/>
          </w:divBdr>
        </w:div>
      </w:divsChild>
    </w:div>
    <w:div w:id="918827590">
      <w:bodyDiv w:val="1"/>
      <w:marLeft w:val="0"/>
      <w:marRight w:val="0"/>
      <w:marTop w:val="0"/>
      <w:marBottom w:val="0"/>
      <w:divBdr>
        <w:top w:val="none" w:sz="0" w:space="0" w:color="auto"/>
        <w:left w:val="none" w:sz="0" w:space="0" w:color="auto"/>
        <w:bottom w:val="none" w:sz="0" w:space="0" w:color="auto"/>
        <w:right w:val="none" w:sz="0" w:space="0" w:color="auto"/>
      </w:divBdr>
      <w:divsChild>
        <w:div w:id="1540894632">
          <w:marLeft w:val="0"/>
          <w:marRight w:val="0"/>
          <w:marTop w:val="0"/>
          <w:marBottom w:val="0"/>
          <w:divBdr>
            <w:top w:val="none" w:sz="0" w:space="0" w:color="auto"/>
            <w:left w:val="none" w:sz="0" w:space="0" w:color="auto"/>
            <w:bottom w:val="none" w:sz="0" w:space="0" w:color="auto"/>
            <w:right w:val="none" w:sz="0" w:space="0" w:color="auto"/>
          </w:divBdr>
        </w:div>
      </w:divsChild>
    </w:div>
    <w:div w:id="1111823770">
      <w:bodyDiv w:val="1"/>
      <w:marLeft w:val="0"/>
      <w:marRight w:val="0"/>
      <w:marTop w:val="0"/>
      <w:marBottom w:val="0"/>
      <w:divBdr>
        <w:top w:val="none" w:sz="0" w:space="0" w:color="auto"/>
        <w:left w:val="none" w:sz="0" w:space="0" w:color="auto"/>
        <w:bottom w:val="none" w:sz="0" w:space="0" w:color="auto"/>
        <w:right w:val="none" w:sz="0" w:space="0" w:color="auto"/>
      </w:divBdr>
    </w:div>
    <w:div w:id="1137526130">
      <w:bodyDiv w:val="1"/>
      <w:marLeft w:val="0"/>
      <w:marRight w:val="0"/>
      <w:marTop w:val="0"/>
      <w:marBottom w:val="0"/>
      <w:divBdr>
        <w:top w:val="none" w:sz="0" w:space="0" w:color="auto"/>
        <w:left w:val="none" w:sz="0" w:space="0" w:color="auto"/>
        <w:bottom w:val="none" w:sz="0" w:space="0" w:color="auto"/>
        <w:right w:val="none" w:sz="0" w:space="0" w:color="auto"/>
      </w:divBdr>
    </w:div>
    <w:div w:id="1309440218">
      <w:bodyDiv w:val="1"/>
      <w:marLeft w:val="0"/>
      <w:marRight w:val="0"/>
      <w:marTop w:val="0"/>
      <w:marBottom w:val="0"/>
      <w:divBdr>
        <w:top w:val="none" w:sz="0" w:space="0" w:color="auto"/>
        <w:left w:val="none" w:sz="0" w:space="0" w:color="auto"/>
        <w:bottom w:val="none" w:sz="0" w:space="0" w:color="auto"/>
        <w:right w:val="none" w:sz="0" w:space="0" w:color="auto"/>
      </w:divBdr>
    </w:div>
    <w:div w:id="1322351311">
      <w:bodyDiv w:val="1"/>
      <w:marLeft w:val="0"/>
      <w:marRight w:val="0"/>
      <w:marTop w:val="0"/>
      <w:marBottom w:val="0"/>
      <w:divBdr>
        <w:top w:val="none" w:sz="0" w:space="0" w:color="auto"/>
        <w:left w:val="none" w:sz="0" w:space="0" w:color="auto"/>
        <w:bottom w:val="none" w:sz="0" w:space="0" w:color="auto"/>
        <w:right w:val="none" w:sz="0" w:space="0" w:color="auto"/>
      </w:divBdr>
      <w:divsChild>
        <w:div w:id="534075207">
          <w:marLeft w:val="0"/>
          <w:marRight w:val="0"/>
          <w:marTop w:val="0"/>
          <w:marBottom w:val="0"/>
          <w:divBdr>
            <w:top w:val="none" w:sz="0" w:space="0" w:color="auto"/>
            <w:left w:val="none" w:sz="0" w:space="0" w:color="auto"/>
            <w:bottom w:val="none" w:sz="0" w:space="0" w:color="auto"/>
            <w:right w:val="none" w:sz="0" w:space="0" w:color="auto"/>
          </w:divBdr>
          <w:divsChild>
            <w:div w:id="149375142">
              <w:marLeft w:val="-225"/>
              <w:marRight w:val="-225"/>
              <w:marTop w:val="0"/>
              <w:marBottom w:val="0"/>
              <w:divBdr>
                <w:top w:val="none" w:sz="0" w:space="0" w:color="auto"/>
                <w:left w:val="none" w:sz="0" w:space="0" w:color="auto"/>
                <w:bottom w:val="none" w:sz="0" w:space="0" w:color="auto"/>
                <w:right w:val="none" w:sz="0" w:space="0" w:color="auto"/>
              </w:divBdr>
              <w:divsChild>
                <w:div w:id="126557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87736">
      <w:bodyDiv w:val="1"/>
      <w:marLeft w:val="0"/>
      <w:marRight w:val="0"/>
      <w:marTop w:val="0"/>
      <w:marBottom w:val="0"/>
      <w:divBdr>
        <w:top w:val="none" w:sz="0" w:space="0" w:color="auto"/>
        <w:left w:val="none" w:sz="0" w:space="0" w:color="auto"/>
        <w:bottom w:val="none" w:sz="0" w:space="0" w:color="auto"/>
        <w:right w:val="none" w:sz="0" w:space="0" w:color="auto"/>
      </w:divBdr>
      <w:divsChild>
        <w:div w:id="54553691">
          <w:marLeft w:val="0"/>
          <w:marRight w:val="0"/>
          <w:marTop w:val="0"/>
          <w:marBottom w:val="0"/>
          <w:divBdr>
            <w:top w:val="none" w:sz="0" w:space="0" w:color="auto"/>
            <w:left w:val="none" w:sz="0" w:space="0" w:color="auto"/>
            <w:bottom w:val="none" w:sz="0" w:space="0" w:color="auto"/>
            <w:right w:val="none" w:sz="0" w:space="0" w:color="auto"/>
          </w:divBdr>
        </w:div>
        <w:div w:id="142280569">
          <w:marLeft w:val="0"/>
          <w:marRight w:val="0"/>
          <w:marTop w:val="0"/>
          <w:marBottom w:val="0"/>
          <w:divBdr>
            <w:top w:val="none" w:sz="0" w:space="0" w:color="auto"/>
            <w:left w:val="none" w:sz="0" w:space="0" w:color="auto"/>
            <w:bottom w:val="none" w:sz="0" w:space="0" w:color="auto"/>
            <w:right w:val="none" w:sz="0" w:space="0" w:color="auto"/>
          </w:divBdr>
        </w:div>
        <w:div w:id="249122001">
          <w:marLeft w:val="0"/>
          <w:marRight w:val="0"/>
          <w:marTop w:val="0"/>
          <w:marBottom w:val="0"/>
          <w:divBdr>
            <w:top w:val="none" w:sz="0" w:space="0" w:color="auto"/>
            <w:left w:val="none" w:sz="0" w:space="0" w:color="auto"/>
            <w:bottom w:val="none" w:sz="0" w:space="0" w:color="auto"/>
            <w:right w:val="none" w:sz="0" w:space="0" w:color="auto"/>
          </w:divBdr>
        </w:div>
        <w:div w:id="455180015">
          <w:marLeft w:val="0"/>
          <w:marRight w:val="0"/>
          <w:marTop w:val="0"/>
          <w:marBottom w:val="0"/>
          <w:divBdr>
            <w:top w:val="none" w:sz="0" w:space="0" w:color="auto"/>
            <w:left w:val="none" w:sz="0" w:space="0" w:color="auto"/>
            <w:bottom w:val="none" w:sz="0" w:space="0" w:color="auto"/>
            <w:right w:val="none" w:sz="0" w:space="0" w:color="auto"/>
          </w:divBdr>
        </w:div>
        <w:div w:id="775758848">
          <w:marLeft w:val="0"/>
          <w:marRight w:val="0"/>
          <w:marTop w:val="0"/>
          <w:marBottom w:val="0"/>
          <w:divBdr>
            <w:top w:val="none" w:sz="0" w:space="0" w:color="auto"/>
            <w:left w:val="none" w:sz="0" w:space="0" w:color="auto"/>
            <w:bottom w:val="none" w:sz="0" w:space="0" w:color="auto"/>
            <w:right w:val="none" w:sz="0" w:space="0" w:color="auto"/>
          </w:divBdr>
        </w:div>
        <w:div w:id="899097135">
          <w:marLeft w:val="0"/>
          <w:marRight w:val="0"/>
          <w:marTop w:val="0"/>
          <w:marBottom w:val="0"/>
          <w:divBdr>
            <w:top w:val="none" w:sz="0" w:space="0" w:color="auto"/>
            <w:left w:val="none" w:sz="0" w:space="0" w:color="auto"/>
            <w:bottom w:val="none" w:sz="0" w:space="0" w:color="auto"/>
            <w:right w:val="none" w:sz="0" w:space="0" w:color="auto"/>
          </w:divBdr>
        </w:div>
        <w:div w:id="1022244314">
          <w:marLeft w:val="0"/>
          <w:marRight w:val="0"/>
          <w:marTop w:val="0"/>
          <w:marBottom w:val="0"/>
          <w:divBdr>
            <w:top w:val="none" w:sz="0" w:space="0" w:color="auto"/>
            <w:left w:val="none" w:sz="0" w:space="0" w:color="auto"/>
            <w:bottom w:val="none" w:sz="0" w:space="0" w:color="auto"/>
            <w:right w:val="none" w:sz="0" w:space="0" w:color="auto"/>
          </w:divBdr>
        </w:div>
        <w:div w:id="1055423433">
          <w:marLeft w:val="0"/>
          <w:marRight w:val="0"/>
          <w:marTop w:val="0"/>
          <w:marBottom w:val="0"/>
          <w:divBdr>
            <w:top w:val="none" w:sz="0" w:space="0" w:color="auto"/>
            <w:left w:val="none" w:sz="0" w:space="0" w:color="auto"/>
            <w:bottom w:val="none" w:sz="0" w:space="0" w:color="auto"/>
            <w:right w:val="none" w:sz="0" w:space="0" w:color="auto"/>
          </w:divBdr>
        </w:div>
        <w:div w:id="1743865401">
          <w:marLeft w:val="0"/>
          <w:marRight w:val="0"/>
          <w:marTop w:val="0"/>
          <w:marBottom w:val="0"/>
          <w:divBdr>
            <w:top w:val="none" w:sz="0" w:space="0" w:color="auto"/>
            <w:left w:val="none" w:sz="0" w:space="0" w:color="auto"/>
            <w:bottom w:val="none" w:sz="0" w:space="0" w:color="auto"/>
            <w:right w:val="none" w:sz="0" w:space="0" w:color="auto"/>
          </w:divBdr>
        </w:div>
        <w:div w:id="1942760109">
          <w:marLeft w:val="0"/>
          <w:marRight w:val="0"/>
          <w:marTop w:val="0"/>
          <w:marBottom w:val="0"/>
          <w:divBdr>
            <w:top w:val="none" w:sz="0" w:space="0" w:color="auto"/>
            <w:left w:val="none" w:sz="0" w:space="0" w:color="auto"/>
            <w:bottom w:val="none" w:sz="0" w:space="0" w:color="auto"/>
            <w:right w:val="none" w:sz="0" w:space="0" w:color="auto"/>
          </w:divBdr>
        </w:div>
        <w:div w:id="1963726913">
          <w:marLeft w:val="0"/>
          <w:marRight w:val="0"/>
          <w:marTop w:val="0"/>
          <w:marBottom w:val="0"/>
          <w:divBdr>
            <w:top w:val="none" w:sz="0" w:space="0" w:color="auto"/>
            <w:left w:val="none" w:sz="0" w:space="0" w:color="auto"/>
            <w:bottom w:val="none" w:sz="0" w:space="0" w:color="auto"/>
            <w:right w:val="none" w:sz="0" w:space="0" w:color="auto"/>
          </w:divBdr>
        </w:div>
      </w:divsChild>
    </w:div>
    <w:div w:id="1448087773">
      <w:bodyDiv w:val="1"/>
      <w:marLeft w:val="0"/>
      <w:marRight w:val="0"/>
      <w:marTop w:val="0"/>
      <w:marBottom w:val="0"/>
      <w:divBdr>
        <w:top w:val="none" w:sz="0" w:space="0" w:color="auto"/>
        <w:left w:val="none" w:sz="0" w:space="0" w:color="auto"/>
        <w:bottom w:val="none" w:sz="0" w:space="0" w:color="auto"/>
        <w:right w:val="none" w:sz="0" w:space="0" w:color="auto"/>
      </w:divBdr>
      <w:divsChild>
        <w:div w:id="184251588">
          <w:marLeft w:val="0"/>
          <w:marRight w:val="0"/>
          <w:marTop w:val="0"/>
          <w:marBottom w:val="0"/>
          <w:divBdr>
            <w:top w:val="none" w:sz="0" w:space="0" w:color="auto"/>
            <w:left w:val="none" w:sz="0" w:space="0" w:color="auto"/>
            <w:bottom w:val="none" w:sz="0" w:space="0" w:color="auto"/>
            <w:right w:val="none" w:sz="0" w:space="0" w:color="auto"/>
          </w:divBdr>
        </w:div>
        <w:div w:id="322272147">
          <w:marLeft w:val="0"/>
          <w:marRight w:val="0"/>
          <w:marTop w:val="0"/>
          <w:marBottom w:val="0"/>
          <w:divBdr>
            <w:top w:val="none" w:sz="0" w:space="0" w:color="auto"/>
            <w:left w:val="none" w:sz="0" w:space="0" w:color="auto"/>
            <w:bottom w:val="none" w:sz="0" w:space="0" w:color="auto"/>
            <w:right w:val="none" w:sz="0" w:space="0" w:color="auto"/>
          </w:divBdr>
        </w:div>
        <w:div w:id="442118155">
          <w:marLeft w:val="0"/>
          <w:marRight w:val="0"/>
          <w:marTop w:val="0"/>
          <w:marBottom w:val="0"/>
          <w:divBdr>
            <w:top w:val="none" w:sz="0" w:space="0" w:color="auto"/>
            <w:left w:val="none" w:sz="0" w:space="0" w:color="auto"/>
            <w:bottom w:val="none" w:sz="0" w:space="0" w:color="auto"/>
            <w:right w:val="none" w:sz="0" w:space="0" w:color="auto"/>
          </w:divBdr>
        </w:div>
        <w:div w:id="508522579">
          <w:marLeft w:val="0"/>
          <w:marRight w:val="0"/>
          <w:marTop w:val="0"/>
          <w:marBottom w:val="0"/>
          <w:divBdr>
            <w:top w:val="none" w:sz="0" w:space="0" w:color="auto"/>
            <w:left w:val="none" w:sz="0" w:space="0" w:color="auto"/>
            <w:bottom w:val="none" w:sz="0" w:space="0" w:color="auto"/>
            <w:right w:val="none" w:sz="0" w:space="0" w:color="auto"/>
          </w:divBdr>
        </w:div>
        <w:div w:id="514005293">
          <w:marLeft w:val="0"/>
          <w:marRight w:val="0"/>
          <w:marTop w:val="0"/>
          <w:marBottom w:val="0"/>
          <w:divBdr>
            <w:top w:val="none" w:sz="0" w:space="0" w:color="auto"/>
            <w:left w:val="none" w:sz="0" w:space="0" w:color="auto"/>
            <w:bottom w:val="none" w:sz="0" w:space="0" w:color="auto"/>
            <w:right w:val="none" w:sz="0" w:space="0" w:color="auto"/>
          </w:divBdr>
        </w:div>
        <w:div w:id="571544528">
          <w:marLeft w:val="0"/>
          <w:marRight w:val="0"/>
          <w:marTop w:val="0"/>
          <w:marBottom w:val="0"/>
          <w:divBdr>
            <w:top w:val="none" w:sz="0" w:space="0" w:color="auto"/>
            <w:left w:val="none" w:sz="0" w:space="0" w:color="auto"/>
            <w:bottom w:val="none" w:sz="0" w:space="0" w:color="auto"/>
            <w:right w:val="none" w:sz="0" w:space="0" w:color="auto"/>
          </w:divBdr>
        </w:div>
        <w:div w:id="720983795">
          <w:marLeft w:val="0"/>
          <w:marRight w:val="0"/>
          <w:marTop w:val="0"/>
          <w:marBottom w:val="0"/>
          <w:divBdr>
            <w:top w:val="none" w:sz="0" w:space="0" w:color="auto"/>
            <w:left w:val="none" w:sz="0" w:space="0" w:color="auto"/>
            <w:bottom w:val="none" w:sz="0" w:space="0" w:color="auto"/>
            <w:right w:val="none" w:sz="0" w:space="0" w:color="auto"/>
          </w:divBdr>
        </w:div>
        <w:div w:id="796223362">
          <w:marLeft w:val="0"/>
          <w:marRight w:val="0"/>
          <w:marTop w:val="0"/>
          <w:marBottom w:val="0"/>
          <w:divBdr>
            <w:top w:val="none" w:sz="0" w:space="0" w:color="auto"/>
            <w:left w:val="none" w:sz="0" w:space="0" w:color="auto"/>
            <w:bottom w:val="none" w:sz="0" w:space="0" w:color="auto"/>
            <w:right w:val="none" w:sz="0" w:space="0" w:color="auto"/>
          </w:divBdr>
        </w:div>
        <w:div w:id="925266439">
          <w:marLeft w:val="0"/>
          <w:marRight w:val="0"/>
          <w:marTop w:val="0"/>
          <w:marBottom w:val="0"/>
          <w:divBdr>
            <w:top w:val="none" w:sz="0" w:space="0" w:color="auto"/>
            <w:left w:val="none" w:sz="0" w:space="0" w:color="auto"/>
            <w:bottom w:val="none" w:sz="0" w:space="0" w:color="auto"/>
            <w:right w:val="none" w:sz="0" w:space="0" w:color="auto"/>
          </w:divBdr>
        </w:div>
        <w:div w:id="1472672477">
          <w:marLeft w:val="0"/>
          <w:marRight w:val="0"/>
          <w:marTop w:val="0"/>
          <w:marBottom w:val="0"/>
          <w:divBdr>
            <w:top w:val="none" w:sz="0" w:space="0" w:color="auto"/>
            <w:left w:val="none" w:sz="0" w:space="0" w:color="auto"/>
            <w:bottom w:val="none" w:sz="0" w:space="0" w:color="auto"/>
            <w:right w:val="none" w:sz="0" w:space="0" w:color="auto"/>
          </w:divBdr>
        </w:div>
        <w:div w:id="1676112924">
          <w:marLeft w:val="0"/>
          <w:marRight w:val="0"/>
          <w:marTop w:val="0"/>
          <w:marBottom w:val="0"/>
          <w:divBdr>
            <w:top w:val="none" w:sz="0" w:space="0" w:color="auto"/>
            <w:left w:val="none" w:sz="0" w:space="0" w:color="auto"/>
            <w:bottom w:val="none" w:sz="0" w:space="0" w:color="auto"/>
            <w:right w:val="none" w:sz="0" w:space="0" w:color="auto"/>
          </w:divBdr>
        </w:div>
        <w:div w:id="1788968374">
          <w:marLeft w:val="0"/>
          <w:marRight w:val="0"/>
          <w:marTop w:val="0"/>
          <w:marBottom w:val="0"/>
          <w:divBdr>
            <w:top w:val="none" w:sz="0" w:space="0" w:color="auto"/>
            <w:left w:val="none" w:sz="0" w:space="0" w:color="auto"/>
            <w:bottom w:val="none" w:sz="0" w:space="0" w:color="auto"/>
            <w:right w:val="none" w:sz="0" w:space="0" w:color="auto"/>
          </w:divBdr>
        </w:div>
        <w:div w:id="1820607747">
          <w:marLeft w:val="0"/>
          <w:marRight w:val="0"/>
          <w:marTop w:val="0"/>
          <w:marBottom w:val="0"/>
          <w:divBdr>
            <w:top w:val="none" w:sz="0" w:space="0" w:color="auto"/>
            <w:left w:val="none" w:sz="0" w:space="0" w:color="auto"/>
            <w:bottom w:val="none" w:sz="0" w:space="0" w:color="auto"/>
            <w:right w:val="none" w:sz="0" w:space="0" w:color="auto"/>
          </w:divBdr>
        </w:div>
        <w:div w:id="1846744066">
          <w:marLeft w:val="0"/>
          <w:marRight w:val="0"/>
          <w:marTop w:val="0"/>
          <w:marBottom w:val="0"/>
          <w:divBdr>
            <w:top w:val="none" w:sz="0" w:space="0" w:color="auto"/>
            <w:left w:val="none" w:sz="0" w:space="0" w:color="auto"/>
            <w:bottom w:val="none" w:sz="0" w:space="0" w:color="auto"/>
            <w:right w:val="none" w:sz="0" w:space="0" w:color="auto"/>
          </w:divBdr>
        </w:div>
      </w:divsChild>
    </w:div>
    <w:div w:id="1459453087">
      <w:bodyDiv w:val="1"/>
      <w:marLeft w:val="0"/>
      <w:marRight w:val="0"/>
      <w:marTop w:val="0"/>
      <w:marBottom w:val="0"/>
      <w:divBdr>
        <w:top w:val="none" w:sz="0" w:space="0" w:color="auto"/>
        <w:left w:val="none" w:sz="0" w:space="0" w:color="auto"/>
        <w:bottom w:val="none" w:sz="0" w:space="0" w:color="auto"/>
        <w:right w:val="none" w:sz="0" w:space="0" w:color="auto"/>
      </w:divBdr>
      <w:divsChild>
        <w:div w:id="749078441">
          <w:marLeft w:val="1380"/>
          <w:marRight w:val="0"/>
          <w:marTop w:val="0"/>
          <w:marBottom w:val="0"/>
          <w:divBdr>
            <w:top w:val="none" w:sz="0" w:space="0" w:color="auto"/>
            <w:left w:val="none" w:sz="0" w:space="0" w:color="auto"/>
            <w:bottom w:val="none" w:sz="0" w:space="0" w:color="auto"/>
            <w:right w:val="none" w:sz="0" w:space="0" w:color="auto"/>
          </w:divBdr>
        </w:div>
        <w:div w:id="326130960">
          <w:marLeft w:val="1299"/>
          <w:marRight w:val="0"/>
          <w:marTop w:val="0"/>
          <w:marBottom w:val="0"/>
          <w:divBdr>
            <w:top w:val="none" w:sz="0" w:space="0" w:color="auto"/>
            <w:left w:val="none" w:sz="0" w:space="0" w:color="auto"/>
            <w:bottom w:val="none" w:sz="0" w:space="0" w:color="auto"/>
            <w:right w:val="none" w:sz="0" w:space="0" w:color="auto"/>
          </w:divBdr>
        </w:div>
      </w:divsChild>
    </w:div>
    <w:div w:id="1756049662">
      <w:bodyDiv w:val="1"/>
      <w:marLeft w:val="0"/>
      <w:marRight w:val="0"/>
      <w:marTop w:val="0"/>
      <w:marBottom w:val="0"/>
      <w:divBdr>
        <w:top w:val="none" w:sz="0" w:space="0" w:color="auto"/>
        <w:left w:val="none" w:sz="0" w:space="0" w:color="auto"/>
        <w:bottom w:val="none" w:sz="0" w:space="0" w:color="auto"/>
        <w:right w:val="none" w:sz="0" w:space="0" w:color="auto"/>
      </w:divBdr>
    </w:div>
    <w:div w:id="1808204187">
      <w:bodyDiv w:val="1"/>
      <w:marLeft w:val="0"/>
      <w:marRight w:val="0"/>
      <w:marTop w:val="0"/>
      <w:marBottom w:val="0"/>
      <w:divBdr>
        <w:top w:val="none" w:sz="0" w:space="0" w:color="auto"/>
        <w:left w:val="none" w:sz="0" w:space="0" w:color="auto"/>
        <w:bottom w:val="none" w:sz="0" w:space="0" w:color="auto"/>
        <w:right w:val="none" w:sz="0" w:space="0" w:color="auto"/>
      </w:divBdr>
      <w:divsChild>
        <w:div w:id="132412193">
          <w:marLeft w:val="0"/>
          <w:marRight w:val="0"/>
          <w:marTop w:val="0"/>
          <w:marBottom w:val="0"/>
          <w:divBdr>
            <w:top w:val="none" w:sz="0" w:space="0" w:color="auto"/>
            <w:left w:val="none" w:sz="0" w:space="0" w:color="auto"/>
            <w:bottom w:val="none" w:sz="0" w:space="0" w:color="auto"/>
            <w:right w:val="none" w:sz="0" w:space="0" w:color="auto"/>
          </w:divBdr>
        </w:div>
        <w:div w:id="450057742">
          <w:marLeft w:val="0"/>
          <w:marRight w:val="0"/>
          <w:marTop w:val="0"/>
          <w:marBottom w:val="0"/>
          <w:divBdr>
            <w:top w:val="none" w:sz="0" w:space="0" w:color="auto"/>
            <w:left w:val="none" w:sz="0" w:space="0" w:color="auto"/>
            <w:bottom w:val="none" w:sz="0" w:space="0" w:color="auto"/>
            <w:right w:val="none" w:sz="0" w:space="0" w:color="auto"/>
          </w:divBdr>
        </w:div>
        <w:div w:id="498237175">
          <w:marLeft w:val="0"/>
          <w:marRight w:val="0"/>
          <w:marTop w:val="0"/>
          <w:marBottom w:val="0"/>
          <w:divBdr>
            <w:top w:val="none" w:sz="0" w:space="0" w:color="auto"/>
            <w:left w:val="none" w:sz="0" w:space="0" w:color="auto"/>
            <w:bottom w:val="none" w:sz="0" w:space="0" w:color="auto"/>
            <w:right w:val="none" w:sz="0" w:space="0" w:color="auto"/>
          </w:divBdr>
        </w:div>
        <w:div w:id="597451184">
          <w:marLeft w:val="0"/>
          <w:marRight w:val="0"/>
          <w:marTop w:val="0"/>
          <w:marBottom w:val="0"/>
          <w:divBdr>
            <w:top w:val="none" w:sz="0" w:space="0" w:color="auto"/>
            <w:left w:val="none" w:sz="0" w:space="0" w:color="auto"/>
            <w:bottom w:val="none" w:sz="0" w:space="0" w:color="auto"/>
            <w:right w:val="none" w:sz="0" w:space="0" w:color="auto"/>
          </w:divBdr>
        </w:div>
        <w:div w:id="815269517">
          <w:marLeft w:val="0"/>
          <w:marRight w:val="0"/>
          <w:marTop w:val="0"/>
          <w:marBottom w:val="0"/>
          <w:divBdr>
            <w:top w:val="none" w:sz="0" w:space="0" w:color="auto"/>
            <w:left w:val="none" w:sz="0" w:space="0" w:color="auto"/>
            <w:bottom w:val="none" w:sz="0" w:space="0" w:color="auto"/>
            <w:right w:val="none" w:sz="0" w:space="0" w:color="auto"/>
          </w:divBdr>
        </w:div>
        <w:div w:id="971247302">
          <w:marLeft w:val="0"/>
          <w:marRight w:val="0"/>
          <w:marTop w:val="0"/>
          <w:marBottom w:val="0"/>
          <w:divBdr>
            <w:top w:val="none" w:sz="0" w:space="0" w:color="auto"/>
            <w:left w:val="none" w:sz="0" w:space="0" w:color="auto"/>
            <w:bottom w:val="none" w:sz="0" w:space="0" w:color="auto"/>
            <w:right w:val="none" w:sz="0" w:space="0" w:color="auto"/>
          </w:divBdr>
        </w:div>
        <w:div w:id="1017930233">
          <w:marLeft w:val="0"/>
          <w:marRight w:val="0"/>
          <w:marTop w:val="0"/>
          <w:marBottom w:val="0"/>
          <w:divBdr>
            <w:top w:val="none" w:sz="0" w:space="0" w:color="auto"/>
            <w:left w:val="none" w:sz="0" w:space="0" w:color="auto"/>
            <w:bottom w:val="none" w:sz="0" w:space="0" w:color="auto"/>
            <w:right w:val="none" w:sz="0" w:space="0" w:color="auto"/>
          </w:divBdr>
        </w:div>
        <w:div w:id="1135298976">
          <w:marLeft w:val="0"/>
          <w:marRight w:val="0"/>
          <w:marTop w:val="0"/>
          <w:marBottom w:val="0"/>
          <w:divBdr>
            <w:top w:val="none" w:sz="0" w:space="0" w:color="auto"/>
            <w:left w:val="none" w:sz="0" w:space="0" w:color="auto"/>
            <w:bottom w:val="none" w:sz="0" w:space="0" w:color="auto"/>
            <w:right w:val="none" w:sz="0" w:space="0" w:color="auto"/>
          </w:divBdr>
        </w:div>
        <w:div w:id="1225214662">
          <w:marLeft w:val="0"/>
          <w:marRight w:val="0"/>
          <w:marTop w:val="0"/>
          <w:marBottom w:val="0"/>
          <w:divBdr>
            <w:top w:val="none" w:sz="0" w:space="0" w:color="auto"/>
            <w:left w:val="none" w:sz="0" w:space="0" w:color="auto"/>
            <w:bottom w:val="none" w:sz="0" w:space="0" w:color="auto"/>
            <w:right w:val="none" w:sz="0" w:space="0" w:color="auto"/>
          </w:divBdr>
        </w:div>
        <w:div w:id="1429235120">
          <w:marLeft w:val="0"/>
          <w:marRight w:val="0"/>
          <w:marTop w:val="0"/>
          <w:marBottom w:val="0"/>
          <w:divBdr>
            <w:top w:val="none" w:sz="0" w:space="0" w:color="auto"/>
            <w:left w:val="none" w:sz="0" w:space="0" w:color="auto"/>
            <w:bottom w:val="none" w:sz="0" w:space="0" w:color="auto"/>
            <w:right w:val="none" w:sz="0" w:space="0" w:color="auto"/>
          </w:divBdr>
        </w:div>
        <w:div w:id="1492910415">
          <w:marLeft w:val="0"/>
          <w:marRight w:val="0"/>
          <w:marTop w:val="0"/>
          <w:marBottom w:val="0"/>
          <w:divBdr>
            <w:top w:val="none" w:sz="0" w:space="0" w:color="auto"/>
            <w:left w:val="none" w:sz="0" w:space="0" w:color="auto"/>
            <w:bottom w:val="none" w:sz="0" w:space="0" w:color="auto"/>
            <w:right w:val="none" w:sz="0" w:space="0" w:color="auto"/>
          </w:divBdr>
        </w:div>
      </w:divsChild>
    </w:div>
    <w:div w:id="1813593170">
      <w:bodyDiv w:val="1"/>
      <w:marLeft w:val="0"/>
      <w:marRight w:val="0"/>
      <w:marTop w:val="0"/>
      <w:marBottom w:val="0"/>
      <w:divBdr>
        <w:top w:val="none" w:sz="0" w:space="0" w:color="auto"/>
        <w:left w:val="none" w:sz="0" w:space="0" w:color="auto"/>
        <w:bottom w:val="none" w:sz="0" w:space="0" w:color="auto"/>
        <w:right w:val="none" w:sz="0" w:space="0" w:color="auto"/>
      </w:divBdr>
      <w:divsChild>
        <w:div w:id="382562784">
          <w:marLeft w:val="0"/>
          <w:marRight w:val="0"/>
          <w:marTop w:val="0"/>
          <w:marBottom w:val="0"/>
          <w:divBdr>
            <w:top w:val="none" w:sz="0" w:space="0" w:color="auto"/>
            <w:left w:val="none" w:sz="0" w:space="0" w:color="auto"/>
            <w:bottom w:val="none" w:sz="0" w:space="0" w:color="auto"/>
            <w:right w:val="none" w:sz="0" w:space="0" w:color="auto"/>
          </w:divBdr>
        </w:div>
        <w:div w:id="608778462">
          <w:marLeft w:val="0"/>
          <w:marRight w:val="0"/>
          <w:marTop w:val="0"/>
          <w:marBottom w:val="0"/>
          <w:divBdr>
            <w:top w:val="none" w:sz="0" w:space="0" w:color="auto"/>
            <w:left w:val="none" w:sz="0" w:space="0" w:color="auto"/>
            <w:bottom w:val="none" w:sz="0" w:space="0" w:color="auto"/>
            <w:right w:val="none" w:sz="0" w:space="0" w:color="auto"/>
          </w:divBdr>
        </w:div>
        <w:div w:id="765660362">
          <w:marLeft w:val="0"/>
          <w:marRight w:val="0"/>
          <w:marTop w:val="0"/>
          <w:marBottom w:val="0"/>
          <w:divBdr>
            <w:top w:val="none" w:sz="0" w:space="0" w:color="auto"/>
            <w:left w:val="none" w:sz="0" w:space="0" w:color="auto"/>
            <w:bottom w:val="none" w:sz="0" w:space="0" w:color="auto"/>
            <w:right w:val="none" w:sz="0" w:space="0" w:color="auto"/>
          </w:divBdr>
        </w:div>
        <w:div w:id="1064917068">
          <w:marLeft w:val="0"/>
          <w:marRight w:val="0"/>
          <w:marTop w:val="0"/>
          <w:marBottom w:val="0"/>
          <w:divBdr>
            <w:top w:val="none" w:sz="0" w:space="0" w:color="auto"/>
            <w:left w:val="none" w:sz="0" w:space="0" w:color="auto"/>
            <w:bottom w:val="none" w:sz="0" w:space="0" w:color="auto"/>
            <w:right w:val="none" w:sz="0" w:space="0" w:color="auto"/>
          </w:divBdr>
        </w:div>
        <w:div w:id="1370572309">
          <w:marLeft w:val="0"/>
          <w:marRight w:val="0"/>
          <w:marTop w:val="0"/>
          <w:marBottom w:val="0"/>
          <w:divBdr>
            <w:top w:val="none" w:sz="0" w:space="0" w:color="auto"/>
            <w:left w:val="none" w:sz="0" w:space="0" w:color="auto"/>
            <w:bottom w:val="none" w:sz="0" w:space="0" w:color="auto"/>
            <w:right w:val="none" w:sz="0" w:space="0" w:color="auto"/>
          </w:divBdr>
        </w:div>
        <w:div w:id="1426850492">
          <w:marLeft w:val="0"/>
          <w:marRight w:val="0"/>
          <w:marTop w:val="0"/>
          <w:marBottom w:val="0"/>
          <w:divBdr>
            <w:top w:val="none" w:sz="0" w:space="0" w:color="auto"/>
            <w:left w:val="none" w:sz="0" w:space="0" w:color="auto"/>
            <w:bottom w:val="none" w:sz="0" w:space="0" w:color="auto"/>
            <w:right w:val="none" w:sz="0" w:space="0" w:color="auto"/>
          </w:divBdr>
        </w:div>
        <w:div w:id="1533303610">
          <w:marLeft w:val="0"/>
          <w:marRight w:val="0"/>
          <w:marTop w:val="0"/>
          <w:marBottom w:val="0"/>
          <w:divBdr>
            <w:top w:val="none" w:sz="0" w:space="0" w:color="auto"/>
            <w:left w:val="none" w:sz="0" w:space="0" w:color="auto"/>
            <w:bottom w:val="none" w:sz="0" w:space="0" w:color="auto"/>
            <w:right w:val="none" w:sz="0" w:space="0" w:color="auto"/>
          </w:divBdr>
        </w:div>
        <w:div w:id="1747990978">
          <w:marLeft w:val="0"/>
          <w:marRight w:val="0"/>
          <w:marTop w:val="0"/>
          <w:marBottom w:val="0"/>
          <w:divBdr>
            <w:top w:val="none" w:sz="0" w:space="0" w:color="auto"/>
            <w:left w:val="none" w:sz="0" w:space="0" w:color="auto"/>
            <w:bottom w:val="none" w:sz="0" w:space="0" w:color="auto"/>
            <w:right w:val="none" w:sz="0" w:space="0" w:color="auto"/>
          </w:divBdr>
        </w:div>
        <w:div w:id="1805148724">
          <w:marLeft w:val="0"/>
          <w:marRight w:val="0"/>
          <w:marTop w:val="0"/>
          <w:marBottom w:val="0"/>
          <w:divBdr>
            <w:top w:val="none" w:sz="0" w:space="0" w:color="auto"/>
            <w:left w:val="none" w:sz="0" w:space="0" w:color="auto"/>
            <w:bottom w:val="none" w:sz="0" w:space="0" w:color="auto"/>
            <w:right w:val="none" w:sz="0" w:space="0" w:color="auto"/>
          </w:divBdr>
        </w:div>
        <w:div w:id="1952205585">
          <w:marLeft w:val="0"/>
          <w:marRight w:val="0"/>
          <w:marTop w:val="0"/>
          <w:marBottom w:val="0"/>
          <w:divBdr>
            <w:top w:val="none" w:sz="0" w:space="0" w:color="auto"/>
            <w:left w:val="none" w:sz="0" w:space="0" w:color="auto"/>
            <w:bottom w:val="none" w:sz="0" w:space="0" w:color="auto"/>
            <w:right w:val="none" w:sz="0" w:space="0" w:color="auto"/>
          </w:divBdr>
        </w:div>
      </w:divsChild>
    </w:div>
    <w:div w:id="1897013444">
      <w:bodyDiv w:val="1"/>
      <w:marLeft w:val="0"/>
      <w:marRight w:val="0"/>
      <w:marTop w:val="0"/>
      <w:marBottom w:val="0"/>
      <w:divBdr>
        <w:top w:val="none" w:sz="0" w:space="0" w:color="auto"/>
        <w:left w:val="none" w:sz="0" w:space="0" w:color="auto"/>
        <w:bottom w:val="none" w:sz="0" w:space="0" w:color="auto"/>
        <w:right w:val="none" w:sz="0" w:space="0" w:color="auto"/>
      </w:divBdr>
      <w:divsChild>
        <w:div w:id="402721747">
          <w:marLeft w:val="0"/>
          <w:marRight w:val="0"/>
          <w:marTop w:val="0"/>
          <w:marBottom w:val="0"/>
          <w:divBdr>
            <w:top w:val="none" w:sz="0" w:space="0" w:color="auto"/>
            <w:left w:val="none" w:sz="0" w:space="0" w:color="auto"/>
            <w:bottom w:val="none" w:sz="0" w:space="0" w:color="auto"/>
            <w:right w:val="none" w:sz="0" w:space="0" w:color="auto"/>
          </w:divBdr>
        </w:div>
        <w:div w:id="491262231">
          <w:marLeft w:val="0"/>
          <w:marRight w:val="0"/>
          <w:marTop w:val="0"/>
          <w:marBottom w:val="0"/>
          <w:divBdr>
            <w:top w:val="none" w:sz="0" w:space="0" w:color="auto"/>
            <w:left w:val="none" w:sz="0" w:space="0" w:color="auto"/>
            <w:bottom w:val="none" w:sz="0" w:space="0" w:color="auto"/>
            <w:right w:val="none" w:sz="0" w:space="0" w:color="auto"/>
          </w:divBdr>
        </w:div>
        <w:div w:id="902376205">
          <w:marLeft w:val="0"/>
          <w:marRight w:val="0"/>
          <w:marTop w:val="0"/>
          <w:marBottom w:val="0"/>
          <w:divBdr>
            <w:top w:val="none" w:sz="0" w:space="0" w:color="auto"/>
            <w:left w:val="none" w:sz="0" w:space="0" w:color="auto"/>
            <w:bottom w:val="none" w:sz="0" w:space="0" w:color="auto"/>
            <w:right w:val="none" w:sz="0" w:space="0" w:color="auto"/>
          </w:divBdr>
        </w:div>
        <w:div w:id="955064781">
          <w:marLeft w:val="0"/>
          <w:marRight w:val="0"/>
          <w:marTop w:val="0"/>
          <w:marBottom w:val="0"/>
          <w:divBdr>
            <w:top w:val="none" w:sz="0" w:space="0" w:color="auto"/>
            <w:left w:val="none" w:sz="0" w:space="0" w:color="auto"/>
            <w:bottom w:val="none" w:sz="0" w:space="0" w:color="auto"/>
            <w:right w:val="none" w:sz="0" w:space="0" w:color="auto"/>
          </w:divBdr>
        </w:div>
        <w:div w:id="957880835">
          <w:marLeft w:val="0"/>
          <w:marRight w:val="0"/>
          <w:marTop w:val="0"/>
          <w:marBottom w:val="0"/>
          <w:divBdr>
            <w:top w:val="none" w:sz="0" w:space="0" w:color="auto"/>
            <w:left w:val="none" w:sz="0" w:space="0" w:color="auto"/>
            <w:bottom w:val="none" w:sz="0" w:space="0" w:color="auto"/>
            <w:right w:val="none" w:sz="0" w:space="0" w:color="auto"/>
          </w:divBdr>
        </w:div>
        <w:div w:id="983047076">
          <w:marLeft w:val="0"/>
          <w:marRight w:val="0"/>
          <w:marTop w:val="0"/>
          <w:marBottom w:val="0"/>
          <w:divBdr>
            <w:top w:val="none" w:sz="0" w:space="0" w:color="auto"/>
            <w:left w:val="none" w:sz="0" w:space="0" w:color="auto"/>
            <w:bottom w:val="none" w:sz="0" w:space="0" w:color="auto"/>
            <w:right w:val="none" w:sz="0" w:space="0" w:color="auto"/>
          </w:divBdr>
        </w:div>
        <w:div w:id="1069156312">
          <w:marLeft w:val="0"/>
          <w:marRight w:val="0"/>
          <w:marTop w:val="0"/>
          <w:marBottom w:val="0"/>
          <w:divBdr>
            <w:top w:val="none" w:sz="0" w:space="0" w:color="auto"/>
            <w:left w:val="none" w:sz="0" w:space="0" w:color="auto"/>
            <w:bottom w:val="none" w:sz="0" w:space="0" w:color="auto"/>
            <w:right w:val="none" w:sz="0" w:space="0" w:color="auto"/>
          </w:divBdr>
        </w:div>
        <w:div w:id="1320843752">
          <w:marLeft w:val="0"/>
          <w:marRight w:val="0"/>
          <w:marTop w:val="0"/>
          <w:marBottom w:val="0"/>
          <w:divBdr>
            <w:top w:val="none" w:sz="0" w:space="0" w:color="auto"/>
            <w:left w:val="none" w:sz="0" w:space="0" w:color="auto"/>
            <w:bottom w:val="none" w:sz="0" w:space="0" w:color="auto"/>
            <w:right w:val="none" w:sz="0" w:space="0" w:color="auto"/>
          </w:divBdr>
        </w:div>
        <w:div w:id="1423601033">
          <w:marLeft w:val="0"/>
          <w:marRight w:val="0"/>
          <w:marTop w:val="0"/>
          <w:marBottom w:val="0"/>
          <w:divBdr>
            <w:top w:val="none" w:sz="0" w:space="0" w:color="auto"/>
            <w:left w:val="none" w:sz="0" w:space="0" w:color="auto"/>
            <w:bottom w:val="none" w:sz="0" w:space="0" w:color="auto"/>
            <w:right w:val="none" w:sz="0" w:space="0" w:color="auto"/>
          </w:divBdr>
        </w:div>
        <w:div w:id="1572426237">
          <w:marLeft w:val="0"/>
          <w:marRight w:val="0"/>
          <w:marTop w:val="0"/>
          <w:marBottom w:val="0"/>
          <w:divBdr>
            <w:top w:val="none" w:sz="0" w:space="0" w:color="auto"/>
            <w:left w:val="none" w:sz="0" w:space="0" w:color="auto"/>
            <w:bottom w:val="none" w:sz="0" w:space="0" w:color="auto"/>
            <w:right w:val="none" w:sz="0" w:space="0" w:color="auto"/>
          </w:divBdr>
        </w:div>
        <w:div w:id="1740597790">
          <w:marLeft w:val="0"/>
          <w:marRight w:val="0"/>
          <w:marTop w:val="0"/>
          <w:marBottom w:val="0"/>
          <w:divBdr>
            <w:top w:val="none" w:sz="0" w:space="0" w:color="auto"/>
            <w:left w:val="none" w:sz="0" w:space="0" w:color="auto"/>
            <w:bottom w:val="none" w:sz="0" w:space="0" w:color="auto"/>
            <w:right w:val="none" w:sz="0" w:space="0" w:color="auto"/>
          </w:divBdr>
        </w:div>
        <w:div w:id="1961110511">
          <w:marLeft w:val="0"/>
          <w:marRight w:val="0"/>
          <w:marTop w:val="0"/>
          <w:marBottom w:val="0"/>
          <w:divBdr>
            <w:top w:val="none" w:sz="0" w:space="0" w:color="auto"/>
            <w:left w:val="none" w:sz="0" w:space="0" w:color="auto"/>
            <w:bottom w:val="none" w:sz="0" w:space="0" w:color="auto"/>
            <w:right w:val="none" w:sz="0" w:space="0" w:color="auto"/>
          </w:divBdr>
        </w:div>
        <w:div w:id="1997029883">
          <w:marLeft w:val="0"/>
          <w:marRight w:val="0"/>
          <w:marTop w:val="0"/>
          <w:marBottom w:val="0"/>
          <w:divBdr>
            <w:top w:val="none" w:sz="0" w:space="0" w:color="auto"/>
            <w:left w:val="none" w:sz="0" w:space="0" w:color="auto"/>
            <w:bottom w:val="none" w:sz="0" w:space="0" w:color="auto"/>
            <w:right w:val="none" w:sz="0" w:space="0" w:color="auto"/>
          </w:divBdr>
        </w:div>
        <w:div w:id="2093358209">
          <w:marLeft w:val="0"/>
          <w:marRight w:val="0"/>
          <w:marTop w:val="0"/>
          <w:marBottom w:val="0"/>
          <w:divBdr>
            <w:top w:val="none" w:sz="0" w:space="0" w:color="auto"/>
            <w:left w:val="none" w:sz="0" w:space="0" w:color="auto"/>
            <w:bottom w:val="none" w:sz="0" w:space="0" w:color="auto"/>
            <w:right w:val="none" w:sz="0" w:space="0" w:color="auto"/>
          </w:divBdr>
        </w:div>
      </w:divsChild>
    </w:div>
    <w:div w:id="1919169313">
      <w:bodyDiv w:val="1"/>
      <w:marLeft w:val="0"/>
      <w:marRight w:val="0"/>
      <w:marTop w:val="0"/>
      <w:marBottom w:val="0"/>
      <w:divBdr>
        <w:top w:val="none" w:sz="0" w:space="0" w:color="auto"/>
        <w:left w:val="none" w:sz="0" w:space="0" w:color="auto"/>
        <w:bottom w:val="none" w:sz="0" w:space="0" w:color="auto"/>
        <w:right w:val="none" w:sz="0" w:space="0" w:color="auto"/>
      </w:divBdr>
      <w:divsChild>
        <w:div w:id="1892495497">
          <w:marLeft w:val="0"/>
          <w:marRight w:val="0"/>
          <w:marTop w:val="0"/>
          <w:marBottom w:val="0"/>
          <w:divBdr>
            <w:top w:val="none" w:sz="0" w:space="0" w:color="auto"/>
            <w:left w:val="none" w:sz="0" w:space="0" w:color="auto"/>
            <w:bottom w:val="none" w:sz="0" w:space="0" w:color="auto"/>
            <w:right w:val="none" w:sz="0" w:space="0" w:color="auto"/>
          </w:divBdr>
        </w:div>
      </w:divsChild>
    </w:div>
    <w:div w:id="1943994624">
      <w:bodyDiv w:val="1"/>
      <w:marLeft w:val="0"/>
      <w:marRight w:val="0"/>
      <w:marTop w:val="0"/>
      <w:marBottom w:val="0"/>
      <w:divBdr>
        <w:top w:val="none" w:sz="0" w:space="0" w:color="auto"/>
        <w:left w:val="none" w:sz="0" w:space="0" w:color="auto"/>
        <w:bottom w:val="none" w:sz="0" w:space="0" w:color="auto"/>
        <w:right w:val="none" w:sz="0" w:space="0" w:color="auto"/>
      </w:divBdr>
      <w:divsChild>
        <w:div w:id="145099057">
          <w:marLeft w:val="0"/>
          <w:marRight w:val="0"/>
          <w:marTop w:val="0"/>
          <w:marBottom w:val="0"/>
          <w:divBdr>
            <w:top w:val="none" w:sz="0" w:space="0" w:color="auto"/>
            <w:left w:val="none" w:sz="0" w:space="0" w:color="auto"/>
            <w:bottom w:val="none" w:sz="0" w:space="0" w:color="auto"/>
            <w:right w:val="none" w:sz="0" w:space="0" w:color="auto"/>
          </w:divBdr>
        </w:div>
        <w:div w:id="253637948">
          <w:marLeft w:val="0"/>
          <w:marRight w:val="0"/>
          <w:marTop w:val="0"/>
          <w:marBottom w:val="0"/>
          <w:divBdr>
            <w:top w:val="none" w:sz="0" w:space="0" w:color="auto"/>
            <w:left w:val="none" w:sz="0" w:space="0" w:color="auto"/>
            <w:bottom w:val="none" w:sz="0" w:space="0" w:color="auto"/>
            <w:right w:val="none" w:sz="0" w:space="0" w:color="auto"/>
          </w:divBdr>
        </w:div>
        <w:div w:id="417210754">
          <w:marLeft w:val="0"/>
          <w:marRight w:val="0"/>
          <w:marTop w:val="0"/>
          <w:marBottom w:val="0"/>
          <w:divBdr>
            <w:top w:val="none" w:sz="0" w:space="0" w:color="auto"/>
            <w:left w:val="none" w:sz="0" w:space="0" w:color="auto"/>
            <w:bottom w:val="none" w:sz="0" w:space="0" w:color="auto"/>
            <w:right w:val="none" w:sz="0" w:space="0" w:color="auto"/>
          </w:divBdr>
        </w:div>
        <w:div w:id="456415164">
          <w:marLeft w:val="0"/>
          <w:marRight w:val="0"/>
          <w:marTop w:val="0"/>
          <w:marBottom w:val="0"/>
          <w:divBdr>
            <w:top w:val="none" w:sz="0" w:space="0" w:color="auto"/>
            <w:left w:val="none" w:sz="0" w:space="0" w:color="auto"/>
            <w:bottom w:val="none" w:sz="0" w:space="0" w:color="auto"/>
            <w:right w:val="none" w:sz="0" w:space="0" w:color="auto"/>
          </w:divBdr>
        </w:div>
        <w:div w:id="500893757">
          <w:marLeft w:val="0"/>
          <w:marRight w:val="0"/>
          <w:marTop w:val="0"/>
          <w:marBottom w:val="0"/>
          <w:divBdr>
            <w:top w:val="none" w:sz="0" w:space="0" w:color="auto"/>
            <w:left w:val="none" w:sz="0" w:space="0" w:color="auto"/>
            <w:bottom w:val="none" w:sz="0" w:space="0" w:color="auto"/>
            <w:right w:val="none" w:sz="0" w:space="0" w:color="auto"/>
          </w:divBdr>
        </w:div>
        <w:div w:id="539830605">
          <w:marLeft w:val="0"/>
          <w:marRight w:val="0"/>
          <w:marTop w:val="0"/>
          <w:marBottom w:val="0"/>
          <w:divBdr>
            <w:top w:val="none" w:sz="0" w:space="0" w:color="auto"/>
            <w:left w:val="none" w:sz="0" w:space="0" w:color="auto"/>
            <w:bottom w:val="none" w:sz="0" w:space="0" w:color="auto"/>
            <w:right w:val="none" w:sz="0" w:space="0" w:color="auto"/>
          </w:divBdr>
        </w:div>
        <w:div w:id="780413625">
          <w:marLeft w:val="0"/>
          <w:marRight w:val="0"/>
          <w:marTop w:val="0"/>
          <w:marBottom w:val="0"/>
          <w:divBdr>
            <w:top w:val="none" w:sz="0" w:space="0" w:color="auto"/>
            <w:left w:val="none" w:sz="0" w:space="0" w:color="auto"/>
            <w:bottom w:val="none" w:sz="0" w:space="0" w:color="auto"/>
            <w:right w:val="none" w:sz="0" w:space="0" w:color="auto"/>
          </w:divBdr>
        </w:div>
        <w:div w:id="781532841">
          <w:marLeft w:val="0"/>
          <w:marRight w:val="0"/>
          <w:marTop w:val="0"/>
          <w:marBottom w:val="0"/>
          <w:divBdr>
            <w:top w:val="none" w:sz="0" w:space="0" w:color="auto"/>
            <w:left w:val="none" w:sz="0" w:space="0" w:color="auto"/>
            <w:bottom w:val="none" w:sz="0" w:space="0" w:color="auto"/>
            <w:right w:val="none" w:sz="0" w:space="0" w:color="auto"/>
          </w:divBdr>
        </w:div>
        <w:div w:id="1178883022">
          <w:marLeft w:val="0"/>
          <w:marRight w:val="0"/>
          <w:marTop w:val="0"/>
          <w:marBottom w:val="0"/>
          <w:divBdr>
            <w:top w:val="none" w:sz="0" w:space="0" w:color="auto"/>
            <w:left w:val="none" w:sz="0" w:space="0" w:color="auto"/>
            <w:bottom w:val="none" w:sz="0" w:space="0" w:color="auto"/>
            <w:right w:val="none" w:sz="0" w:space="0" w:color="auto"/>
          </w:divBdr>
        </w:div>
        <w:div w:id="1491018604">
          <w:marLeft w:val="0"/>
          <w:marRight w:val="0"/>
          <w:marTop w:val="0"/>
          <w:marBottom w:val="0"/>
          <w:divBdr>
            <w:top w:val="none" w:sz="0" w:space="0" w:color="auto"/>
            <w:left w:val="none" w:sz="0" w:space="0" w:color="auto"/>
            <w:bottom w:val="none" w:sz="0" w:space="0" w:color="auto"/>
            <w:right w:val="none" w:sz="0" w:space="0" w:color="auto"/>
          </w:divBdr>
        </w:div>
        <w:div w:id="1792550157">
          <w:marLeft w:val="0"/>
          <w:marRight w:val="0"/>
          <w:marTop w:val="0"/>
          <w:marBottom w:val="0"/>
          <w:divBdr>
            <w:top w:val="none" w:sz="0" w:space="0" w:color="auto"/>
            <w:left w:val="none" w:sz="0" w:space="0" w:color="auto"/>
            <w:bottom w:val="none" w:sz="0" w:space="0" w:color="auto"/>
            <w:right w:val="none" w:sz="0" w:space="0" w:color="auto"/>
          </w:divBdr>
        </w:div>
        <w:div w:id="1813134174">
          <w:marLeft w:val="0"/>
          <w:marRight w:val="0"/>
          <w:marTop w:val="0"/>
          <w:marBottom w:val="0"/>
          <w:divBdr>
            <w:top w:val="none" w:sz="0" w:space="0" w:color="auto"/>
            <w:left w:val="none" w:sz="0" w:space="0" w:color="auto"/>
            <w:bottom w:val="none" w:sz="0" w:space="0" w:color="auto"/>
            <w:right w:val="none" w:sz="0" w:space="0" w:color="auto"/>
          </w:divBdr>
        </w:div>
        <w:div w:id="1955746437">
          <w:marLeft w:val="0"/>
          <w:marRight w:val="0"/>
          <w:marTop w:val="0"/>
          <w:marBottom w:val="0"/>
          <w:divBdr>
            <w:top w:val="none" w:sz="0" w:space="0" w:color="auto"/>
            <w:left w:val="none" w:sz="0" w:space="0" w:color="auto"/>
            <w:bottom w:val="none" w:sz="0" w:space="0" w:color="auto"/>
            <w:right w:val="none" w:sz="0" w:space="0" w:color="auto"/>
          </w:divBdr>
        </w:div>
        <w:div w:id="1973755049">
          <w:marLeft w:val="0"/>
          <w:marRight w:val="0"/>
          <w:marTop w:val="0"/>
          <w:marBottom w:val="0"/>
          <w:divBdr>
            <w:top w:val="none" w:sz="0" w:space="0" w:color="auto"/>
            <w:left w:val="none" w:sz="0" w:space="0" w:color="auto"/>
            <w:bottom w:val="none" w:sz="0" w:space="0" w:color="auto"/>
            <w:right w:val="none" w:sz="0" w:space="0" w:color="auto"/>
          </w:divBdr>
        </w:div>
      </w:divsChild>
    </w:div>
    <w:div w:id="1975140074">
      <w:bodyDiv w:val="1"/>
      <w:marLeft w:val="0"/>
      <w:marRight w:val="0"/>
      <w:marTop w:val="0"/>
      <w:marBottom w:val="0"/>
      <w:divBdr>
        <w:top w:val="none" w:sz="0" w:space="0" w:color="auto"/>
        <w:left w:val="none" w:sz="0" w:space="0" w:color="auto"/>
        <w:bottom w:val="none" w:sz="0" w:space="0" w:color="auto"/>
        <w:right w:val="none" w:sz="0" w:space="0" w:color="auto"/>
      </w:divBdr>
      <w:divsChild>
        <w:div w:id="485324645">
          <w:marLeft w:val="0"/>
          <w:marRight w:val="0"/>
          <w:marTop w:val="0"/>
          <w:marBottom w:val="0"/>
          <w:divBdr>
            <w:top w:val="none" w:sz="0" w:space="0" w:color="auto"/>
            <w:left w:val="none" w:sz="0" w:space="0" w:color="auto"/>
            <w:bottom w:val="none" w:sz="0" w:space="0" w:color="auto"/>
            <w:right w:val="none" w:sz="0" w:space="0" w:color="auto"/>
          </w:divBdr>
        </w:div>
      </w:divsChild>
    </w:div>
    <w:div w:id="2144151644">
      <w:bodyDiv w:val="1"/>
      <w:marLeft w:val="0"/>
      <w:marRight w:val="0"/>
      <w:marTop w:val="0"/>
      <w:marBottom w:val="0"/>
      <w:divBdr>
        <w:top w:val="none" w:sz="0" w:space="0" w:color="auto"/>
        <w:left w:val="none" w:sz="0" w:space="0" w:color="auto"/>
        <w:bottom w:val="none" w:sz="0" w:space="0" w:color="auto"/>
        <w:right w:val="none" w:sz="0" w:space="0" w:color="auto"/>
      </w:divBdr>
      <w:divsChild>
        <w:div w:id="347947759">
          <w:marLeft w:val="0"/>
          <w:marRight w:val="0"/>
          <w:marTop w:val="0"/>
          <w:marBottom w:val="0"/>
          <w:divBdr>
            <w:top w:val="none" w:sz="0" w:space="0" w:color="auto"/>
            <w:left w:val="none" w:sz="0" w:space="0" w:color="auto"/>
            <w:bottom w:val="none" w:sz="0" w:space="0" w:color="auto"/>
            <w:right w:val="none" w:sz="0" w:space="0" w:color="auto"/>
          </w:divBdr>
        </w:div>
        <w:div w:id="651520310">
          <w:marLeft w:val="0"/>
          <w:marRight w:val="0"/>
          <w:marTop w:val="0"/>
          <w:marBottom w:val="0"/>
          <w:divBdr>
            <w:top w:val="none" w:sz="0" w:space="0" w:color="auto"/>
            <w:left w:val="none" w:sz="0" w:space="0" w:color="auto"/>
            <w:bottom w:val="none" w:sz="0" w:space="0" w:color="auto"/>
            <w:right w:val="none" w:sz="0" w:space="0" w:color="auto"/>
          </w:divBdr>
        </w:div>
        <w:div w:id="1412846167">
          <w:marLeft w:val="0"/>
          <w:marRight w:val="0"/>
          <w:marTop w:val="0"/>
          <w:marBottom w:val="0"/>
          <w:divBdr>
            <w:top w:val="none" w:sz="0" w:space="0" w:color="auto"/>
            <w:left w:val="none" w:sz="0" w:space="0" w:color="auto"/>
            <w:bottom w:val="none" w:sz="0" w:space="0" w:color="auto"/>
            <w:right w:val="none" w:sz="0" w:space="0" w:color="auto"/>
          </w:divBdr>
        </w:div>
        <w:div w:id="1577132597">
          <w:marLeft w:val="0"/>
          <w:marRight w:val="0"/>
          <w:marTop w:val="0"/>
          <w:marBottom w:val="0"/>
          <w:divBdr>
            <w:top w:val="none" w:sz="0" w:space="0" w:color="auto"/>
            <w:left w:val="none" w:sz="0" w:space="0" w:color="auto"/>
            <w:bottom w:val="none" w:sz="0" w:space="0" w:color="auto"/>
            <w:right w:val="none" w:sz="0" w:space="0" w:color="auto"/>
          </w:divBdr>
        </w:div>
        <w:div w:id="197640167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ivi\AppData\Local\Microsoft\Office\16.0\DTS\en-IN%7b690C76D4-31C2-49E3-AE49-756609E095E7%7d\%7bB0EC0875-0111-4173-92E4-1FEFCB5F77AB%7dtf16392850_win32.dotx" TargetMode="External"/></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C4F8E-A670-4E23-BF70-6CABACB3A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{B0EC0875-0111-4173-92E4-1FEFCB5F77AB}tf16392850_win32</Template>
  <TotalTime>0</TotalTime>
  <Pages>10</Pages>
  <Words>1195</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VIVEK TADIKONDA</dc:creator>
  <cp:lastModifiedBy>vishnu varma</cp:lastModifiedBy>
  <cp:revision>2</cp:revision>
  <cp:lastPrinted>2023-08-05T11:26:00Z</cp:lastPrinted>
  <dcterms:created xsi:type="dcterms:W3CDTF">2023-09-07T12:03:00Z</dcterms:created>
  <dcterms:modified xsi:type="dcterms:W3CDTF">2023-09-07T12:03:00Z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